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0A31B" w14:textId="0BEACC51" w:rsidR="00D9181E" w:rsidRDefault="00D9181E" w:rsidP="00694D86">
      <w:pPr>
        <w:pStyle w:val="LabTitle"/>
        <w:rPr>
          <w:color w:val="FF0000"/>
        </w:rPr>
      </w:pPr>
      <w:r w:rsidRPr="00D9181E">
        <w:rPr>
          <w:color w:val="FF0000"/>
        </w:rPr>
        <w:t xml:space="preserve">Notes: </w:t>
      </w:r>
    </w:p>
    <w:p w14:paraId="008EA5F1" w14:textId="74583A24" w:rsidR="00D9181E" w:rsidRPr="007B4F68" w:rsidRDefault="007B4F68" w:rsidP="007B4F68">
      <w:pPr>
        <w:pStyle w:val="LabTitle"/>
        <w:numPr>
          <w:ilvl w:val="0"/>
          <w:numId w:val="27"/>
        </w:numPr>
        <w:rPr>
          <w:b w:val="0"/>
          <w:bCs/>
          <w:color w:val="000000" w:themeColor="text1"/>
          <w:sz w:val="20"/>
          <w:szCs w:val="20"/>
        </w:rPr>
      </w:pPr>
      <w:r>
        <w:rPr>
          <w:b w:val="0"/>
          <w:bCs/>
          <w:color w:val="000000" w:themeColor="text1"/>
          <w:sz w:val="20"/>
          <w:szCs w:val="20"/>
        </w:rPr>
        <w:t xml:space="preserve">This document contains the instruction and questions that you need to answer for the Packet Tracer activity </w:t>
      </w:r>
      <w:r w:rsidR="00D9181E" w:rsidRPr="007B4F68">
        <w:rPr>
          <w:b w:val="0"/>
          <w:bCs/>
          <w:color w:val="000000" w:themeColor="text1"/>
          <w:sz w:val="20"/>
          <w:szCs w:val="20"/>
        </w:rPr>
        <w:t xml:space="preserve">named </w:t>
      </w:r>
      <w:r w:rsidR="00D9181E" w:rsidRPr="007B4F68">
        <w:rPr>
          <w:rFonts w:ascii="Courier New" w:hAnsi="Courier New" w:cs="Courier New"/>
          <w:b w:val="0"/>
          <w:bCs/>
          <w:color w:val="000000" w:themeColor="text1"/>
          <w:sz w:val="20"/>
          <w:szCs w:val="20"/>
        </w:rPr>
        <w:t>wk3-computer-prac-PKA-c-Investigate-TCPIP-OSI-Models.pka</w:t>
      </w:r>
      <w:r>
        <w:rPr>
          <w:rFonts w:ascii="Courier New" w:hAnsi="Courier New" w:cs="Courier New"/>
          <w:b w:val="0"/>
          <w:bCs/>
          <w:color w:val="000000" w:themeColor="text1"/>
          <w:sz w:val="20"/>
          <w:szCs w:val="20"/>
        </w:rPr>
        <w:t xml:space="preserve">. </w:t>
      </w:r>
    </w:p>
    <w:p w14:paraId="4C694774" w14:textId="0F23786B" w:rsidR="007B4F68" w:rsidRDefault="007B4F68" w:rsidP="00D9181E">
      <w:pPr>
        <w:pStyle w:val="LabTitle"/>
        <w:numPr>
          <w:ilvl w:val="0"/>
          <w:numId w:val="27"/>
        </w:numPr>
        <w:rPr>
          <w:b w:val="0"/>
          <w:bCs/>
          <w:color w:val="000000" w:themeColor="text1"/>
          <w:sz w:val="20"/>
          <w:szCs w:val="20"/>
        </w:rPr>
      </w:pPr>
      <w:r>
        <w:rPr>
          <w:b w:val="0"/>
          <w:bCs/>
          <w:color w:val="000000" w:themeColor="text1"/>
          <w:sz w:val="20"/>
          <w:szCs w:val="20"/>
        </w:rPr>
        <w:t xml:space="preserve">Make sure you have downloaded and opened the Packet Tracer activity file named </w:t>
      </w:r>
      <w:r w:rsidRPr="007B4F68">
        <w:rPr>
          <w:rFonts w:ascii="Courier New" w:hAnsi="Courier New" w:cs="Courier New"/>
          <w:b w:val="0"/>
          <w:bCs/>
          <w:color w:val="000000" w:themeColor="text1"/>
          <w:sz w:val="20"/>
          <w:szCs w:val="20"/>
        </w:rPr>
        <w:t>wk3-computer-prac-PKA-c-Investigate-TCPIP-OSI-Models.pka</w:t>
      </w:r>
      <w:r>
        <w:rPr>
          <w:rFonts w:ascii="Courier New" w:hAnsi="Courier New" w:cs="Courier New"/>
          <w:b w:val="0"/>
          <w:bCs/>
          <w:color w:val="000000" w:themeColor="text1"/>
          <w:sz w:val="20"/>
          <w:szCs w:val="20"/>
        </w:rPr>
        <w:t>.</w:t>
      </w:r>
    </w:p>
    <w:p w14:paraId="49AD046F" w14:textId="15FAAA70" w:rsidR="00D9181E" w:rsidRPr="00D9181E" w:rsidRDefault="00D9181E" w:rsidP="00D9181E">
      <w:pPr>
        <w:pStyle w:val="LabTitle"/>
        <w:numPr>
          <w:ilvl w:val="0"/>
          <w:numId w:val="27"/>
        </w:numPr>
        <w:rPr>
          <w:b w:val="0"/>
          <w:bCs/>
          <w:color w:val="000000" w:themeColor="text1"/>
          <w:sz w:val="20"/>
          <w:szCs w:val="20"/>
        </w:rPr>
      </w:pPr>
      <w:r w:rsidRPr="00D9181E">
        <w:rPr>
          <w:b w:val="0"/>
          <w:bCs/>
          <w:color w:val="000000" w:themeColor="text1"/>
          <w:sz w:val="20"/>
          <w:szCs w:val="20"/>
        </w:rPr>
        <w:t>Follow the instruction in this Word document to complete the Packet Tracer activity</w:t>
      </w:r>
    </w:p>
    <w:p w14:paraId="207A7FA9" w14:textId="6BF3B72A" w:rsidR="00D9181E" w:rsidRPr="00D9181E" w:rsidRDefault="00D9181E" w:rsidP="00D9181E">
      <w:pPr>
        <w:pStyle w:val="LabTitle"/>
        <w:numPr>
          <w:ilvl w:val="0"/>
          <w:numId w:val="27"/>
        </w:numPr>
        <w:rPr>
          <w:b w:val="0"/>
          <w:bCs/>
          <w:color w:val="000000" w:themeColor="text1"/>
          <w:sz w:val="20"/>
          <w:szCs w:val="20"/>
        </w:rPr>
      </w:pPr>
      <w:r w:rsidRPr="00D9181E">
        <w:rPr>
          <w:b w:val="0"/>
          <w:bCs/>
          <w:color w:val="000000" w:themeColor="text1"/>
          <w:sz w:val="20"/>
          <w:szCs w:val="20"/>
        </w:rPr>
        <w:t xml:space="preserve">Type in your answer to EACH question </w:t>
      </w:r>
      <w:r>
        <w:rPr>
          <w:b w:val="0"/>
          <w:bCs/>
          <w:color w:val="000000" w:themeColor="text1"/>
          <w:sz w:val="20"/>
          <w:szCs w:val="20"/>
        </w:rPr>
        <w:t xml:space="preserve">(highlighted) </w:t>
      </w:r>
      <w:r w:rsidRPr="00D9181E">
        <w:rPr>
          <w:b w:val="0"/>
          <w:bCs/>
          <w:color w:val="000000" w:themeColor="text1"/>
          <w:sz w:val="20"/>
          <w:szCs w:val="20"/>
        </w:rPr>
        <w:t>included in this document, immediately after the question in the space provided</w:t>
      </w:r>
    </w:p>
    <w:p w14:paraId="2774527E" w14:textId="3C649643" w:rsidR="00D9181E" w:rsidRPr="00D9181E" w:rsidRDefault="00D9181E" w:rsidP="00D9181E">
      <w:pPr>
        <w:pStyle w:val="LabTitle"/>
        <w:numPr>
          <w:ilvl w:val="0"/>
          <w:numId w:val="27"/>
        </w:numPr>
        <w:rPr>
          <w:b w:val="0"/>
          <w:bCs/>
          <w:color w:val="000000" w:themeColor="text1"/>
          <w:sz w:val="20"/>
          <w:szCs w:val="20"/>
        </w:rPr>
      </w:pPr>
      <w:r w:rsidRPr="00D9181E">
        <w:rPr>
          <w:b w:val="0"/>
          <w:bCs/>
          <w:color w:val="000000" w:themeColor="text1"/>
          <w:sz w:val="20"/>
          <w:szCs w:val="20"/>
        </w:rPr>
        <w:t>Save this Word document and submit it as part of your Week 3 Computer Practical submission in Week 3 class (unless permission has been given by your tutor to submit it by the end of day when your week Computer practical class is on)</w:t>
      </w:r>
    </w:p>
    <w:p w14:paraId="14B42717" w14:textId="176B0A23" w:rsidR="00463F23" w:rsidRPr="009A1CF4" w:rsidRDefault="004B614D" w:rsidP="00694D86">
      <w:pPr>
        <w:pStyle w:val="LabTitle"/>
      </w:pPr>
      <w:r>
        <w:t>Packet Tracer</w:t>
      </w:r>
      <w:r w:rsidR="004D1D1B">
        <w:t xml:space="preserve"> -</w:t>
      </w:r>
      <w:r w:rsidR="004D1D1B" w:rsidRPr="004D1D1B">
        <w:t xml:space="preserve"> Investigating the TCP/IP and OSI Models in Action</w:t>
      </w:r>
      <w:r w:rsidR="004D36D7" w:rsidRPr="00FD4A68">
        <w:t xml:space="preserve"> </w:t>
      </w:r>
    </w:p>
    <w:p w14:paraId="6A63271A" w14:textId="77777777" w:rsidR="003C6BCA" w:rsidRDefault="001E38E0" w:rsidP="00303E5A">
      <w:pPr>
        <w:pStyle w:val="LabSection"/>
        <w:spacing w:before="120" w:after="0"/>
      </w:pPr>
      <w:r>
        <w:t>Topology</w:t>
      </w:r>
    </w:p>
    <w:p w14:paraId="78E00435" w14:textId="77777777" w:rsidR="008C4307" w:rsidRDefault="007F34B7" w:rsidP="00303E5A">
      <w:pPr>
        <w:pStyle w:val="Visual"/>
        <w:spacing w:before="0" w:after="0"/>
      </w:pPr>
      <w:r>
        <w:rPr>
          <w:noProof/>
        </w:rPr>
        <w:drawing>
          <wp:inline distT="0" distB="0" distL="0" distR="0" wp14:anchorId="71B7557D" wp14:editId="6018B9B1">
            <wp:extent cx="2215426" cy="84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4526" cy="865310"/>
                    </a:xfrm>
                    <a:prstGeom prst="rect">
                      <a:avLst/>
                    </a:prstGeom>
                  </pic:spPr>
                </pic:pic>
              </a:graphicData>
            </a:graphic>
          </wp:inline>
        </w:drawing>
      </w:r>
    </w:p>
    <w:p w14:paraId="450E5772" w14:textId="0B42573C" w:rsidR="009D2C27" w:rsidRPr="00BB73FF" w:rsidRDefault="009D2C27" w:rsidP="00303E5A">
      <w:pPr>
        <w:pStyle w:val="LabSection"/>
        <w:spacing w:before="0"/>
      </w:pPr>
      <w:r w:rsidRPr="00BB73FF">
        <w:t>Objective</w:t>
      </w:r>
      <w:r w:rsidR="006E6581">
        <w:t>s</w:t>
      </w:r>
    </w:p>
    <w:p w14:paraId="523D835C" w14:textId="77777777" w:rsidR="00554B4E" w:rsidRPr="004C0909" w:rsidRDefault="00963E34" w:rsidP="00963E34">
      <w:pPr>
        <w:pStyle w:val="BodyTextL25Bold"/>
      </w:pPr>
      <w:r>
        <w:t xml:space="preserve">Part 1: </w:t>
      </w:r>
      <w:r w:rsidR="0090180F">
        <w:t>Examine HTTP Web Traffic</w:t>
      </w:r>
    </w:p>
    <w:p w14:paraId="1CE53D30" w14:textId="77777777" w:rsidR="006E6581" w:rsidRPr="004C0909" w:rsidRDefault="006E6581" w:rsidP="006E6581">
      <w:pPr>
        <w:pStyle w:val="BodyTextL25Bold"/>
      </w:pPr>
      <w:r>
        <w:t xml:space="preserve">Part 2: </w:t>
      </w:r>
      <w:r w:rsidR="0090180F">
        <w:t>Display Elements of</w:t>
      </w:r>
      <w:r w:rsidR="008C6297">
        <w:t xml:space="preserve"> the</w:t>
      </w:r>
      <w:r w:rsidR="0090180F">
        <w:t xml:space="preserve"> TCP/IP Protocol Suite</w:t>
      </w:r>
    </w:p>
    <w:p w14:paraId="216908F8" w14:textId="77777777" w:rsidR="00C07FD9" w:rsidRPr="00C07FD9" w:rsidRDefault="009D2C27" w:rsidP="0014219C">
      <w:pPr>
        <w:pStyle w:val="LabSection"/>
      </w:pPr>
      <w:r>
        <w:t>Background</w:t>
      </w:r>
    </w:p>
    <w:p w14:paraId="5589E437" w14:textId="77777777" w:rsidR="007016B5" w:rsidRDefault="00D33D77" w:rsidP="005E65B5">
      <w:pPr>
        <w:pStyle w:val="BodyTextL25"/>
      </w:pPr>
      <w:r>
        <w:t>This simulation activity is intended to provide a foundation for understanding the TCP/IP protocol suite and the relationship to the OSI model</w:t>
      </w:r>
      <w:r w:rsidR="005E65B5">
        <w:t>.</w:t>
      </w:r>
      <w:r w:rsidR="00AC3CE4">
        <w:t xml:space="preserve"> Simulation mode </w:t>
      </w:r>
      <w:r w:rsidR="00FF0042">
        <w:t>allows you</w:t>
      </w:r>
      <w:r w:rsidR="00AC3CE4">
        <w:t xml:space="preserve"> to view the </w:t>
      </w:r>
      <w:r w:rsidR="00FF0042">
        <w:t xml:space="preserve">data </w:t>
      </w:r>
      <w:r w:rsidR="00AC3CE4">
        <w:t>contents being sent</w:t>
      </w:r>
      <w:r w:rsidR="00C113FC">
        <w:t xml:space="preserve"> </w:t>
      </w:r>
      <w:r w:rsidR="00AC3CE4">
        <w:t>ac</w:t>
      </w:r>
      <w:r w:rsidR="007E465A">
        <w:t>ross the network at each layer.</w:t>
      </w:r>
    </w:p>
    <w:p w14:paraId="2604EED2" w14:textId="77777777" w:rsidR="005E65B5" w:rsidRDefault="00AC3CE4" w:rsidP="005E65B5">
      <w:pPr>
        <w:pStyle w:val="BodyTextL25"/>
      </w:pPr>
      <w:r>
        <w:t>As data moves through the network</w:t>
      </w:r>
      <w:r w:rsidR="00FF0042">
        <w:t>,</w:t>
      </w:r>
      <w:r>
        <w:t xml:space="preserve"> it is broken down into smaller pieces and </w:t>
      </w:r>
      <w:r w:rsidR="00C113FC">
        <w:t>identified so</w:t>
      </w:r>
      <w:r>
        <w:t xml:space="preserve"> that the pieces can be put back together</w:t>
      </w:r>
      <w:r w:rsidR="00207DB3">
        <w:t xml:space="preserve"> when they arrive at the destination</w:t>
      </w:r>
      <w:r>
        <w:t xml:space="preserve">. Each </w:t>
      </w:r>
      <w:r w:rsidR="00FF0042">
        <w:t>piece</w:t>
      </w:r>
      <w:r>
        <w:t xml:space="preserve"> </w:t>
      </w:r>
      <w:r w:rsidR="007F34B7">
        <w:t xml:space="preserve">(known as a PDU, or Protocol Data Unit) </w:t>
      </w:r>
      <w:r>
        <w:t>is assigned a specific name and associated with a</w:t>
      </w:r>
      <w:r w:rsidR="00A9155F">
        <w:t xml:space="preserve"> specific layer</w:t>
      </w:r>
      <w:r w:rsidR="00207DB3">
        <w:t xml:space="preserve"> of the TCP/IP </w:t>
      </w:r>
      <w:r w:rsidR="00C113FC">
        <w:t xml:space="preserve">and OSI </w:t>
      </w:r>
      <w:r w:rsidR="00207DB3">
        <w:t>model</w:t>
      </w:r>
      <w:r w:rsidR="00C113FC">
        <w:t>s</w:t>
      </w:r>
      <w:r w:rsidR="00A9155F">
        <w:t>. Packet Tracer s</w:t>
      </w:r>
      <w:r>
        <w:t xml:space="preserve">imulation mode enables </w:t>
      </w:r>
      <w:r w:rsidR="00FF0042">
        <w:t>you</w:t>
      </w:r>
      <w:r>
        <w:t xml:space="preserve"> </w:t>
      </w:r>
      <w:r w:rsidR="007016B5">
        <w:t xml:space="preserve">to view each of the layers and the associated PDU. The following steps lead the user through </w:t>
      </w:r>
      <w:r w:rsidR="00207DB3">
        <w:t xml:space="preserve">the process of </w:t>
      </w:r>
      <w:r w:rsidR="007016B5">
        <w:t>requesting a web page from a web server</w:t>
      </w:r>
      <w:r w:rsidR="00207DB3">
        <w:t xml:space="preserve"> by</w:t>
      </w:r>
      <w:r w:rsidR="007016B5">
        <w:t xml:space="preserve"> using the web browser application available on a client PC. </w:t>
      </w:r>
    </w:p>
    <w:p w14:paraId="264AA3CA" w14:textId="05A59820" w:rsidR="00D87F26" w:rsidRDefault="004452D6" w:rsidP="004452D6">
      <w:pPr>
        <w:pStyle w:val="BodyTextL25"/>
      </w:pPr>
      <w:r>
        <w:t>Even though much of the information displayed will be</w:t>
      </w:r>
      <w:r w:rsidR="00C95538">
        <w:t xml:space="preserve"> discussed in more detail later, this </w:t>
      </w:r>
      <w:r>
        <w:t>is an opportunity to explore the functionality of Packet Tracer and be able to visual</w:t>
      </w:r>
      <w:r w:rsidR="00207DB3">
        <w:t>ize</w:t>
      </w:r>
      <w:r>
        <w:t xml:space="preserve"> the encapsulation process.</w:t>
      </w:r>
    </w:p>
    <w:p w14:paraId="187A4A63" w14:textId="77777777" w:rsidR="00112AC5" w:rsidRPr="004C0909" w:rsidRDefault="00D33D77" w:rsidP="00D33D77">
      <w:pPr>
        <w:pStyle w:val="PartHead"/>
      </w:pPr>
      <w:r w:rsidRPr="00D33D77">
        <w:t xml:space="preserve">Examine HTTP Web Traffic </w:t>
      </w:r>
    </w:p>
    <w:p w14:paraId="26846ED0" w14:textId="77777777" w:rsidR="00112AC5" w:rsidRDefault="00112AC5" w:rsidP="00580E73">
      <w:pPr>
        <w:pStyle w:val="BodyTextL25"/>
      </w:pPr>
      <w:r>
        <w:t xml:space="preserve">In Part 1 of this </w:t>
      </w:r>
      <w:r w:rsidR="00E8131B">
        <w:t>activity</w:t>
      </w:r>
      <w:r>
        <w:t xml:space="preserve">, </w:t>
      </w:r>
      <w:r w:rsidR="0048109F">
        <w:t>you will use Packet Tracer Simulation mode to generate web traffic and examine HTTP</w:t>
      </w:r>
      <w:r>
        <w:t>.</w:t>
      </w:r>
    </w:p>
    <w:p w14:paraId="419BF9E7" w14:textId="77777777" w:rsidR="00112AC5" w:rsidRDefault="0048109F" w:rsidP="008423F7">
      <w:pPr>
        <w:pStyle w:val="StepHead"/>
        <w:spacing w:before="120"/>
        <w:ind w:left="945" w:hanging="945"/>
      </w:pPr>
      <w:r w:rsidRPr="0048109F">
        <w:t xml:space="preserve">Switch from Realtime to Simulation </w:t>
      </w:r>
      <w:r w:rsidR="000C1FB7">
        <w:t>m</w:t>
      </w:r>
      <w:r w:rsidR="000C1FB7" w:rsidRPr="0048109F">
        <w:t>ode</w:t>
      </w:r>
      <w:r w:rsidR="000C1FB7">
        <w:t>.</w:t>
      </w:r>
    </w:p>
    <w:p w14:paraId="17CEF2AE" w14:textId="77777777" w:rsidR="00DD7285" w:rsidRDefault="00A9155F" w:rsidP="007F34B7">
      <w:pPr>
        <w:pStyle w:val="BodyTextL25"/>
        <w:ind w:left="357"/>
      </w:pPr>
      <w:r w:rsidRPr="0048109F">
        <w:t xml:space="preserve">In the lower right </w:t>
      </w:r>
      <w:r w:rsidR="000E5CCE">
        <w:t xml:space="preserve">corner </w:t>
      </w:r>
      <w:r w:rsidRPr="0048109F">
        <w:t xml:space="preserve">of the </w:t>
      </w:r>
      <w:r w:rsidR="00186E25">
        <w:t>Packet Tracer</w:t>
      </w:r>
      <w:r w:rsidR="007F34B7">
        <w:t xml:space="preserve"> </w:t>
      </w:r>
      <w:r w:rsidRPr="0048109F">
        <w:t xml:space="preserve">interface </w:t>
      </w:r>
      <w:r>
        <w:t>are tabs to</w:t>
      </w:r>
      <w:r w:rsidRPr="0048109F">
        <w:t xml:space="preserve"> toggle between </w:t>
      </w:r>
      <w:r w:rsidRPr="002D0125">
        <w:rPr>
          <w:b/>
        </w:rPr>
        <w:t>Realtime</w:t>
      </w:r>
      <w:r w:rsidRPr="0048109F">
        <w:t xml:space="preserve"> and </w:t>
      </w:r>
      <w:r w:rsidRPr="002D0125">
        <w:rPr>
          <w:b/>
        </w:rPr>
        <w:t>Simulation</w:t>
      </w:r>
      <w:r w:rsidRPr="0048109F">
        <w:t xml:space="preserve"> mode. P</w:t>
      </w:r>
      <w:r w:rsidR="00B95D07">
        <w:t xml:space="preserve">acket </w:t>
      </w:r>
      <w:r w:rsidRPr="0048109F">
        <w:t>T</w:t>
      </w:r>
      <w:r w:rsidR="00B95D07">
        <w:t>racer</w:t>
      </w:r>
      <w:r w:rsidRPr="0048109F">
        <w:t xml:space="preserve"> always starts in </w:t>
      </w:r>
      <w:r w:rsidRPr="002D0125">
        <w:rPr>
          <w:b/>
        </w:rPr>
        <w:t>Realtime</w:t>
      </w:r>
      <w:r w:rsidRPr="0048109F">
        <w:t xml:space="preserve"> mode, in which networking protocols operate with realistic timings. However, a powerful feature of Packet Tracer allows the user to </w:t>
      </w:r>
      <w:r w:rsidR="000C1FB7">
        <w:t>“</w:t>
      </w:r>
      <w:r w:rsidRPr="0048109F">
        <w:t>stop time</w:t>
      </w:r>
      <w:r w:rsidR="000C1FB7">
        <w:t>”</w:t>
      </w:r>
      <w:r w:rsidRPr="0048109F">
        <w:t xml:space="preserve"> by switching to Simulation mode. In Simulation mode, packets are displayed as animated envelopes, time is event driven, and the user can step through networking events.</w:t>
      </w:r>
      <w:r w:rsidR="0048109F" w:rsidRPr="0048109F">
        <w:t xml:space="preserve"> </w:t>
      </w:r>
    </w:p>
    <w:p w14:paraId="7940B5EE" w14:textId="77777777" w:rsidR="00112AC5" w:rsidRDefault="0048109F" w:rsidP="00116993">
      <w:pPr>
        <w:pStyle w:val="SubStepAlpha"/>
        <w:numPr>
          <w:ilvl w:val="0"/>
          <w:numId w:val="21"/>
        </w:numPr>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4290588F" w14:textId="70AEBDDA" w:rsidR="00B95D07" w:rsidRPr="00E00133" w:rsidRDefault="00DD7285" w:rsidP="00B95D07">
      <w:pPr>
        <w:pStyle w:val="SubStepAlpha"/>
        <w:numPr>
          <w:ilvl w:val="0"/>
          <w:numId w:val="0"/>
        </w:numPr>
        <w:spacing w:after="240"/>
        <w:ind w:left="720"/>
        <w:rPr>
          <w:color w:val="FF0000"/>
        </w:rPr>
      </w:pPr>
      <w:r w:rsidRPr="00FA3BBE">
        <w:rPr>
          <w:b/>
        </w:rPr>
        <w:lastRenderedPageBreak/>
        <w:t>HTTP</w:t>
      </w:r>
      <w:r>
        <w:t xml:space="preserve"> </w:t>
      </w:r>
      <w:r w:rsidR="00436BE8">
        <w:t>should be the only visible event in</w:t>
      </w:r>
      <w:r>
        <w:t xml:space="preserve"> the </w:t>
      </w:r>
      <w:r w:rsidRPr="00FA3BBE">
        <w:rPr>
          <w:b/>
        </w:rPr>
        <w:t>Event List Filters</w:t>
      </w:r>
      <w:r w:rsidR="00A23D74">
        <w:t xml:space="preserve">, as illustrated in the </w:t>
      </w:r>
      <w:r w:rsidR="00137E70">
        <w:t>graphic</w:t>
      </w:r>
      <w:r w:rsidR="00A23D74">
        <w:t xml:space="preserve"> below</w:t>
      </w:r>
      <w:r w:rsidR="00B95D07">
        <w:t xml:space="preserve">. </w:t>
      </w:r>
      <w:r w:rsidR="00B95D07" w:rsidRPr="00E00133">
        <w:rPr>
          <w:color w:val="FF0000"/>
        </w:rPr>
        <w:t>If HTTP is NOT the only filter shown, close the pka file and re-open it.</w:t>
      </w:r>
    </w:p>
    <w:p w14:paraId="36A22B69" w14:textId="77777777" w:rsidR="00A23D74" w:rsidRDefault="001135C5" w:rsidP="00B95D07">
      <w:pPr>
        <w:pStyle w:val="SubStepAlpha"/>
        <w:numPr>
          <w:ilvl w:val="0"/>
          <w:numId w:val="0"/>
        </w:numPr>
        <w:spacing w:after="240"/>
        <w:ind w:left="720"/>
        <w:jc w:val="center"/>
        <w:rPr>
          <w:noProof/>
          <w:lang w:val="en-AU" w:eastAsia="zh-CN"/>
        </w:rPr>
      </w:pPr>
      <w:r w:rsidRPr="001135C5">
        <w:rPr>
          <w:noProof/>
        </w:rPr>
        <w:t xml:space="preserve"> </w:t>
      </w:r>
      <w:r w:rsidR="007F34B7">
        <w:rPr>
          <w:noProof/>
        </w:rPr>
        <w:drawing>
          <wp:inline distT="0" distB="0" distL="0" distR="0" wp14:anchorId="367B1334" wp14:editId="2AB25214">
            <wp:extent cx="2362711" cy="1873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9906" cy="1894563"/>
                    </a:xfrm>
                    <a:prstGeom prst="rect">
                      <a:avLst/>
                    </a:prstGeom>
                  </pic:spPr>
                </pic:pic>
              </a:graphicData>
            </a:graphic>
          </wp:inline>
        </w:drawing>
      </w:r>
      <w:r>
        <w:rPr>
          <w:noProof/>
          <w:lang w:val="en-AU" w:eastAsia="zh-CN"/>
        </w:rPr>
        <w:t xml:space="preserve"> </w:t>
      </w:r>
    </w:p>
    <w:p w14:paraId="06681D3C" w14:textId="77777777" w:rsidR="00112AC5" w:rsidRDefault="00DD7285" w:rsidP="008423F7">
      <w:pPr>
        <w:pStyle w:val="StepHead"/>
        <w:spacing w:before="120"/>
        <w:ind w:left="945" w:hanging="945"/>
      </w:pPr>
      <w:r>
        <w:t xml:space="preserve">Generate </w:t>
      </w:r>
      <w:r w:rsidR="000C1FB7">
        <w:t xml:space="preserve">web </w:t>
      </w:r>
      <w:r>
        <w:t xml:space="preserve">(HTTP) </w:t>
      </w:r>
      <w:r w:rsidR="000C1FB7">
        <w:t>traffic.</w:t>
      </w:r>
    </w:p>
    <w:p w14:paraId="63364237" w14:textId="77777777" w:rsidR="0052400A" w:rsidRDefault="009D1E61" w:rsidP="009D1E61">
      <w:pPr>
        <w:pStyle w:val="BodyTextL25"/>
      </w:pPr>
      <w:r>
        <w:t xml:space="preserve">Currently the Simulation Panel is empty. There are </w:t>
      </w:r>
      <w:r w:rsidR="00D20D30">
        <w:t>five</w:t>
      </w:r>
      <w:r>
        <w:t xml:space="preserve"> columns listed across the top of the Event List within the Simulation </w:t>
      </w:r>
      <w:r w:rsidRPr="00194394">
        <w:t>Panel</w:t>
      </w:r>
      <w:r>
        <w:t xml:space="preserve">. As traffic is generated and stepped through, events appear in the list. The </w:t>
      </w:r>
      <w:r w:rsidR="00BD6876">
        <w:rPr>
          <w:b/>
        </w:rPr>
        <w:t>Type</w:t>
      </w:r>
      <w:r>
        <w:t xml:space="preserve"> column </w:t>
      </w:r>
      <w:r w:rsidR="000C1FB7">
        <w:t>is</w:t>
      </w:r>
      <w:r>
        <w:t xml:space="preserve"> used to inspect the contents of </w:t>
      </w:r>
      <w:r w:rsidR="00FA3BBE">
        <w:t>a</w:t>
      </w:r>
      <w:r>
        <w:t xml:space="preserve"> particular event.</w:t>
      </w:r>
      <w:r w:rsidR="0052400A">
        <w:t xml:space="preserve"> </w:t>
      </w:r>
    </w:p>
    <w:p w14:paraId="33971365" w14:textId="77777777" w:rsidR="00FE1D20" w:rsidRDefault="001135C5" w:rsidP="00FE1D20">
      <w:pPr>
        <w:pStyle w:val="BodyTextL25"/>
        <w:jc w:val="center"/>
      </w:pPr>
      <w:r>
        <w:rPr>
          <w:noProof/>
        </w:rPr>
        <w:drawing>
          <wp:inline distT="0" distB="0" distL="0" distR="0" wp14:anchorId="4F145FDC" wp14:editId="5BAE5E93">
            <wp:extent cx="4106025" cy="12954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7939" cy="1299159"/>
                    </a:xfrm>
                    <a:prstGeom prst="rect">
                      <a:avLst/>
                    </a:prstGeom>
                  </pic:spPr>
                </pic:pic>
              </a:graphicData>
            </a:graphic>
          </wp:inline>
        </w:drawing>
      </w:r>
      <w:r>
        <w:rPr>
          <w:noProof/>
          <w:lang w:val="en-AU" w:eastAsia="zh-CN"/>
        </w:rPr>
        <w:t xml:space="preserve"> </w:t>
      </w:r>
    </w:p>
    <w:p w14:paraId="45CFD43F" w14:textId="77777777" w:rsidR="009D1E61" w:rsidRDefault="00A9155F" w:rsidP="00A9155F">
      <w:pPr>
        <w:pStyle w:val="BodyTextL25"/>
      </w:pPr>
      <w:r w:rsidRPr="00A9155F">
        <w:rPr>
          <w:b/>
        </w:rPr>
        <w:t>Note</w:t>
      </w:r>
      <w:r>
        <w:t xml:space="preserve">: </w:t>
      </w:r>
      <w:r w:rsidR="009D1E61">
        <w:t xml:space="preserve">The Web Server and Web Client </w:t>
      </w:r>
      <w:r w:rsidR="007536CB">
        <w:t xml:space="preserve">PC </w:t>
      </w:r>
      <w:r w:rsidR="009D1E61">
        <w:t xml:space="preserve">are displayed in </w:t>
      </w:r>
      <w:r w:rsidR="000C1FB7">
        <w:t xml:space="preserve">the left </w:t>
      </w:r>
      <w:r w:rsidR="009D1E61">
        <w:t xml:space="preserve">pane. The </w:t>
      </w:r>
      <w:r w:rsidR="00B95D07">
        <w:t xml:space="preserve">Simulation </w:t>
      </w:r>
      <w:r w:rsidR="009D1E61" w:rsidRPr="00194394">
        <w:t>panel</w:t>
      </w:r>
      <w:r w:rsidR="009D1E61">
        <w:t xml:space="preserve"> can be adjusted in size by hovering next to the scroll bar and dragging left or right</w:t>
      </w:r>
      <w:r w:rsidR="007016B5">
        <w:t xml:space="preserve"> when the double</w:t>
      </w:r>
      <w:r w:rsidR="000C1FB7">
        <w:t>-</w:t>
      </w:r>
      <w:r w:rsidR="007016B5">
        <w:t>headed arrow appears</w:t>
      </w:r>
      <w:r w:rsidR="009D1E61">
        <w:t xml:space="preserve">. </w:t>
      </w:r>
    </w:p>
    <w:p w14:paraId="510E4476" w14:textId="3D32DD03" w:rsidR="009D1E61" w:rsidRDefault="009D1E61" w:rsidP="00C42E44">
      <w:pPr>
        <w:pStyle w:val="SubStepAlpha"/>
        <w:numPr>
          <w:ilvl w:val="0"/>
          <w:numId w:val="13"/>
        </w:numPr>
      </w:pPr>
      <w:r>
        <w:t>Click</w:t>
      </w:r>
      <w:r w:rsidR="00BD6876">
        <w:t xml:space="preserve"> on the icon</w:t>
      </w:r>
      <w:r>
        <w:t xml:space="preserve"> </w:t>
      </w:r>
      <w:r w:rsidRPr="007016B5">
        <w:rPr>
          <w:b/>
        </w:rPr>
        <w:t>Web Client</w:t>
      </w:r>
      <w:r>
        <w:t xml:space="preserve"> in the left pane</w:t>
      </w:r>
      <w:r w:rsidR="00D20D30">
        <w:t xml:space="preserve"> </w:t>
      </w:r>
      <w:r w:rsidR="00BD6876">
        <w:t>(</w:t>
      </w:r>
      <w:r w:rsidR="0096257B">
        <w:t>refer to</w:t>
      </w:r>
      <w:r w:rsidR="00BD6876">
        <w:t xml:space="preserve"> </w:t>
      </w:r>
      <w:r w:rsidR="00D20D30">
        <w:t xml:space="preserve">the </w:t>
      </w:r>
      <w:r w:rsidR="00137E70">
        <w:t>graphic</w:t>
      </w:r>
      <w:r w:rsidR="0096257B">
        <w:t xml:space="preserve"> </w:t>
      </w:r>
      <w:r w:rsidR="00D20D30">
        <w:t>on next page</w:t>
      </w:r>
      <w:r w:rsidR="00BD6876">
        <w:t>)</w:t>
      </w:r>
    </w:p>
    <w:p w14:paraId="2B6538F6" w14:textId="77777777" w:rsidR="009D1E61" w:rsidRDefault="0096257B" w:rsidP="00C42E44">
      <w:pPr>
        <w:pStyle w:val="SubStepAlpha"/>
        <w:numPr>
          <w:ilvl w:val="0"/>
          <w:numId w:val="13"/>
        </w:numPr>
      </w:pPr>
      <w:r>
        <w:t>On the pop-up window, c</w:t>
      </w:r>
      <w:r w:rsidR="008862D7">
        <w:t xml:space="preserve">lick </w:t>
      </w:r>
      <w:r w:rsidR="009D1E61">
        <w:t xml:space="preserve">the </w:t>
      </w:r>
      <w:r w:rsidR="009D1E61" w:rsidRPr="009D1E61">
        <w:rPr>
          <w:b/>
        </w:rPr>
        <w:t xml:space="preserve">Desktop </w:t>
      </w:r>
      <w:r w:rsidR="000C1FB7">
        <w:t>t</w:t>
      </w:r>
      <w:r w:rsidR="009D1E61" w:rsidRPr="00EE28F9">
        <w:t>ab</w:t>
      </w:r>
      <w:r w:rsidR="009D1E61">
        <w:t xml:space="preserve"> and </w:t>
      </w:r>
      <w:r w:rsidR="000C1FB7">
        <w:t xml:space="preserve">click </w:t>
      </w:r>
      <w:r w:rsidR="009D1E61">
        <w:t xml:space="preserve">the </w:t>
      </w:r>
      <w:r w:rsidR="009D1E61" w:rsidRPr="009D1E61">
        <w:rPr>
          <w:b/>
        </w:rPr>
        <w:t>Web Browser</w:t>
      </w:r>
      <w:r w:rsidR="009D1E61">
        <w:t xml:space="preserve"> icon</w:t>
      </w:r>
      <w:r w:rsidR="000C1FB7">
        <w:t xml:space="preserve"> to open it</w:t>
      </w:r>
      <w:r w:rsidR="009D1E61">
        <w:t>.</w:t>
      </w:r>
    </w:p>
    <w:p w14:paraId="654703E4" w14:textId="77777777" w:rsidR="009D1E61" w:rsidRDefault="000C1FB7" w:rsidP="00C42E44">
      <w:pPr>
        <w:pStyle w:val="SubStepAlpha"/>
        <w:numPr>
          <w:ilvl w:val="0"/>
          <w:numId w:val="13"/>
        </w:numPr>
      </w:pPr>
      <w:r>
        <w:t>In the URL field</w:t>
      </w:r>
      <w:r w:rsidR="0096257B">
        <w:t xml:space="preserve"> of the browser</w:t>
      </w:r>
      <w:r>
        <w:t>, e</w:t>
      </w:r>
      <w:r w:rsidR="009D1E61">
        <w:t xml:space="preserve">nter </w:t>
      </w:r>
      <w:r w:rsidR="009D1E61" w:rsidRPr="000E5CCE">
        <w:rPr>
          <w:b/>
        </w:rPr>
        <w:t>www.osi.local</w:t>
      </w:r>
      <w:r w:rsidR="009D1E61">
        <w:t xml:space="preserve"> and click </w:t>
      </w:r>
      <w:r w:rsidR="009D1E61" w:rsidRPr="009D1E61">
        <w:rPr>
          <w:b/>
        </w:rPr>
        <w:t>Go</w:t>
      </w:r>
      <w:r w:rsidR="009D1E61">
        <w:t>.</w:t>
      </w:r>
      <w:r w:rsidR="001135C5">
        <w:t xml:space="preserve"> Minimise this window, but </w:t>
      </w:r>
      <w:r w:rsidR="001135C5" w:rsidRPr="00BD6876">
        <w:rPr>
          <w:color w:val="FF0000"/>
        </w:rPr>
        <w:t xml:space="preserve">do not close </w:t>
      </w:r>
      <w:r w:rsidR="001135C5" w:rsidRPr="00A1589A">
        <w:rPr>
          <w:color w:val="FF0000"/>
        </w:rPr>
        <w:t>it</w:t>
      </w:r>
      <w:r w:rsidR="001135C5">
        <w:t>.</w:t>
      </w:r>
    </w:p>
    <w:p w14:paraId="706D2974" w14:textId="61D945FF" w:rsidR="00FA3BBE" w:rsidRPr="00116993" w:rsidRDefault="0096257B" w:rsidP="00B5336E">
      <w:pPr>
        <w:pStyle w:val="ListParagraph"/>
        <w:numPr>
          <w:ilvl w:val="0"/>
          <w:numId w:val="13"/>
        </w:numPr>
        <w:spacing w:before="0" w:after="0" w:line="240" w:lineRule="auto"/>
        <w:ind w:left="714" w:hanging="357"/>
        <w:rPr>
          <w:sz w:val="20"/>
          <w:szCs w:val="20"/>
        </w:rPr>
      </w:pPr>
      <w:r w:rsidRPr="00116993">
        <w:rPr>
          <w:sz w:val="20"/>
          <w:szCs w:val="20"/>
        </w:rPr>
        <w:t>In the simulation panel, c</w:t>
      </w:r>
      <w:r w:rsidR="00FA3BBE" w:rsidRPr="00116993">
        <w:rPr>
          <w:sz w:val="20"/>
          <w:szCs w:val="20"/>
        </w:rPr>
        <w:t>lick</w:t>
      </w:r>
      <w:r w:rsidR="001135C5" w:rsidRPr="00116993">
        <w:rPr>
          <w:sz w:val="20"/>
          <w:szCs w:val="20"/>
        </w:rPr>
        <w:t xml:space="preserve"> the play button</w:t>
      </w:r>
      <w:r w:rsidR="00FA3BBE" w:rsidRPr="00116993">
        <w:rPr>
          <w:sz w:val="20"/>
          <w:szCs w:val="20"/>
        </w:rPr>
        <w:t xml:space="preserve"> </w:t>
      </w:r>
      <w:r w:rsidR="001135C5" w:rsidRPr="00116993">
        <w:rPr>
          <w:noProof/>
          <w:sz w:val="20"/>
          <w:szCs w:val="20"/>
        </w:rPr>
        <w:drawing>
          <wp:inline distT="0" distB="0" distL="0" distR="0" wp14:anchorId="3E2AA6CB" wp14:editId="054D9397">
            <wp:extent cx="678180" cy="28807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8180" cy="288077"/>
                    </a:xfrm>
                    <a:prstGeom prst="rect">
                      <a:avLst/>
                    </a:prstGeom>
                  </pic:spPr>
                </pic:pic>
              </a:graphicData>
            </a:graphic>
          </wp:inline>
        </w:drawing>
      </w:r>
      <w:r w:rsidR="001135C5" w:rsidRPr="00116993">
        <w:rPr>
          <w:b/>
          <w:color w:val="FF0000"/>
          <w:sz w:val="20"/>
          <w:szCs w:val="20"/>
        </w:rPr>
        <w:t xml:space="preserve"> </w:t>
      </w:r>
      <w:r w:rsidRPr="00116993">
        <w:rPr>
          <w:sz w:val="20"/>
          <w:szCs w:val="20"/>
        </w:rPr>
        <w:t xml:space="preserve">near the bottom of the panel </w:t>
      </w:r>
      <w:r w:rsidR="001135C5" w:rsidRPr="00116993">
        <w:rPr>
          <w:b/>
          <w:color w:val="FF0000"/>
          <w:sz w:val="20"/>
          <w:szCs w:val="20"/>
        </w:rPr>
        <w:t xml:space="preserve">at least </w:t>
      </w:r>
      <w:r w:rsidR="000C1FB7" w:rsidRPr="00116993">
        <w:rPr>
          <w:b/>
          <w:color w:val="FF0000"/>
          <w:sz w:val="20"/>
          <w:szCs w:val="20"/>
        </w:rPr>
        <w:t>four</w:t>
      </w:r>
      <w:r w:rsidR="000C1FB7" w:rsidRPr="00116993">
        <w:rPr>
          <w:sz w:val="20"/>
          <w:szCs w:val="20"/>
        </w:rPr>
        <w:t xml:space="preserve"> </w:t>
      </w:r>
      <w:r w:rsidR="00FA3BBE" w:rsidRPr="00116993">
        <w:rPr>
          <w:sz w:val="20"/>
          <w:szCs w:val="20"/>
        </w:rPr>
        <w:t>times</w:t>
      </w:r>
      <w:r w:rsidR="001135C5" w:rsidRPr="00116993">
        <w:rPr>
          <w:sz w:val="20"/>
          <w:szCs w:val="20"/>
        </w:rPr>
        <w:t xml:space="preserve"> until you see</w:t>
      </w:r>
      <w:r w:rsidR="00FA3BBE" w:rsidRPr="00116993">
        <w:rPr>
          <w:sz w:val="20"/>
          <w:szCs w:val="20"/>
        </w:rPr>
        <w:t xml:space="preserve"> </w:t>
      </w:r>
      <w:r w:rsidR="000C1FB7" w:rsidRPr="00116993">
        <w:rPr>
          <w:color w:val="FF0000"/>
          <w:sz w:val="20"/>
          <w:szCs w:val="20"/>
        </w:rPr>
        <w:t>four</w:t>
      </w:r>
      <w:r w:rsidR="00FA3BBE" w:rsidRPr="00116993">
        <w:rPr>
          <w:color w:val="FF0000"/>
          <w:sz w:val="20"/>
          <w:szCs w:val="20"/>
        </w:rPr>
        <w:t xml:space="preserve"> </w:t>
      </w:r>
      <w:r w:rsidR="001135C5" w:rsidRPr="00116993">
        <w:rPr>
          <w:color w:val="FF0000"/>
          <w:sz w:val="20"/>
          <w:szCs w:val="20"/>
        </w:rPr>
        <w:t xml:space="preserve">HTTP </w:t>
      </w:r>
      <w:r w:rsidR="00FA3BBE" w:rsidRPr="00116993">
        <w:rPr>
          <w:sz w:val="20"/>
          <w:szCs w:val="20"/>
        </w:rPr>
        <w:t>events in the Event List</w:t>
      </w:r>
      <w:r w:rsidRPr="00116993">
        <w:rPr>
          <w:sz w:val="20"/>
          <w:szCs w:val="20"/>
        </w:rPr>
        <w:t xml:space="preserve">, as illustrated in the </w:t>
      </w:r>
      <w:r w:rsidR="00137E70">
        <w:rPr>
          <w:sz w:val="20"/>
          <w:szCs w:val="20"/>
        </w:rPr>
        <w:t>graphic</w:t>
      </w:r>
      <w:r w:rsidRPr="00116993">
        <w:rPr>
          <w:sz w:val="20"/>
          <w:szCs w:val="20"/>
        </w:rPr>
        <w:t xml:space="preserve"> below.</w:t>
      </w:r>
      <w:r w:rsidR="00116993" w:rsidRPr="00116993">
        <w:rPr>
          <w:sz w:val="20"/>
          <w:szCs w:val="20"/>
        </w:rPr>
        <w:t xml:space="preserve"> (</w:t>
      </w:r>
      <w:r w:rsidR="00116993" w:rsidRPr="00116993">
        <w:rPr>
          <w:b/>
          <w:sz w:val="20"/>
          <w:szCs w:val="20"/>
        </w:rPr>
        <w:t>Note</w:t>
      </w:r>
      <w:r w:rsidR="00116993" w:rsidRPr="00116993">
        <w:rPr>
          <w:sz w:val="20"/>
          <w:szCs w:val="20"/>
        </w:rPr>
        <w:t xml:space="preserve"> that because time in Simulation mode is event-driven, you must use the play button to display network events.</w:t>
      </w:r>
      <w:r w:rsidR="00116993">
        <w:rPr>
          <w:sz w:val="20"/>
          <w:szCs w:val="20"/>
        </w:rPr>
        <w:t>)</w:t>
      </w:r>
    </w:p>
    <w:p w14:paraId="26DC2900" w14:textId="77777777" w:rsidR="001135C5" w:rsidRDefault="001135C5" w:rsidP="0007773F">
      <w:pPr>
        <w:pStyle w:val="SubStepAlpha"/>
        <w:numPr>
          <w:ilvl w:val="0"/>
          <w:numId w:val="0"/>
        </w:numPr>
        <w:ind w:left="360"/>
        <w:jc w:val="center"/>
      </w:pPr>
      <w:r>
        <w:rPr>
          <w:noProof/>
        </w:rPr>
        <w:lastRenderedPageBreak/>
        <w:drawing>
          <wp:inline distT="0" distB="0" distL="0" distR="0" wp14:anchorId="039345FA" wp14:editId="43F02C3D">
            <wp:extent cx="4602480" cy="2361054"/>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526" cy="2374929"/>
                    </a:xfrm>
                    <a:prstGeom prst="rect">
                      <a:avLst/>
                    </a:prstGeom>
                  </pic:spPr>
                </pic:pic>
              </a:graphicData>
            </a:graphic>
          </wp:inline>
        </w:drawing>
      </w:r>
    </w:p>
    <w:p w14:paraId="70EB8542" w14:textId="77777777" w:rsidR="00D9181E" w:rsidRDefault="00D9181E" w:rsidP="00B95D07">
      <w:pPr>
        <w:pStyle w:val="BodyTextL50"/>
        <w:ind w:left="851"/>
      </w:pPr>
    </w:p>
    <w:p w14:paraId="671DA12A" w14:textId="7FC6C961" w:rsidR="001A63F2" w:rsidRDefault="001A63F2" w:rsidP="00B95D07">
      <w:pPr>
        <w:pStyle w:val="BodyTextL50"/>
        <w:ind w:left="851"/>
      </w:pPr>
      <w:r w:rsidRPr="00D9181E">
        <w:rPr>
          <w:highlight w:val="yellow"/>
        </w:rPr>
        <w:t>Look at the Web Client web browser page</w:t>
      </w:r>
      <w:r w:rsidR="00BD6876" w:rsidRPr="00D9181E">
        <w:rPr>
          <w:highlight w:val="yellow"/>
        </w:rPr>
        <w:t xml:space="preserve"> that you minimised</w:t>
      </w:r>
      <w:r w:rsidR="0007773F" w:rsidRPr="00D9181E">
        <w:rPr>
          <w:highlight w:val="yellow"/>
        </w:rPr>
        <w:t xml:space="preserve"> earlier</w:t>
      </w:r>
      <w:r w:rsidR="000C1FB7" w:rsidRPr="00D9181E">
        <w:rPr>
          <w:highlight w:val="yellow"/>
        </w:rPr>
        <w:t>. D</w:t>
      </w:r>
      <w:r w:rsidRPr="00D9181E">
        <w:rPr>
          <w:highlight w:val="yellow"/>
        </w:rPr>
        <w:t>id</w:t>
      </w:r>
      <w:r w:rsidR="00C825F9" w:rsidRPr="00D9181E">
        <w:rPr>
          <w:highlight w:val="yellow"/>
        </w:rPr>
        <w:t xml:space="preserve"> </w:t>
      </w:r>
      <w:r w:rsidRPr="00D9181E">
        <w:rPr>
          <w:highlight w:val="yellow"/>
        </w:rPr>
        <w:t>anything change?</w:t>
      </w:r>
    </w:p>
    <w:p w14:paraId="082889A6" w14:textId="61C051CC" w:rsidR="00D9181E" w:rsidRPr="00D9181E" w:rsidRDefault="00293CC3" w:rsidP="00B95D07">
      <w:pPr>
        <w:pStyle w:val="BodyTextL50"/>
        <w:ind w:left="851"/>
        <w:rPr>
          <w:color w:val="FF0000"/>
        </w:rPr>
      </w:pPr>
      <w:r>
        <w:rPr>
          <w:color w:val="FF0000"/>
        </w:rPr>
        <w:t>Your a</w:t>
      </w:r>
      <w:r w:rsidR="00D9181E" w:rsidRPr="00D9181E">
        <w:rPr>
          <w:color w:val="FF0000"/>
        </w:rPr>
        <w:t>nswer:</w:t>
      </w:r>
      <w:r w:rsidR="00D9181E">
        <w:rPr>
          <w:color w:val="FF0000"/>
        </w:rPr>
        <w:t xml:space="preserve"> </w:t>
      </w:r>
      <w:r w:rsidR="00A97F15">
        <w:rPr>
          <w:color w:val="FF0000"/>
        </w:rPr>
        <w:t>I am now able to access successfully to the home page for Web Server</w:t>
      </w:r>
    </w:p>
    <w:p w14:paraId="429151FB" w14:textId="7BC205EF" w:rsidR="00FA3BBE" w:rsidRDefault="00FA3BBE" w:rsidP="00FA3BBE">
      <w:pPr>
        <w:pStyle w:val="StepHead"/>
      </w:pPr>
      <w:r>
        <w:t xml:space="preserve">Explore the </w:t>
      </w:r>
      <w:r w:rsidR="000C1FB7">
        <w:t xml:space="preserve">contents </w:t>
      </w:r>
      <w:r>
        <w:t xml:space="preserve">of the HTTP </w:t>
      </w:r>
      <w:r w:rsidR="009D25B9">
        <w:t>request and response</w:t>
      </w:r>
    </w:p>
    <w:p w14:paraId="5C02DD94" w14:textId="77777777" w:rsidR="001A63F2" w:rsidRDefault="001A63F2" w:rsidP="00C42E44">
      <w:pPr>
        <w:pStyle w:val="BodyTextL25"/>
        <w:numPr>
          <w:ilvl w:val="0"/>
          <w:numId w:val="14"/>
        </w:numPr>
      </w:pPr>
      <w:r>
        <w:t xml:space="preserve">Click the </w:t>
      </w:r>
      <w:r w:rsidRPr="00C77403">
        <w:rPr>
          <w:b/>
        </w:rPr>
        <w:t>first</w:t>
      </w:r>
      <w:r>
        <w:t xml:space="preserve"> colored square box under the </w:t>
      </w:r>
      <w:r w:rsidR="000C1FB7" w:rsidRPr="00662262">
        <w:rPr>
          <w:b/>
        </w:rPr>
        <w:t xml:space="preserve">Event List </w:t>
      </w:r>
      <w:r w:rsidR="00EE28F9" w:rsidRPr="00662262">
        <w:rPr>
          <w:b/>
        </w:rPr>
        <w:t>&gt;</w:t>
      </w:r>
      <w:r w:rsidR="000C1FB7" w:rsidRPr="00662262">
        <w:rPr>
          <w:b/>
        </w:rPr>
        <w:t xml:space="preserve"> </w:t>
      </w:r>
      <w:r w:rsidR="001135C5" w:rsidRPr="00662262">
        <w:rPr>
          <w:b/>
        </w:rPr>
        <w:t>Type</w:t>
      </w:r>
      <w:r>
        <w:t xml:space="preserve"> column</w:t>
      </w:r>
      <w:r w:rsidR="00C825F9">
        <w:t xml:space="preserve">. </w:t>
      </w:r>
      <w:r w:rsidR="00F61E4C">
        <w:t>I</w:t>
      </w:r>
      <w:r w:rsidR="002D7D58">
        <w:t xml:space="preserve">t may be necessary to expand the </w:t>
      </w:r>
      <w:r w:rsidR="002D7D58" w:rsidRPr="00C77403">
        <w:t xml:space="preserve">Simulation </w:t>
      </w:r>
      <w:r w:rsidR="00B95D07">
        <w:t>p</w:t>
      </w:r>
      <w:r w:rsidR="002D7D58" w:rsidRPr="00C77403">
        <w:t>anel</w:t>
      </w:r>
      <w:r w:rsidR="002D7D58">
        <w:t xml:space="preserve"> or use the scrollbar directly below the </w:t>
      </w:r>
      <w:r w:rsidR="002D7D58" w:rsidRPr="00C77403">
        <w:t>Event List</w:t>
      </w:r>
      <w:r>
        <w:t>.</w:t>
      </w:r>
    </w:p>
    <w:p w14:paraId="74FB56F8" w14:textId="4CF2192D" w:rsidR="00C01E1E" w:rsidRDefault="001A63F2" w:rsidP="00C76A7D">
      <w:pPr>
        <w:pStyle w:val="BodyTextL25"/>
        <w:tabs>
          <w:tab w:val="num" w:pos="851"/>
        </w:tabs>
        <w:ind w:left="720"/>
      </w:pPr>
      <w:r>
        <w:t xml:space="preserve">The </w:t>
      </w:r>
      <w:r w:rsidRPr="001A63F2">
        <w:rPr>
          <w:b/>
        </w:rPr>
        <w:t>PDU Information at Device: Web Client</w:t>
      </w:r>
      <w:r w:rsidR="004B0B97">
        <w:t xml:space="preserve"> </w:t>
      </w:r>
      <w:r>
        <w:t xml:space="preserve">window </w:t>
      </w:r>
      <w:r w:rsidR="004B0B97">
        <w:t>displays</w:t>
      </w:r>
      <w:r w:rsidR="00B5336E">
        <w:t>, similar</w:t>
      </w:r>
      <w:r w:rsidR="00B95D07">
        <w:t xml:space="preserve"> </w:t>
      </w:r>
      <w:r w:rsidR="00B5336E">
        <w:t xml:space="preserve">to the one in the </w:t>
      </w:r>
      <w:r w:rsidR="00137E70">
        <w:t>graphic</w:t>
      </w:r>
      <w:r w:rsidR="00B5336E">
        <w:t xml:space="preserve"> below.</w:t>
      </w:r>
    </w:p>
    <w:p w14:paraId="694470FC" w14:textId="77777777" w:rsidR="00B95D07" w:rsidRDefault="001A63F2" w:rsidP="00B5336E">
      <w:pPr>
        <w:pStyle w:val="BodyTextL25"/>
        <w:tabs>
          <w:tab w:val="num" w:pos="851"/>
        </w:tabs>
        <w:ind w:left="851"/>
      </w:pPr>
      <w:r>
        <w:t>In this window</w:t>
      </w:r>
      <w:r w:rsidR="004B0B97">
        <w:t>,</w:t>
      </w:r>
      <w:r>
        <w:t xml:space="preserve"> there are</w:t>
      </w:r>
      <w:r w:rsidR="00C825F9">
        <w:t xml:space="preserve"> only</w:t>
      </w:r>
      <w:r>
        <w:t xml:space="preserve"> </w:t>
      </w:r>
      <w:r w:rsidR="004B0B97">
        <w:t>two</w:t>
      </w:r>
      <w:r>
        <w:t xml:space="preserve"> tabs</w:t>
      </w:r>
      <w:r w:rsidR="004B0B97">
        <w:t xml:space="preserve"> (</w:t>
      </w:r>
      <w:r w:rsidR="004B0B97" w:rsidRPr="005A6126">
        <w:rPr>
          <w:b/>
        </w:rPr>
        <w:t>OSI Model</w:t>
      </w:r>
      <w:r w:rsidR="004B0B97">
        <w:t xml:space="preserve"> and </w:t>
      </w:r>
      <w:r w:rsidR="004B0B97" w:rsidRPr="005A6126">
        <w:rPr>
          <w:b/>
        </w:rPr>
        <w:t>Outbound PDU Details</w:t>
      </w:r>
      <w:r w:rsidR="004B0B97">
        <w:t>)</w:t>
      </w:r>
      <w:r>
        <w:t xml:space="preserve"> </w:t>
      </w:r>
      <w:r w:rsidR="00207DB3">
        <w:t xml:space="preserve">because </w:t>
      </w:r>
      <w:r>
        <w:t xml:space="preserve">this is the start of the transmission. As </w:t>
      </w:r>
      <w:r w:rsidR="00F61E4C">
        <w:t>more</w:t>
      </w:r>
      <w:r>
        <w:t xml:space="preserve"> </w:t>
      </w:r>
      <w:r w:rsidR="005A6126">
        <w:t>events are examined</w:t>
      </w:r>
      <w:r w:rsidR="004B0B97">
        <w:t>,</w:t>
      </w:r>
      <w:r w:rsidR="005A6126">
        <w:t xml:space="preserve"> there will be </w:t>
      </w:r>
      <w:r w:rsidR="004B0B97">
        <w:t>three</w:t>
      </w:r>
      <w:r w:rsidR="005A6126">
        <w:t xml:space="preserve"> tabs displayed</w:t>
      </w:r>
      <w:r w:rsidR="00F61E4C">
        <w:t>,</w:t>
      </w:r>
      <w:r w:rsidR="005A6126">
        <w:t xml:space="preserve"> adding a tab for </w:t>
      </w:r>
      <w:r w:rsidR="005A6126">
        <w:rPr>
          <w:b/>
        </w:rPr>
        <w:t>Inbound PDU Details</w:t>
      </w:r>
      <w:r w:rsidR="005A6126">
        <w:t xml:space="preserve">. When an event is the last event in the stream of traffic, only the </w:t>
      </w:r>
      <w:r w:rsidR="005A6126">
        <w:rPr>
          <w:b/>
        </w:rPr>
        <w:t xml:space="preserve">OSI Model </w:t>
      </w:r>
      <w:r w:rsidR="005A6126">
        <w:t xml:space="preserve">and </w:t>
      </w:r>
      <w:r w:rsidR="005A6126">
        <w:rPr>
          <w:b/>
        </w:rPr>
        <w:t>Inbound PDU Details</w:t>
      </w:r>
      <w:r w:rsidR="005A6126">
        <w:t xml:space="preserve"> tabs </w:t>
      </w:r>
      <w:r w:rsidR="004B0B97">
        <w:t xml:space="preserve">are </w:t>
      </w:r>
      <w:r w:rsidR="005A6126">
        <w:t xml:space="preserve">displayed. </w:t>
      </w:r>
    </w:p>
    <w:p w14:paraId="01AF6E5C" w14:textId="0CA486F7" w:rsidR="005A6126" w:rsidRDefault="004B0B97" w:rsidP="00B5336E">
      <w:pPr>
        <w:pStyle w:val="BodyTextL25"/>
        <w:tabs>
          <w:tab w:val="num" w:pos="851"/>
        </w:tabs>
        <w:ind w:left="851"/>
      </w:pPr>
      <w:r>
        <w:t>Ensure that</w:t>
      </w:r>
      <w:r w:rsidR="005A6126">
        <w:t xml:space="preserve"> the </w:t>
      </w:r>
      <w:r w:rsidR="005A6126" w:rsidRPr="0007773F">
        <w:t>OSI Model</w:t>
      </w:r>
      <w:r w:rsidR="005A6126">
        <w:t xml:space="preserve"> tab is selected. Under the </w:t>
      </w:r>
      <w:r w:rsidR="005A6126" w:rsidRPr="0007773F">
        <w:t>Out Layers</w:t>
      </w:r>
      <w:r w:rsidR="005A6126">
        <w:t xml:space="preserve"> column</w:t>
      </w:r>
      <w:r w:rsidR="00623059">
        <w:t xml:space="preserve"> (the </w:t>
      </w:r>
      <w:r w:rsidR="00130DA9">
        <w:t>right column)</w:t>
      </w:r>
      <w:r>
        <w:t xml:space="preserve">, ensure that the </w:t>
      </w:r>
      <w:r w:rsidR="005A6126" w:rsidRPr="0007773F">
        <w:t>Layer 7</w:t>
      </w:r>
      <w:r w:rsidR="005A6126">
        <w:t xml:space="preserve"> </w:t>
      </w:r>
      <w:r w:rsidR="00130DA9">
        <w:t>row</w:t>
      </w:r>
      <w:r>
        <w:t xml:space="preserve"> is</w:t>
      </w:r>
      <w:r w:rsidR="005A6126">
        <w:t xml:space="preserve"> highlighted</w:t>
      </w:r>
      <w:r w:rsidR="00B95D07">
        <w:t>/clicked</w:t>
      </w:r>
      <w:r w:rsidR="005A6126">
        <w:t xml:space="preserve">. </w:t>
      </w:r>
    </w:p>
    <w:p w14:paraId="422967BC" w14:textId="77777777" w:rsidR="00F752A7" w:rsidRPr="00A06F24" w:rsidRDefault="00B95D07" w:rsidP="00A33C55">
      <w:pPr>
        <w:pStyle w:val="BodyTextL50"/>
        <w:tabs>
          <w:tab w:val="num" w:pos="1560"/>
        </w:tabs>
        <w:spacing w:after="180"/>
        <w:ind w:left="1440"/>
        <w:jc w:val="center"/>
      </w:pPr>
      <w:r>
        <w:rPr>
          <w:noProof/>
        </w:rPr>
        <mc:AlternateContent>
          <mc:Choice Requires="wps">
            <w:drawing>
              <wp:anchor distT="0" distB="0" distL="114300" distR="114300" simplePos="0" relativeHeight="251660288" behindDoc="0" locked="0" layoutInCell="1" allowOverlap="1" wp14:anchorId="49F4C681" wp14:editId="4E701330">
                <wp:simplePos x="0" y="0"/>
                <wp:positionH relativeFrom="column">
                  <wp:posOffset>4577484</wp:posOffset>
                </wp:positionH>
                <wp:positionV relativeFrom="paragraph">
                  <wp:posOffset>2519796</wp:posOffset>
                </wp:positionV>
                <wp:extent cx="731520" cy="266700"/>
                <wp:effectExtent l="0" t="0" r="11430" b="19050"/>
                <wp:wrapNone/>
                <wp:docPr id="34" name="Freeform: Shape 34"/>
                <wp:cNvGraphicFramePr/>
                <a:graphic xmlns:a="http://schemas.openxmlformats.org/drawingml/2006/main">
                  <a:graphicData uri="http://schemas.microsoft.com/office/word/2010/wordprocessingShape">
                    <wps:wsp>
                      <wps:cNvSpPr/>
                      <wps:spPr>
                        <a:xfrm>
                          <a:off x="0" y="0"/>
                          <a:ext cx="731520" cy="266700"/>
                        </a:xfrm>
                        <a:custGeom>
                          <a:avLst/>
                          <a:gdLst>
                            <a:gd name="connsiteX0" fmla="*/ 800100 w 838200"/>
                            <a:gd name="connsiteY0" fmla="*/ 15240 h 266700"/>
                            <a:gd name="connsiteX1" fmla="*/ 609600 w 838200"/>
                            <a:gd name="connsiteY1" fmla="*/ 7620 h 266700"/>
                            <a:gd name="connsiteX2" fmla="*/ 533400 w 838200"/>
                            <a:gd name="connsiteY2" fmla="*/ 0 h 266700"/>
                            <a:gd name="connsiteX3" fmla="*/ 388620 w 838200"/>
                            <a:gd name="connsiteY3" fmla="*/ 7620 h 266700"/>
                            <a:gd name="connsiteX4" fmla="*/ 350520 w 838200"/>
                            <a:gd name="connsiteY4" fmla="*/ 15240 h 266700"/>
                            <a:gd name="connsiteX5" fmla="*/ 289560 w 838200"/>
                            <a:gd name="connsiteY5" fmla="*/ 22860 h 266700"/>
                            <a:gd name="connsiteX6" fmla="*/ 243840 w 838200"/>
                            <a:gd name="connsiteY6" fmla="*/ 38100 h 266700"/>
                            <a:gd name="connsiteX7" fmla="*/ 220980 w 838200"/>
                            <a:gd name="connsiteY7" fmla="*/ 45720 h 266700"/>
                            <a:gd name="connsiteX8" fmla="*/ 205740 w 838200"/>
                            <a:gd name="connsiteY8" fmla="*/ 68580 h 266700"/>
                            <a:gd name="connsiteX9" fmla="*/ 144780 w 838200"/>
                            <a:gd name="connsiteY9" fmla="*/ 76200 h 266700"/>
                            <a:gd name="connsiteX10" fmla="*/ 0 w 838200"/>
                            <a:gd name="connsiteY10" fmla="*/ 83820 h 266700"/>
                            <a:gd name="connsiteX11" fmla="*/ 15240 w 838200"/>
                            <a:gd name="connsiteY11" fmla="*/ 137160 h 266700"/>
                            <a:gd name="connsiteX12" fmla="*/ 22860 w 838200"/>
                            <a:gd name="connsiteY12" fmla="*/ 167640 h 266700"/>
                            <a:gd name="connsiteX13" fmla="*/ 45720 w 838200"/>
                            <a:gd name="connsiteY13" fmla="*/ 190500 h 266700"/>
                            <a:gd name="connsiteX14" fmla="*/ 60960 w 838200"/>
                            <a:gd name="connsiteY14" fmla="*/ 213360 h 266700"/>
                            <a:gd name="connsiteX15" fmla="*/ 106680 w 838200"/>
                            <a:gd name="connsiteY15" fmla="*/ 243840 h 266700"/>
                            <a:gd name="connsiteX16" fmla="*/ 129540 w 838200"/>
                            <a:gd name="connsiteY16" fmla="*/ 251460 h 266700"/>
                            <a:gd name="connsiteX17" fmla="*/ 198120 w 838200"/>
                            <a:gd name="connsiteY17" fmla="*/ 266700 h 266700"/>
                            <a:gd name="connsiteX18" fmla="*/ 487680 w 838200"/>
                            <a:gd name="connsiteY18" fmla="*/ 259080 h 266700"/>
                            <a:gd name="connsiteX19" fmla="*/ 525780 w 838200"/>
                            <a:gd name="connsiteY19" fmla="*/ 251460 h 266700"/>
                            <a:gd name="connsiteX20" fmla="*/ 723900 w 838200"/>
                            <a:gd name="connsiteY20" fmla="*/ 243840 h 266700"/>
                            <a:gd name="connsiteX21" fmla="*/ 746760 w 838200"/>
                            <a:gd name="connsiteY21" fmla="*/ 236220 h 266700"/>
                            <a:gd name="connsiteX22" fmla="*/ 792480 w 838200"/>
                            <a:gd name="connsiteY22" fmla="*/ 205740 h 266700"/>
                            <a:gd name="connsiteX23" fmla="*/ 822960 w 838200"/>
                            <a:gd name="connsiteY23" fmla="*/ 160020 h 266700"/>
                            <a:gd name="connsiteX24" fmla="*/ 838200 w 838200"/>
                            <a:gd name="connsiteY24" fmla="*/ 114300 h 266700"/>
                            <a:gd name="connsiteX25" fmla="*/ 830580 w 838200"/>
                            <a:gd name="connsiteY25" fmla="*/ 83820 h 266700"/>
                            <a:gd name="connsiteX26" fmla="*/ 769620 w 838200"/>
                            <a:gd name="connsiteY26" fmla="*/ 53340 h 266700"/>
                            <a:gd name="connsiteX27" fmla="*/ 754380 w 838200"/>
                            <a:gd name="connsiteY27" fmla="*/ 45720 h 266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838200" h="266700">
                              <a:moveTo>
                                <a:pt x="800100" y="15240"/>
                              </a:moveTo>
                              <a:lnTo>
                                <a:pt x="609600" y="7620"/>
                              </a:lnTo>
                              <a:cubicBezTo>
                                <a:pt x="584115" y="6164"/>
                                <a:pt x="558927" y="0"/>
                                <a:pt x="533400" y="0"/>
                              </a:cubicBezTo>
                              <a:cubicBezTo>
                                <a:pt x="485073" y="0"/>
                                <a:pt x="436880" y="5080"/>
                                <a:pt x="388620" y="7620"/>
                              </a:cubicBezTo>
                              <a:cubicBezTo>
                                <a:pt x="375920" y="10160"/>
                                <a:pt x="363321" y="13271"/>
                                <a:pt x="350520" y="15240"/>
                              </a:cubicBezTo>
                              <a:cubicBezTo>
                                <a:pt x="330280" y="18354"/>
                                <a:pt x="309584" y="18569"/>
                                <a:pt x="289560" y="22860"/>
                              </a:cubicBezTo>
                              <a:cubicBezTo>
                                <a:pt x="273852" y="26226"/>
                                <a:pt x="259080" y="33020"/>
                                <a:pt x="243840" y="38100"/>
                              </a:cubicBezTo>
                              <a:lnTo>
                                <a:pt x="220980" y="45720"/>
                              </a:lnTo>
                              <a:cubicBezTo>
                                <a:pt x="215900" y="53340"/>
                                <a:pt x="214243" y="65179"/>
                                <a:pt x="205740" y="68580"/>
                              </a:cubicBezTo>
                              <a:cubicBezTo>
                                <a:pt x="186727" y="76185"/>
                                <a:pt x="165202" y="74687"/>
                                <a:pt x="144780" y="76200"/>
                              </a:cubicBezTo>
                              <a:cubicBezTo>
                                <a:pt x="96585" y="79770"/>
                                <a:pt x="48260" y="81280"/>
                                <a:pt x="0" y="83820"/>
                              </a:cubicBezTo>
                              <a:cubicBezTo>
                                <a:pt x="23821" y="179105"/>
                                <a:pt x="-6624" y="60638"/>
                                <a:pt x="15240" y="137160"/>
                              </a:cubicBezTo>
                              <a:cubicBezTo>
                                <a:pt x="18117" y="147230"/>
                                <a:pt x="17664" y="158547"/>
                                <a:pt x="22860" y="167640"/>
                              </a:cubicBezTo>
                              <a:cubicBezTo>
                                <a:pt x="28207" y="176996"/>
                                <a:pt x="38821" y="182221"/>
                                <a:pt x="45720" y="190500"/>
                              </a:cubicBezTo>
                              <a:cubicBezTo>
                                <a:pt x="51583" y="197535"/>
                                <a:pt x="54068" y="207329"/>
                                <a:pt x="60960" y="213360"/>
                              </a:cubicBezTo>
                              <a:cubicBezTo>
                                <a:pt x="74744" y="225421"/>
                                <a:pt x="89304" y="238048"/>
                                <a:pt x="106680" y="243840"/>
                              </a:cubicBezTo>
                              <a:cubicBezTo>
                                <a:pt x="114300" y="246380"/>
                                <a:pt x="121817" y="249253"/>
                                <a:pt x="129540" y="251460"/>
                              </a:cubicBezTo>
                              <a:cubicBezTo>
                                <a:pt x="154649" y="258634"/>
                                <a:pt x="171931" y="261462"/>
                                <a:pt x="198120" y="266700"/>
                              </a:cubicBezTo>
                              <a:cubicBezTo>
                                <a:pt x="294640" y="264160"/>
                                <a:pt x="391231" y="263566"/>
                                <a:pt x="487680" y="259080"/>
                              </a:cubicBezTo>
                              <a:cubicBezTo>
                                <a:pt x="500618" y="258478"/>
                                <a:pt x="512855" y="252294"/>
                                <a:pt x="525780" y="251460"/>
                              </a:cubicBezTo>
                              <a:cubicBezTo>
                                <a:pt x="591732" y="247205"/>
                                <a:pt x="657860" y="246380"/>
                                <a:pt x="723900" y="243840"/>
                              </a:cubicBezTo>
                              <a:cubicBezTo>
                                <a:pt x="731520" y="241300"/>
                                <a:pt x="739739" y="240121"/>
                                <a:pt x="746760" y="236220"/>
                              </a:cubicBezTo>
                              <a:cubicBezTo>
                                <a:pt x="762771" y="227325"/>
                                <a:pt x="792480" y="205740"/>
                                <a:pt x="792480" y="205740"/>
                              </a:cubicBezTo>
                              <a:cubicBezTo>
                                <a:pt x="802640" y="190500"/>
                                <a:pt x="817168" y="177396"/>
                                <a:pt x="822960" y="160020"/>
                              </a:cubicBezTo>
                              <a:lnTo>
                                <a:pt x="838200" y="114300"/>
                              </a:lnTo>
                              <a:cubicBezTo>
                                <a:pt x="835660" y="104140"/>
                                <a:pt x="837396" y="91771"/>
                                <a:pt x="830580" y="83820"/>
                              </a:cubicBezTo>
                              <a:cubicBezTo>
                                <a:pt x="812926" y="63224"/>
                                <a:pt x="791707" y="62175"/>
                                <a:pt x="769620" y="53340"/>
                              </a:cubicBezTo>
                              <a:cubicBezTo>
                                <a:pt x="764347" y="51231"/>
                                <a:pt x="759460" y="48260"/>
                                <a:pt x="754380" y="45720"/>
                              </a:cubicBezTo>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E8E105" id="Freeform: Shape 34" o:spid="_x0000_s1026" style="position:absolute;margin-left:360.45pt;margin-top:198.4pt;width:57.6pt;height:2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382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" path="m800100,15240l609600,7620c584115,6164,558927,,533400,,485073,,436880,5080,388620,7620v-12700,2540,-25299,5651,-38100,7620c330280,18354,309584,18569,289560,22860v-15708,3366,-30480,10160,-45720,15240l220980,45720v-5080,7620,-6737,19459,-15240,22860c186727,76185,165202,74687,144780,76200,96585,79770,48260,81280,,83820v23821,95285,-6624,-23182,15240,53340c18117,147230,17664,158547,22860,167640v5347,9356,15961,14581,22860,22860c51583,197535,54068,207329,60960,213360v13784,12061,28344,24688,45720,30480c114300,246380,121817,249253,129540,251460v25109,7174,42391,10002,68580,15240c294640,264160,391231,263566,487680,259080v12938,-602,25175,-6786,38100,-7620c591732,247205,657860,246380,723900,243840v7620,-2540,15839,-3719,22860,-7620c762771,227325,792480,205740,792480,205740v10160,-15240,24688,-28344,30480,-45720l838200,114300v-2540,-10160,-804,-22529,-7620,-30480c812926,63224,791707,62175,769620,53340v-5273,-2109,-10160,-5080,-15240,-7620e" filled="f" strokecolor="red" strokeweight="1pt">
                <v:path arrowok="t" o:connecttype="custom" o:connectlocs="698269,15240;532015,7620;465513,0;339159,7620;305908,15240;252707,22860;212806,38100;192855,45720;179555,68580;126353,76200;0,83820;13300,137160;19951,167640;39901,190500;53201,213360;93103,243840;113053,251460;172905,266700;425612,259080;458863,251460;631767,243840;651718,236220;691619,205740;718220,160020;731520,114300;724870,83820;671668,53340;658368,45720" o:connectangles="0,0,0,0,0,0,0,0,0,0,0,0,0,0,0,0,0,0,0,0,0,0,0,0,0,0,0,0"/>
              </v:shape>
            </w:pict>
          </mc:Fallback>
        </mc:AlternateContent>
      </w:r>
      <w:r>
        <w:rPr>
          <w:noProof/>
        </w:rPr>
        <mc:AlternateContent>
          <mc:Choice Requires="wps">
            <w:drawing>
              <wp:anchor distT="0" distB="0" distL="114300" distR="114300" simplePos="0" relativeHeight="251659264" behindDoc="0" locked="0" layoutInCell="1" allowOverlap="1" wp14:anchorId="44992207" wp14:editId="41BB4FE4">
                <wp:simplePos x="0" y="0"/>
                <wp:positionH relativeFrom="column">
                  <wp:posOffset>2425873</wp:posOffset>
                </wp:positionH>
                <wp:positionV relativeFrom="paragraph">
                  <wp:posOffset>1597660</wp:posOffset>
                </wp:positionV>
                <wp:extent cx="1935480" cy="129540"/>
                <wp:effectExtent l="57150" t="38100" r="83820" b="99060"/>
                <wp:wrapNone/>
                <wp:docPr id="28" name="Rectangle 28"/>
                <wp:cNvGraphicFramePr/>
                <a:graphic xmlns:a="http://schemas.openxmlformats.org/drawingml/2006/main">
                  <a:graphicData uri="http://schemas.microsoft.com/office/word/2010/wordprocessingShape">
                    <wps:wsp>
                      <wps:cNvSpPr/>
                      <wps:spPr>
                        <a:xfrm>
                          <a:off x="0" y="0"/>
                          <a:ext cx="1935480" cy="129540"/>
                        </a:xfrm>
                        <a:prstGeom prst="rect">
                          <a:avLst/>
                        </a:prstGeom>
                        <a:gradFill>
                          <a:gsLst>
                            <a:gs pos="0">
                              <a:srgbClr val="FFFF00"/>
                            </a:gs>
                            <a:gs pos="0">
                              <a:schemeClr val="accent3">
                                <a:tint val="37000"/>
                                <a:satMod val="300000"/>
                              </a:schemeClr>
                            </a:gs>
                            <a:gs pos="0">
                              <a:srgbClr val="FFFF00">
                                <a:alpha val="87000"/>
                              </a:srgbClr>
                            </a:gs>
                          </a:gsLst>
                        </a:gradFill>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325F7" id="Rectangle 28" o:spid="_x0000_s1026" style="position:absolute;margin-left:191pt;margin-top:125.8pt;width:152.4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" fillcolor="yellow" strokecolor="#94b64e [3046]">
                <v:fill opacity="57016f" color2="yellow" rotate="t" angle="180" colors="0 yellow;0 #e4fdc2;0 yellow" focus="100%" type="gradient"/>
                <v:shadow on="t" color="black" opacity="24903f" origin=",.5" offset="0,.55556mm"/>
              </v:rect>
            </w:pict>
          </mc:Fallback>
        </mc:AlternateContent>
      </w:r>
      <w:r w:rsidR="00B5336E" w:rsidRPr="00B5336E">
        <w:rPr>
          <w:noProof/>
        </w:rPr>
        <w:t xml:space="preserve"> </w:t>
      </w:r>
      <w:r w:rsidR="00B5336E">
        <w:rPr>
          <w:noProof/>
        </w:rPr>
        <w:drawing>
          <wp:inline distT="0" distB="0" distL="0" distR="0" wp14:anchorId="1E47E4B2" wp14:editId="471D5149">
            <wp:extent cx="2943932" cy="2855287"/>
            <wp:effectExtent l="0" t="0" r="889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8333" cy="2888652"/>
                    </a:xfrm>
                    <a:prstGeom prst="rect">
                      <a:avLst/>
                    </a:prstGeom>
                  </pic:spPr>
                </pic:pic>
              </a:graphicData>
            </a:graphic>
          </wp:inline>
        </w:drawing>
      </w:r>
      <w:r w:rsidR="001135C5">
        <w:rPr>
          <w:noProof/>
          <w:lang w:val="en-AU" w:eastAsia="zh-CN"/>
        </w:rPr>
        <w:t xml:space="preserve"> </w:t>
      </w:r>
    </w:p>
    <w:p w14:paraId="497D6680" w14:textId="253BF3E8" w:rsidR="00BD6876" w:rsidRPr="00D9181E" w:rsidRDefault="005A6126" w:rsidP="00A33C55">
      <w:pPr>
        <w:pStyle w:val="SubStepAlpha"/>
        <w:numPr>
          <w:ilvl w:val="3"/>
          <w:numId w:val="10"/>
        </w:numPr>
        <w:tabs>
          <w:tab w:val="clear" w:pos="1211"/>
        </w:tabs>
        <w:spacing w:before="0" w:after="0"/>
        <w:ind w:left="1208" w:hanging="357"/>
        <w:rPr>
          <w:highlight w:val="yellow"/>
        </w:rPr>
      </w:pPr>
      <w:r w:rsidRPr="00D9181E">
        <w:rPr>
          <w:highlight w:val="yellow"/>
        </w:rPr>
        <w:t>What information is listed in the nu</w:t>
      </w:r>
      <w:r w:rsidR="002D7D58" w:rsidRPr="00D9181E">
        <w:rPr>
          <w:highlight w:val="yellow"/>
        </w:rPr>
        <w:t xml:space="preserve">mbered steps directly below the </w:t>
      </w:r>
      <w:r w:rsidR="00DB7D13" w:rsidRPr="00D9181E">
        <w:rPr>
          <w:b/>
          <w:highlight w:val="yellow"/>
        </w:rPr>
        <w:t>In Layers</w:t>
      </w:r>
      <w:r w:rsidR="002D7D58" w:rsidRPr="00D9181E">
        <w:rPr>
          <w:highlight w:val="yellow"/>
        </w:rPr>
        <w:t xml:space="preserve"> and </w:t>
      </w:r>
      <w:r w:rsidR="00DB7D13" w:rsidRPr="00D9181E">
        <w:rPr>
          <w:b/>
          <w:highlight w:val="yellow"/>
        </w:rPr>
        <w:t>Out Layers</w:t>
      </w:r>
      <w:r w:rsidRPr="00D9181E">
        <w:rPr>
          <w:highlight w:val="yellow"/>
        </w:rPr>
        <w:t xml:space="preserve"> boxes</w:t>
      </w:r>
      <w:r w:rsidR="00A33C55" w:rsidRPr="00D9181E">
        <w:rPr>
          <w:highlight w:val="yellow"/>
        </w:rPr>
        <w:t xml:space="preserve">, i.e. the </w:t>
      </w:r>
      <w:r w:rsidR="00390AD9" w:rsidRPr="00D9181E">
        <w:rPr>
          <w:highlight w:val="yellow"/>
        </w:rPr>
        <w:t>yellow</w:t>
      </w:r>
      <w:r w:rsidR="00A33C55" w:rsidRPr="00D9181E">
        <w:rPr>
          <w:highlight w:val="yellow"/>
        </w:rPr>
        <w:t xml:space="preserve"> area in the </w:t>
      </w:r>
      <w:r w:rsidR="00137E70" w:rsidRPr="00D9181E">
        <w:rPr>
          <w:highlight w:val="yellow"/>
        </w:rPr>
        <w:t>graphic</w:t>
      </w:r>
      <w:r w:rsidR="00A33C55" w:rsidRPr="00D9181E">
        <w:rPr>
          <w:highlight w:val="yellow"/>
        </w:rPr>
        <w:t xml:space="preserve"> above</w:t>
      </w:r>
      <w:r w:rsidRPr="00D9181E">
        <w:rPr>
          <w:highlight w:val="yellow"/>
        </w:rPr>
        <w:t>?</w:t>
      </w:r>
    </w:p>
    <w:p w14:paraId="6AD206C0" w14:textId="2619666B" w:rsidR="00CC607E" w:rsidRDefault="00293CC3" w:rsidP="00293CC3">
      <w:pPr>
        <w:pStyle w:val="BodyTextL50"/>
        <w:spacing w:after="0"/>
        <w:ind w:left="1208"/>
      </w:pPr>
      <w:r>
        <w:rPr>
          <w:color w:val="FF0000"/>
        </w:rPr>
        <w:lastRenderedPageBreak/>
        <w:t>Your a</w:t>
      </w:r>
      <w:r w:rsidR="00D9181E" w:rsidRPr="00D9181E">
        <w:rPr>
          <w:color w:val="FF0000"/>
        </w:rPr>
        <w:t xml:space="preserve">nswer: </w:t>
      </w:r>
      <w:r w:rsidR="00A97F15">
        <w:rPr>
          <w:color w:val="FF0000"/>
        </w:rPr>
        <w:t>sent segment information named as the sequence number, the ACK number and the data length</w:t>
      </w:r>
    </w:p>
    <w:p w14:paraId="1659F42E" w14:textId="11C4D623" w:rsidR="00390AD9" w:rsidRDefault="00AF54F9" w:rsidP="00E00133">
      <w:pPr>
        <w:pStyle w:val="SubStepAlpha"/>
        <w:numPr>
          <w:ilvl w:val="3"/>
          <w:numId w:val="10"/>
        </w:numPr>
        <w:tabs>
          <w:tab w:val="clear" w:pos="1211"/>
        </w:tabs>
      </w:pPr>
      <w:r>
        <w:t xml:space="preserve">Click </w:t>
      </w:r>
      <w:r w:rsidR="00390AD9">
        <w:t xml:space="preserve">the </w:t>
      </w:r>
      <w:r w:rsidRPr="00A06F24">
        <w:rPr>
          <w:b/>
        </w:rPr>
        <w:t>Next Layer</w:t>
      </w:r>
      <w:r w:rsidR="00390AD9">
        <w:t xml:space="preserve"> button (circled in the </w:t>
      </w:r>
      <w:r w:rsidR="00137E70">
        <w:t>graphic</w:t>
      </w:r>
      <w:r w:rsidR="00390AD9">
        <w:t xml:space="preserve"> </w:t>
      </w:r>
      <w:r w:rsidR="00C47316">
        <w:t>above</w:t>
      </w:r>
      <w:r w:rsidR="00390AD9">
        <w:t>)</w:t>
      </w:r>
      <w:r w:rsidR="00BD6876">
        <w:t xml:space="preserve">. </w:t>
      </w:r>
      <w:r>
        <w:t xml:space="preserve">Layer 4 </w:t>
      </w:r>
      <w:r w:rsidR="00390AD9">
        <w:t xml:space="preserve">in the Out Layers box </w:t>
      </w:r>
      <w:r>
        <w:t xml:space="preserve">should </w:t>
      </w:r>
      <w:r w:rsidR="00BD6876">
        <w:t xml:space="preserve">now </w:t>
      </w:r>
      <w:r>
        <w:t>be highlighted</w:t>
      </w:r>
      <w:r w:rsidR="00390AD9">
        <w:t xml:space="preserve"> (as indicated in the </w:t>
      </w:r>
      <w:r w:rsidR="00137E70">
        <w:t>graphic</w:t>
      </w:r>
      <w:r w:rsidR="00390AD9">
        <w:t xml:space="preserve"> below</w:t>
      </w:r>
      <w:r w:rsidR="00C47316">
        <w:t>. Note that the highlighting may not be clearly seen</w:t>
      </w:r>
      <w:r w:rsidR="00390AD9">
        <w:t>)</w:t>
      </w:r>
      <w:r>
        <w:t xml:space="preserve">. </w:t>
      </w:r>
      <w:r w:rsidRPr="00D9181E">
        <w:rPr>
          <w:highlight w:val="yellow"/>
        </w:rPr>
        <w:t xml:space="preserve">What is the </w:t>
      </w:r>
      <w:r w:rsidRPr="00D9181E">
        <w:rPr>
          <w:b/>
          <w:highlight w:val="yellow"/>
        </w:rPr>
        <w:t>Dst Port</w:t>
      </w:r>
      <w:r w:rsidR="001146F3" w:rsidRPr="00D9181E">
        <w:rPr>
          <w:highlight w:val="yellow"/>
        </w:rPr>
        <w:t xml:space="preserve"> </w:t>
      </w:r>
      <w:r w:rsidR="00672E3A" w:rsidRPr="00D9181E">
        <w:rPr>
          <w:highlight w:val="yellow"/>
        </w:rPr>
        <w:t>value</w:t>
      </w:r>
      <w:r w:rsidR="00EB0375" w:rsidRPr="00D9181E">
        <w:rPr>
          <w:highlight w:val="yellow"/>
        </w:rPr>
        <w:t xml:space="preserve"> listed in the Layer 4 information</w:t>
      </w:r>
      <w:r w:rsidR="00672E3A" w:rsidRPr="00D9181E">
        <w:rPr>
          <w:highlight w:val="yellow"/>
        </w:rPr>
        <w:t>?</w:t>
      </w:r>
    </w:p>
    <w:p w14:paraId="4757BA9B" w14:textId="003B0145" w:rsidR="00D9181E" w:rsidRPr="00D9181E" w:rsidRDefault="00293CC3" w:rsidP="00D9181E">
      <w:pPr>
        <w:pStyle w:val="SubStepAlpha"/>
        <w:numPr>
          <w:ilvl w:val="0"/>
          <w:numId w:val="0"/>
        </w:numPr>
        <w:ind w:left="1211"/>
        <w:rPr>
          <w:color w:val="FF0000"/>
        </w:rPr>
      </w:pPr>
      <w:r>
        <w:rPr>
          <w:color w:val="FF0000"/>
        </w:rPr>
        <w:t>Your a</w:t>
      </w:r>
      <w:r w:rsidR="00D9181E" w:rsidRPr="00D9181E">
        <w:rPr>
          <w:color w:val="FF0000"/>
        </w:rPr>
        <w:t xml:space="preserve">nswer: </w:t>
      </w:r>
      <w:r w:rsidR="00A97F15">
        <w:rPr>
          <w:color w:val="FF0000"/>
        </w:rPr>
        <w:t>80</w:t>
      </w:r>
    </w:p>
    <w:p w14:paraId="13F94914" w14:textId="77777777" w:rsidR="00F752A7" w:rsidRPr="00A06F24" w:rsidRDefault="00EB0375" w:rsidP="00E00133">
      <w:pPr>
        <w:pStyle w:val="SubStepAlpha"/>
        <w:numPr>
          <w:ilvl w:val="0"/>
          <w:numId w:val="0"/>
        </w:numPr>
        <w:tabs>
          <w:tab w:val="num" w:pos="1560"/>
          <w:tab w:val="num" w:pos="1658"/>
        </w:tabs>
        <w:ind w:left="1298"/>
        <w:jc w:val="center"/>
      </w:pPr>
      <w:r>
        <w:rPr>
          <w:noProof/>
        </w:rPr>
        <w:drawing>
          <wp:inline distT="0" distB="0" distL="0" distR="0" wp14:anchorId="4AC44871" wp14:editId="3AD3F32E">
            <wp:extent cx="1468581" cy="1748772"/>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2115" cy="1764889"/>
                    </a:xfrm>
                    <a:prstGeom prst="rect">
                      <a:avLst/>
                    </a:prstGeom>
                  </pic:spPr>
                </pic:pic>
              </a:graphicData>
            </a:graphic>
          </wp:inline>
        </w:drawing>
      </w:r>
    </w:p>
    <w:p w14:paraId="5510FDE3" w14:textId="77777777" w:rsidR="00D8268D" w:rsidRPr="00CE7B70" w:rsidRDefault="00AF54F9" w:rsidP="00E00133">
      <w:pPr>
        <w:pStyle w:val="SubStepAlpha"/>
        <w:numPr>
          <w:ilvl w:val="3"/>
          <w:numId w:val="10"/>
        </w:numPr>
        <w:tabs>
          <w:tab w:val="clear" w:pos="1211"/>
          <w:tab w:val="num" w:pos="1658"/>
        </w:tabs>
        <w:rPr>
          <w:highlight w:val="yellow"/>
        </w:rPr>
      </w:pPr>
      <w:r w:rsidRPr="00CE7B70">
        <w:rPr>
          <w:highlight w:val="yellow"/>
        </w:rPr>
        <w:t>Click Next Layer</w:t>
      </w:r>
      <w:r w:rsidR="00CD7E2E" w:rsidRPr="00CE7B70">
        <w:rPr>
          <w:highlight w:val="yellow"/>
        </w:rPr>
        <w:t>.</w:t>
      </w:r>
      <w:r w:rsidRPr="00CE7B70">
        <w:rPr>
          <w:highlight w:val="yellow"/>
        </w:rPr>
        <w:t xml:space="preserve"> Layer 3 should be highlighted. What is the </w:t>
      </w:r>
      <w:r w:rsidRPr="00CE7B70">
        <w:rPr>
          <w:b/>
          <w:highlight w:val="yellow"/>
        </w:rPr>
        <w:t>Dest</w:t>
      </w:r>
      <w:r w:rsidR="00EE28F9" w:rsidRPr="00CE7B70">
        <w:rPr>
          <w:b/>
          <w:highlight w:val="yellow"/>
        </w:rPr>
        <w:t>.</w:t>
      </w:r>
      <w:r w:rsidRPr="00CE7B70">
        <w:rPr>
          <w:b/>
          <w:highlight w:val="yellow"/>
        </w:rPr>
        <w:t xml:space="preserve"> IP</w:t>
      </w:r>
      <w:r w:rsidR="001146F3" w:rsidRPr="00CE7B70">
        <w:rPr>
          <w:highlight w:val="yellow"/>
        </w:rPr>
        <w:t xml:space="preserve"> value? </w:t>
      </w:r>
    </w:p>
    <w:p w14:paraId="5D7538DD" w14:textId="6F8AFA0D" w:rsidR="00762085" w:rsidRPr="00D8268D" w:rsidRDefault="00293CC3" w:rsidP="00D8268D">
      <w:pPr>
        <w:pStyle w:val="SubStepAlpha"/>
        <w:numPr>
          <w:ilvl w:val="0"/>
          <w:numId w:val="0"/>
        </w:numPr>
        <w:ind w:left="851"/>
        <w:rPr>
          <w:color w:val="FF0000"/>
        </w:rPr>
      </w:pPr>
      <w:r>
        <w:rPr>
          <w:color w:val="FF0000"/>
        </w:rPr>
        <w:t>Your a</w:t>
      </w:r>
      <w:r w:rsidR="00D8268D" w:rsidRPr="00D8268D">
        <w:rPr>
          <w:color w:val="FF0000"/>
        </w:rPr>
        <w:t xml:space="preserve">nswer: </w:t>
      </w:r>
      <w:r w:rsidR="001146F3" w:rsidRPr="00D8268D">
        <w:rPr>
          <w:color w:val="FF0000"/>
        </w:rPr>
        <w:t xml:space="preserve"> </w:t>
      </w:r>
      <w:r w:rsidR="00A97F15">
        <w:rPr>
          <w:color w:val="FF0000"/>
        </w:rPr>
        <w:t>192.168.1.254</w:t>
      </w:r>
    </w:p>
    <w:p w14:paraId="751363C1" w14:textId="77777777" w:rsidR="00AF54F9" w:rsidRPr="00CE7B70" w:rsidRDefault="00AF54F9" w:rsidP="00C42E44">
      <w:pPr>
        <w:pStyle w:val="SubStepAlpha"/>
        <w:numPr>
          <w:ilvl w:val="3"/>
          <w:numId w:val="10"/>
        </w:numPr>
        <w:tabs>
          <w:tab w:val="clear" w:pos="1211"/>
        </w:tabs>
        <w:rPr>
          <w:highlight w:val="yellow"/>
        </w:rPr>
      </w:pPr>
      <w:r w:rsidRPr="00CE7B70">
        <w:rPr>
          <w:highlight w:val="yellow"/>
        </w:rPr>
        <w:t>Click Next Layer</w:t>
      </w:r>
      <w:r w:rsidR="00CD7E2E" w:rsidRPr="00CE7B70">
        <w:rPr>
          <w:highlight w:val="yellow"/>
        </w:rPr>
        <w:t>. W</w:t>
      </w:r>
      <w:r w:rsidRPr="00CE7B70">
        <w:rPr>
          <w:highlight w:val="yellow"/>
        </w:rPr>
        <w:t>hat information</w:t>
      </w:r>
      <w:r w:rsidR="00765E58" w:rsidRPr="00CE7B70">
        <w:rPr>
          <w:highlight w:val="yellow"/>
        </w:rPr>
        <w:t xml:space="preserve"> is</w:t>
      </w:r>
      <w:r w:rsidRPr="00CE7B70">
        <w:rPr>
          <w:highlight w:val="yellow"/>
        </w:rPr>
        <w:t xml:space="preserve"> displayed at this layer</w:t>
      </w:r>
      <w:r w:rsidR="00C47316" w:rsidRPr="00CE7B70">
        <w:rPr>
          <w:highlight w:val="yellow"/>
        </w:rPr>
        <w:t>, Layer 2</w:t>
      </w:r>
      <w:r w:rsidRPr="00CE7B70">
        <w:rPr>
          <w:highlight w:val="yellow"/>
        </w:rPr>
        <w:t xml:space="preserve">? </w:t>
      </w:r>
    </w:p>
    <w:p w14:paraId="194629DE" w14:textId="77777777" w:rsidR="00D26003" w:rsidRDefault="00293CC3" w:rsidP="00CE7B70">
      <w:pPr>
        <w:pStyle w:val="SubStepAlpha"/>
        <w:numPr>
          <w:ilvl w:val="0"/>
          <w:numId w:val="0"/>
        </w:numPr>
        <w:ind w:left="851"/>
        <w:rPr>
          <w:color w:val="FF0000"/>
        </w:rPr>
      </w:pPr>
      <w:r>
        <w:rPr>
          <w:color w:val="FF0000"/>
        </w:rPr>
        <w:t>Your a</w:t>
      </w:r>
      <w:r w:rsidR="00CE7B70" w:rsidRPr="00D8268D">
        <w:rPr>
          <w:color w:val="FF0000"/>
        </w:rPr>
        <w:t>nswer:</w:t>
      </w:r>
    </w:p>
    <w:p w14:paraId="210C48B0" w14:textId="6C181A85" w:rsidR="00CE7B70" w:rsidRDefault="00D26003" w:rsidP="00D26003">
      <w:pPr>
        <w:pStyle w:val="SubStepAlpha"/>
        <w:numPr>
          <w:ilvl w:val="0"/>
          <w:numId w:val="0"/>
        </w:numPr>
        <w:ind w:left="720" w:hanging="360"/>
        <w:rPr>
          <w:color w:val="FF0000"/>
        </w:rPr>
      </w:pPr>
      <w:r>
        <w:rPr>
          <w:color w:val="FF0000"/>
        </w:rPr>
        <w:t xml:space="preserve">        </w:t>
      </w:r>
      <w:r w:rsidR="00CE7B70" w:rsidRPr="00D8268D">
        <w:rPr>
          <w:color w:val="FF0000"/>
        </w:rPr>
        <w:t xml:space="preserve"> </w:t>
      </w:r>
      <w:r w:rsidR="00A97F15">
        <w:rPr>
          <w:color w:val="FF0000"/>
        </w:rPr>
        <w:t>-</w:t>
      </w:r>
      <w:r w:rsidR="00CE7B70" w:rsidRPr="00D8268D">
        <w:rPr>
          <w:color w:val="FF0000"/>
        </w:rPr>
        <w:t xml:space="preserve"> </w:t>
      </w:r>
      <w:r>
        <w:rPr>
          <w:color w:val="FF0000"/>
        </w:rPr>
        <w:t xml:space="preserve">    </w:t>
      </w:r>
      <w:r w:rsidR="00A97F15">
        <w:rPr>
          <w:color w:val="FF0000"/>
        </w:rPr>
        <w:t>The next-hop IP address is a unicast. The ARP process looks it up in the ARP table</w:t>
      </w:r>
    </w:p>
    <w:p w14:paraId="68C58ED0" w14:textId="18478499" w:rsidR="00D26003" w:rsidRDefault="00D26003" w:rsidP="00D26003">
      <w:pPr>
        <w:pStyle w:val="SubStepAlpha"/>
        <w:numPr>
          <w:ilvl w:val="0"/>
          <w:numId w:val="28"/>
        </w:numPr>
        <w:rPr>
          <w:color w:val="FF0000"/>
        </w:rPr>
      </w:pPr>
      <w:r>
        <w:rPr>
          <w:color w:val="FF0000"/>
        </w:rPr>
        <w:t>The next-hop address is in the ARP table. The ARP process sets the frame’s destination MAC address to the one found in the table</w:t>
      </w:r>
    </w:p>
    <w:p w14:paraId="0AB6931D" w14:textId="7E53A644" w:rsidR="00D26003" w:rsidRPr="00D8268D" w:rsidRDefault="00D26003" w:rsidP="00D26003">
      <w:pPr>
        <w:pStyle w:val="SubStepAlpha"/>
        <w:numPr>
          <w:ilvl w:val="0"/>
          <w:numId w:val="28"/>
        </w:numPr>
        <w:rPr>
          <w:color w:val="FF0000"/>
        </w:rPr>
      </w:pPr>
      <w:r>
        <w:rPr>
          <w:color w:val="FF0000"/>
        </w:rPr>
        <w:t>The device encapsulates the PDU into an Ethernet frame</w:t>
      </w:r>
    </w:p>
    <w:p w14:paraId="4816755A" w14:textId="77777777" w:rsidR="00AF54F9" w:rsidRDefault="00AF54F9" w:rsidP="00652D72">
      <w:pPr>
        <w:pStyle w:val="BodyTextL25"/>
        <w:numPr>
          <w:ilvl w:val="0"/>
          <w:numId w:val="14"/>
        </w:numPr>
      </w:pPr>
      <w:r>
        <w:t xml:space="preserve">Click the </w:t>
      </w:r>
      <w:r w:rsidRPr="00481578">
        <w:t>Outbound PDU Details</w:t>
      </w:r>
      <w:r>
        <w:t xml:space="preserve"> tab</w:t>
      </w:r>
      <w:r w:rsidR="00C76A7D">
        <w:t xml:space="preserve"> on the </w:t>
      </w:r>
      <w:r w:rsidR="00C76A7D" w:rsidRPr="001A63F2">
        <w:rPr>
          <w:b/>
        </w:rPr>
        <w:t>PDU Information at Device: Web Client</w:t>
      </w:r>
      <w:r w:rsidR="00C76A7D">
        <w:t xml:space="preserve"> window</w:t>
      </w:r>
      <w:r>
        <w:t xml:space="preserve">. </w:t>
      </w:r>
    </w:p>
    <w:p w14:paraId="20A0E15A" w14:textId="77777777" w:rsidR="00403ACD" w:rsidRDefault="00403ACD" w:rsidP="007B614D">
      <w:pPr>
        <w:pStyle w:val="BodyTextL50"/>
        <w:tabs>
          <w:tab w:val="num" w:pos="1560"/>
        </w:tabs>
        <w:spacing w:before="0" w:after="0"/>
        <w:ind w:left="1134"/>
      </w:pPr>
      <w:r>
        <w:t xml:space="preserve">Information listed under the </w:t>
      </w:r>
      <w:r w:rsidR="00762085">
        <w:rPr>
          <w:b/>
        </w:rPr>
        <w:t>PDU Formats</w:t>
      </w:r>
      <w:r>
        <w:t xml:space="preserve"> is reflective of the layers within the TCP/IP model.</w:t>
      </w:r>
    </w:p>
    <w:p w14:paraId="56F20380" w14:textId="77777777" w:rsidR="00E00133" w:rsidRPr="00403ACD" w:rsidRDefault="00E00133" w:rsidP="007B614D">
      <w:pPr>
        <w:pStyle w:val="BodyTextL50"/>
        <w:tabs>
          <w:tab w:val="num" w:pos="1560"/>
        </w:tabs>
        <w:spacing w:before="0" w:after="0"/>
        <w:ind w:left="1134"/>
      </w:pPr>
    </w:p>
    <w:p w14:paraId="1D7D1C1F" w14:textId="5E646E4E" w:rsidR="00AF54F9" w:rsidRDefault="00EE28F9" w:rsidP="007B614D">
      <w:pPr>
        <w:pStyle w:val="BodyTextL50"/>
        <w:tabs>
          <w:tab w:val="num" w:pos="1560"/>
        </w:tabs>
        <w:spacing w:before="0" w:after="0"/>
        <w:ind w:left="1134"/>
      </w:pPr>
      <w:r w:rsidRPr="00EE28F9">
        <w:rPr>
          <w:b/>
        </w:rPr>
        <w:t>Note</w:t>
      </w:r>
      <w:r w:rsidR="00C41792">
        <w:t xml:space="preserve">: </w:t>
      </w:r>
      <w:r w:rsidR="00A225B3">
        <w:t xml:space="preserve">Refer to the </w:t>
      </w:r>
      <w:r w:rsidR="00137E70">
        <w:t>graphic</w:t>
      </w:r>
      <w:r w:rsidR="00A225B3">
        <w:t xml:space="preserve"> below, t</w:t>
      </w:r>
      <w:r w:rsidR="00403ACD">
        <w:t>he</w:t>
      </w:r>
      <w:r w:rsidR="00AF54F9">
        <w:t xml:space="preserve"> information listed under the </w:t>
      </w:r>
      <w:r w:rsidR="00AF54F9" w:rsidRPr="00AF54F9">
        <w:rPr>
          <w:b/>
        </w:rPr>
        <w:t>Ethernet II</w:t>
      </w:r>
      <w:r w:rsidR="00AF54F9">
        <w:rPr>
          <w:b/>
        </w:rPr>
        <w:t xml:space="preserve"> </w:t>
      </w:r>
      <w:r w:rsidR="00C2302F">
        <w:t xml:space="preserve">section </w:t>
      </w:r>
      <w:r w:rsidR="00E00133">
        <w:t xml:space="preserve">(the top section) </w:t>
      </w:r>
      <w:r w:rsidR="00403ACD">
        <w:t xml:space="preserve">provides even more detailed information than is listed under Layer 2 on the </w:t>
      </w:r>
      <w:r w:rsidR="00403ACD">
        <w:rPr>
          <w:b/>
        </w:rPr>
        <w:t>OSI Model</w:t>
      </w:r>
      <w:r w:rsidR="00403ACD">
        <w:t xml:space="preserve"> tab. The </w:t>
      </w:r>
      <w:r w:rsidR="00403ACD">
        <w:rPr>
          <w:b/>
        </w:rPr>
        <w:t>Outbound PDU Details</w:t>
      </w:r>
      <w:r w:rsidR="00403ACD">
        <w:t xml:space="preserve"> provides more descriptive and detailed information. </w:t>
      </w:r>
      <w:r w:rsidR="00C221E2">
        <w:t>T</w:t>
      </w:r>
      <w:r w:rsidR="00072206">
        <w:t xml:space="preserve">he values under </w:t>
      </w:r>
      <w:r w:rsidR="00072206">
        <w:rPr>
          <w:b/>
        </w:rPr>
        <w:t>DEST MAC</w:t>
      </w:r>
      <w:r w:rsidR="00072206">
        <w:t xml:space="preserve"> and </w:t>
      </w:r>
      <w:r w:rsidR="00072206">
        <w:rPr>
          <w:b/>
        </w:rPr>
        <w:t>SRC MAC</w:t>
      </w:r>
      <w:r w:rsidR="00072206">
        <w:t xml:space="preserve"> within the </w:t>
      </w:r>
      <w:r w:rsidR="00072206">
        <w:rPr>
          <w:b/>
        </w:rPr>
        <w:t xml:space="preserve">Ethernet II </w:t>
      </w:r>
      <w:r w:rsidR="00072206">
        <w:t xml:space="preserve">section of the </w:t>
      </w:r>
      <w:r w:rsidR="00762085">
        <w:t>PDU d</w:t>
      </w:r>
      <w:r w:rsidR="00072206" w:rsidRPr="00762085">
        <w:t>etails</w:t>
      </w:r>
      <w:r w:rsidR="00072206">
        <w:rPr>
          <w:b/>
        </w:rPr>
        <w:t xml:space="preserve"> </w:t>
      </w:r>
      <w:r w:rsidR="00072206">
        <w:t xml:space="preserve">appear on the </w:t>
      </w:r>
      <w:r w:rsidR="00072206">
        <w:rPr>
          <w:b/>
        </w:rPr>
        <w:t>OSI Model</w:t>
      </w:r>
      <w:r w:rsidR="00072206">
        <w:t xml:space="preserve"> tab under Layer 2</w:t>
      </w:r>
      <w:r w:rsidR="00C221E2">
        <w:t>,</w:t>
      </w:r>
      <w:r w:rsidR="00072206">
        <w:t xml:space="preserve"> but are not identified as such.</w:t>
      </w:r>
    </w:p>
    <w:p w14:paraId="63AC83D6" w14:textId="77777777" w:rsidR="00A225B3" w:rsidRDefault="00E00133" w:rsidP="00A225B3">
      <w:pPr>
        <w:pStyle w:val="BodyTextL50"/>
        <w:tabs>
          <w:tab w:val="num" w:pos="1560"/>
        </w:tabs>
        <w:ind w:left="1887"/>
        <w:jc w:val="center"/>
        <w:rPr>
          <w:rStyle w:val="AnswerGray"/>
        </w:rPr>
      </w:pPr>
      <w:r>
        <w:rPr>
          <w:noProof/>
        </w:rPr>
        <mc:AlternateContent>
          <mc:Choice Requires="wps">
            <w:drawing>
              <wp:anchor distT="0" distB="0" distL="114300" distR="114300" simplePos="0" relativeHeight="251661312" behindDoc="0" locked="0" layoutInCell="1" allowOverlap="1" wp14:anchorId="371D3F2E" wp14:editId="780D9EA0">
                <wp:simplePos x="0" y="0"/>
                <wp:positionH relativeFrom="column">
                  <wp:posOffset>1731760</wp:posOffset>
                </wp:positionH>
                <wp:positionV relativeFrom="paragraph">
                  <wp:posOffset>465628</wp:posOffset>
                </wp:positionV>
                <wp:extent cx="952500" cy="284018"/>
                <wp:effectExtent l="0" t="0" r="19050" b="20955"/>
                <wp:wrapNone/>
                <wp:docPr id="35" name="Freeform: Shape 35"/>
                <wp:cNvGraphicFramePr/>
                <a:graphic xmlns:a="http://schemas.openxmlformats.org/drawingml/2006/main">
                  <a:graphicData uri="http://schemas.microsoft.com/office/word/2010/wordprocessingShape">
                    <wps:wsp>
                      <wps:cNvSpPr/>
                      <wps:spPr>
                        <a:xfrm>
                          <a:off x="0" y="0"/>
                          <a:ext cx="952500" cy="284018"/>
                        </a:xfrm>
                        <a:custGeom>
                          <a:avLst/>
                          <a:gdLst>
                            <a:gd name="connsiteX0" fmla="*/ 906780 w 952500"/>
                            <a:gd name="connsiteY0" fmla="*/ 121920 h 434340"/>
                            <a:gd name="connsiteX1" fmla="*/ 434340 w 952500"/>
                            <a:gd name="connsiteY1" fmla="*/ 7620 h 434340"/>
                            <a:gd name="connsiteX2" fmla="*/ 312420 w 952500"/>
                            <a:gd name="connsiteY2" fmla="*/ 0 h 434340"/>
                            <a:gd name="connsiteX3" fmla="*/ 91440 w 952500"/>
                            <a:gd name="connsiteY3" fmla="*/ 7620 h 434340"/>
                            <a:gd name="connsiteX4" fmla="*/ 45720 w 952500"/>
                            <a:gd name="connsiteY4" fmla="*/ 22860 h 434340"/>
                            <a:gd name="connsiteX5" fmla="*/ 22860 w 952500"/>
                            <a:gd name="connsiteY5" fmla="*/ 38100 h 434340"/>
                            <a:gd name="connsiteX6" fmla="*/ 0 w 952500"/>
                            <a:gd name="connsiteY6" fmla="*/ 83820 h 434340"/>
                            <a:gd name="connsiteX7" fmla="*/ 22860 w 952500"/>
                            <a:gd name="connsiteY7" fmla="*/ 175260 h 434340"/>
                            <a:gd name="connsiteX8" fmla="*/ 38100 w 952500"/>
                            <a:gd name="connsiteY8" fmla="*/ 198120 h 434340"/>
                            <a:gd name="connsiteX9" fmla="*/ 60960 w 952500"/>
                            <a:gd name="connsiteY9" fmla="*/ 205740 h 434340"/>
                            <a:gd name="connsiteX10" fmla="*/ 91440 w 952500"/>
                            <a:gd name="connsiteY10" fmla="*/ 228600 h 434340"/>
                            <a:gd name="connsiteX11" fmla="*/ 114300 w 952500"/>
                            <a:gd name="connsiteY11" fmla="*/ 243840 h 434340"/>
                            <a:gd name="connsiteX12" fmla="*/ 137160 w 952500"/>
                            <a:gd name="connsiteY12" fmla="*/ 266700 h 434340"/>
                            <a:gd name="connsiteX13" fmla="*/ 228600 w 952500"/>
                            <a:gd name="connsiteY13" fmla="*/ 335280 h 434340"/>
                            <a:gd name="connsiteX14" fmla="*/ 259080 w 952500"/>
                            <a:gd name="connsiteY14" fmla="*/ 358140 h 434340"/>
                            <a:gd name="connsiteX15" fmla="*/ 289560 w 952500"/>
                            <a:gd name="connsiteY15" fmla="*/ 365760 h 434340"/>
                            <a:gd name="connsiteX16" fmla="*/ 373380 w 952500"/>
                            <a:gd name="connsiteY16" fmla="*/ 411480 h 434340"/>
                            <a:gd name="connsiteX17" fmla="*/ 441960 w 952500"/>
                            <a:gd name="connsiteY17" fmla="*/ 434340 h 434340"/>
                            <a:gd name="connsiteX18" fmla="*/ 670560 w 952500"/>
                            <a:gd name="connsiteY18" fmla="*/ 426720 h 434340"/>
                            <a:gd name="connsiteX19" fmla="*/ 693420 w 952500"/>
                            <a:gd name="connsiteY19" fmla="*/ 419100 h 434340"/>
                            <a:gd name="connsiteX20" fmla="*/ 777240 w 952500"/>
                            <a:gd name="connsiteY20" fmla="*/ 403860 h 434340"/>
                            <a:gd name="connsiteX21" fmla="*/ 822960 w 952500"/>
                            <a:gd name="connsiteY21" fmla="*/ 373380 h 434340"/>
                            <a:gd name="connsiteX22" fmla="*/ 853440 w 952500"/>
                            <a:gd name="connsiteY22" fmla="*/ 358140 h 434340"/>
                            <a:gd name="connsiteX23" fmla="*/ 906780 w 952500"/>
                            <a:gd name="connsiteY23" fmla="*/ 304800 h 434340"/>
                            <a:gd name="connsiteX24" fmla="*/ 944880 w 952500"/>
                            <a:gd name="connsiteY24" fmla="*/ 259080 h 434340"/>
                            <a:gd name="connsiteX25" fmla="*/ 952500 w 952500"/>
                            <a:gd name="connsiteY25" fmla="*/ 236220 h 434340"/>
                            <a:gd name="connsiteX26" fmla="*/ 937260 w 952500"/>
                            <a:gd name="connsiteY26" fmla="*/ 129540 h 434340"/>
                            <a:gd name="connsiteX27" fmla="*/ 929640 w 952500"/>
                            <a:gd name="connsiteY27" fmla="*/ 106680 h 434340"/>
                            <a:gd name="connsiteX28" fmla="*/ 914400 w 952500"/>
                            <a:gd name="connsiteY28" fmla="*/ 76200 h 434340"/>
                            <a:gd name="connsiteX29" fmla="*/ 891540 w 952500"/>
                            <a:gd name="connsiteY29" fmla="*/ 60960 h 4343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952500" h="434340">
                              <a:moveTo>
                                <a:pt x="906780" y="121920"/>
                              </a:moveTo>
                              <a:cubicBezTo>
                                <a:pt x="812134" y="97132"/>
                                <a:pt x="565449" y="25830"/>
                                <a:pt x="434340" y="7620"/>
                              </a:cubicBezTo>
                              <a:cubicBezTo>
                                <a:pt x="394008" y="2018"/>
                                <a:pt x="353060" y="2540"/>
                                <a:pt x="312420" y="0"/>
                              </a:cubicBezTo>
                              <a:cubicBezTo>
                                <a:pt x="238760" y="2540"/>
                                <a:pt x="164875" y="1326"/>
                                <a:pt x="91440" y="7620"/>
                              </a:cubicBezTo>
                              <a:cubicBezTo>
                                <a:pt x="75434" y="8992"/>
                                <a:pt x="59086" y="13949"/>
                                <a:pt x="45720" y="22860"/>
                              </a:cubicBezTo>
                              <a:lnTo>
                                <a:pt x="22860" y="38100"/>
                              </a:lnTo>
                              <a:cubicBezTo>
                                <a:pt x="15155" y="49658"/>
                                <a:pt x="0" y="68046"/>
                                <a:pt x="0" y="83820"/>
                              </a:cubicBezTo>
                              <a:cubicBezTo>
                                <a:pt x="0" y="129255"/>
                                <a:pt x="3470" y="141328"/>
                                <a:pt x="22860" y="175260"/>
                              </a:cubicBezTo>
                              <a:cubicBezTo>
                                <a:pt x="27404" y="183211"/>
                                <a:pt x="30949" y="192399"/>
                                <a:pt x="38100" y="198120"/>
                              </a:cubicBezTo>
                              <a:cubicBezTo>
                                <a:pt x="44372" y="203138"/>
                                <a:pt x="53340" y="203200"/>
                                <a:pt x="60960" y="205740"/>
                              </a:cubicBezTo>
                              <a:cubicBezTo>
                                <a:pt x="71120" y="213360"/>
                                <a:pt x="81106" y="221218"/>
                                <a:pt x="91440" y="228600"/>
                              </a:cubicBezTo>
                              <a:cubicBezTo>
                                <a:pt x="98892" y="233923"/>
                                <a:pt x="107265" y="237977"/>
                                <a:pt x="114300" y="243840"/>
                              </a:cubicBezTo>
                              <a:cubicBezTo>
                                <a:pt x="122579" y="250739"/>
                                <a:pt x="128881" y="259801"/>
                                <a:pt x="137160" y="266700"/>
                              </a:cubicBezTo>
                              <a:cubicBezTo>
                                <a:pt x="236987" y="349889"/>
                                <a:pt x="174048" y="296314"/>
                                <a:pt x="228600" y="335280"/>
                              </a:cubicBezTo>
                              <a:cubicBezTo>
                                <a:pt x="238934" y="342662"/>
                                <a:pt x="247721" y="352460"/>
                                <a:pt x="259080" y="358140"/>
                              </a:cubicBezTo>
                              <a:cubicBezTo>
                                <a:pt x="268447" y="362824"/>
                                <a:pt x="279400" y="363220"/>
                                <a:pt x="289560" y="365760"/>
                              </a:cubicBezTo>
                              <a:cubicBezTo>
                                <a:pt x="317385" y="384310"/>
                                <a:pt x="338804" y="399955"/>
                                <a:pt x="373380" y="411480"/>
                              </a:cubicBezTo>
                              <a:lnTo>
                                <a:pt x="441960" y="434340"/>
                              </a:lnTo>
                              <a:cubicBezTo>
                                <a:pt x="518160" y="431800"/>
                                <a:pt x="594457" y="431332"/>
                                <a:pt x="670560" y="426720"/>
                              </a:cubicBezTo>
                              <a:cubicBezTo>
                                <a:pt x="678577" y="426234"/>
                                <a:pt x="685544" y="420675"/>
                                <a:pt x="693420" y="419100"/>
                              </a:cubicBezTo>
                              <a:cubicBezTo>
                                <a:pt x="829936" y="391797"/>
                                <a:pt x="686881" y="426450"/>
                                <a:pt x="777240" y="403860"/>
                              </a:cubicBezTo>
                              <a:cubicBezTo>
                                <a:pt x="792480" y="393700"/>
                                <a:pt x="806577" y="381571"/>
                                <a:pt x="822960" y="373380"/>
                              </a:cubicBezTo>
                              <a:cubicBezTo>
                                <a:pt x="833120" y="368300"/>
                                <a:pt x="844648" y="365333"/>
                                <a:pt x="853440" y="358140"/>
                              </a:cubicBezTo>
                              <a:cubicBezTo>
                                <a:pt x="872901" y="342217"/>
                                <a:pt x="889000" y="322580"/>
                                <a:pt x="906780" y="304800"/>
                              </a:cubicBezTo>
                              <a:cubicBezTo>
                                <a:pt x="923632" y="287948"/>
                                <a:pt x="934271" y="280298"/>
                                <a:pt x="944880" y="259080"/>
                              </a:cubicBezTo>
                              <a:cubicBezTo>
                                <a:pt x="948472" y="251896"/>
                                <a:pt x="949960" y="243840"/>
                                <a:pt x="952500" y="236220"/>
                              </a:cubicBezTo>
                              <a:cubicBezTo>
                                <a:pt x="946427" y="175495"/>
                                <a:pt x="950009" y="174161"/>
                                <a:pt x="937260" y="129540"/>
                              </a:cubicBezTo>
                              <a:cubicBezTo>
                                <a:pt x="935053" y="121817"/>
                                <a:pt x="932804" y="114063"/>
                                <a:pt x="929640" y="106680"/>
                              </a:cubicBezTo>
                              <a:cubicBezTo>
                                <a:pt x="925165" y="96239"/>
                                <a:pt x="921672" y="84926"/>
                                <a:pt x="914400" y="76200"/>
                              </a:cubicBezTo>
                              <a:cubicBezTo>
                                <a:pt x="908537" y="69165"/>
                                <a:pt x="891540" y="60960"/>
                                <a:pt x="891540" y="60960"/>
                              </a:cubicBezTo>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BE1F9D" id="Freeform: Shape 35" o:spid="_x0000_s1026" style="position:absolute;margin-left:136.35pt;margin-top:36.65pt;width:75pt;height:22.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52500,4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" path="m906780,121920c812134,97132,565449,25830,434340,7620,394008,2018,353060,2540,312420,,238760,2540,164875,1326,91440,7620,75434,8992,59086,13949,45720,22860l22860,38100c15155,49658,,68046,,83820v,45435,3470,57508,22860,91440c27404,183211,30949,192399,38100,198120v6272,5018,15240,5080,22860,7620c71120,213360,81106,221218,91440,228600v7452,5323,15825,9377,22860,15240c122579,250739,128881,259801,137160,266700v99827,83189,36888,29614,91440,68580c238934,342662,247721,352460,259080,358140v9367,4684,20320,5080,30480,7620c317385,384310,338804,399955,373380,411480r68580,22860c518160,431800,594457,431332,670560,426720v8017,-486,14984,-6045,22860,-7620c829936,391797,686881,426450,777240,403860v15240,-10160,29337,-22289,45720,-30480c833120,368300,844648,365333,853440,358140v19461,-15923,35560,-35560,53340,-53340c923632,287948,934271,280298,944880,259080v3592,-7184,5080,-15240,7620,-22860c946427,175495,950009,174161,937260,129540v-2207,-7723,-4456,-15477,-7620,-22860c925165,96239,921672,84926,914400,76200,908537,69165,891540,60960,891540,60960e" filled="f" strokecolor="red" strokeweight="1pt">
                <v:path arrowok="t" o:connecttype="custom" o:connectlocs="906780,79724;434340,4983;312420,0;91440,4983;45720,14948;22860,24914;0,54810;22860,114604;38100,129552;60960,134535;91440,149483;114300,159449;137160,174397;228600,219242;259080,234190;289560,239173;373380,269070;441960,284018;670560,279035;693420,274052;777240,264087;822960,244156;853440,234190;906780,199311;944880,169414;952500,154466;937260,84707;929640,69759;914400,49828;891540,39862" o:connectangles="0,0,0,0,0,0,0,0,0,0,0,0,0,0,0,0,0,0,0,0,0,0,0,0,0,0,0,0,0,0"/>
              </v:shape>
            </w:pict>
          </mc:Fallback>
        </mc:AlternateContent>
      </w:r>
      <w:r w:rsidR="00EB0375">
        <w:rPr>
          <w:noProof/>
        </w:rPr>
        <w:drawing>
          <wp:inline distT="0" distB="0" distL="0" distR="0" wp14:anchorId="3D8B54F0" wp14:editId="25465BEC">
            <wp:extent cx="4156131" cy="131055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5325" cy="1313456"/>
                    </a:xfrm>
                    <a:prstGeom prst="rect">
                      <a:avLst/>
                    </a:prstGeom>
                  </pic:spPr>
                </pic:pic>
              </a:graphicData>
            </a:graphic>
          </wp:inline>
        </w:drawing>
      </w:r>
    </w:p>
    <w:p w14:paraId="6C4A99E2" w14:textId="77777777" w:rsidR="00E00133" w:rsidRPr="00072206" w:rsidRDefault="00E00133" w:rsidP="00A225B3">
      <w:pPr>
        <w:pStyle w:val="BodyTextL50"/>
        <w:tabs>
          <w:tab w:val="num" w:pos="1560"/>
        </w:tabs>
        <w:ind w:left="1887"/>
        <w:jc w:val="center"/>
        <w:rPr>
          <w:rStyle w:val="AnswerGray"/>
        </w:rPr>
      </w:pPr>
    </w:p>
    <w:p w14:paraId="04FE5796" w14:textId="1A9E91F0" w:rsidR="0043486F" w:rsidRDefault="0043486F" w:rsidP="00E00133">
      <w:pPr>
        <w:pStyle w:val="BodyTextL50"/>
        <w:numPr>
          <w:ilvl w:val="0"/>
          <w:numId w:val="14"/>
        </w:numPr>
      </w:pPr>
      <w:r>
        <w:t xml:space="preserve">Compare the information provided under the OSI </w:t>
      </w:r>
      <w:r w:rsidR="00C76A7D">
        <w:t>M</w:t>
      </w:r>
      <w:r>
        <w:t>odel tab</w:t>
      </w:r>
      <w:r w:rsidR="0007773F">
        <w:t xml:space="preserve"> (</w:t>
      </w:r>
      <w:r w:rsidR="00743160">
        <w:t xml:space="preserve">illustrated in left </w:t>
      </w:r>
      <w:r w:rsidR="00137E70">
        <w:t>graphic</w:t>
      </w:r>
      <w:r w:rsidR="00743160">
        <w:t xml:space="preserve"> below)</w:t>
      </w:r>
      <w:r>
        <w:t>, with the</w:t>
      </w:r>
      <w:r w:rsidR="00743160">
        <w:t xml:space="preserve"> PDU details under the </w:t>
      </w:r>
      <w:r>
        <w:t xml:space="preserve">Outbound PDU </w:t>
      </w:r>
      <w:r w:rsidR="00743160">
        <w:t>D</w:t>
      </w:r>
      <w:r>
        <w:t>etails</w:t>
      </w:r>
      <w:r w:rsidR="00743160">
        <w:t xml:space="preserve"> tab</w:t>
      </w:r>
      <w:r>
        <w:t xml:space="preserve"> </w:t>
      </w:r>
      <w:r w:rsidR="00743160">
        <w:t xml:space="preserve">(illustrated in right </w:t>
      </w:r>
      <w:r w:rsidR="00137E70">
        <w:t>graphic</w:t>
      </w:r>
      <w:r w:rsidR="00743160">
        <w:t xml:space="preserve"> below)</w:t>
      </w:r>
      <w:r>
        <w:t>.</w:t>
      </w:r>
    </w:p>
    <w:p w14:paraId="2C72B8EF" w14:textId="41F730D7" w:rsidR="00E00133" w:rsidRDefault="00C47316" w:rsidP="00E00133">
      <w:pPr>
        <w:pStyle w:val="BodyTextL50"/>
        <w:tabs>
          <w:tab w:val="left" w:pos="9923"/>
        </w:tabs>
        <w:ind w:left="0" w:right="-284" w:hanging="142"/>
      </w:pPr>
      <w:r>
        <w:rPr>
          <w:noProof/>
        </w:rPr>
        <w:lastRenderedPageBreak/>
        <mc:AlternateContent>
          <mc:Choice Requires="wps">
            <w:drawing>
              <wp:anchor distT="0" distB="0" distL="114300" distR="114300" simplePos="0" relativeHeight="251673600" behindDoc="0" locked="0" layoutInCell="1" allowOverlap="1" wp14:anchorId="17413352" wp14:editId="3B5A8850">
                <wp:simplePos x="0" y="0"/>
                <wp:positionH relativeFrom="column">
                  <wp:posOffset>4086629</wp:posOffset>
                </wp:positionH>
                <wp:positionV relativeFrom="paragraph">
                  <wp:posOffset>171104</wp:posOffset>
                </wp:positionV>
                <wp:extent cx="1046018" cy="247243"/>
                <wp:effectExtent l="0" t="0" r="20955" b="19685"/>
                <wp:wrapNone/>
                <wp:docPr id="55" name="Freeform: Shape 55"/>
                <wp:cNvGraphicFramePr/>
                <a:graphic xmlns:a="http://schemas.openxmlformats.org/drawingml/2006/main">
                  <a:graphicData uri="http://schemas.microsoft.com/office/word/2010/wordprocessingShape">
                    <wps:wsp>
                      <wps:cNvSpPr/>
                      <wps:spPr>
                        <a:xfrm>
                          <a:off x="0" y="0"/>
                          <a:ext cx="1046018" cy="247243"/>
                        </a:xfrm>
                        <a:custGeom>
                          <a:avLst/>
                          <a:gdLst>
                            <a:gd name="connsiteX0" fmla="*/ 699654 w 838200"/>
                            <a:gd name="connsiteY0" fmla="*/ 14575 h 247243"/>
                            <a:gd name="connsiteX1" fmla="*/ 62345 w 838200"/>
                            <a:gd name="connsiteY1" fmla="*/ 7647 h 247243"/>
                            <a:gd name="connsiteX2" fmla="*/ 20782 w 838200"/>
                            <a:gd name="connsiteY2" fmla="*/ 21502 h 247243"/>
                            <a:gd name="connsiteX3" fmla="*/ 0 w 838200"/>
                            <a:gd name="connsiteY3" fmla="*/ 28429 h 247243"/>
                            <a:gd name="connsiteX4" fmla="*/ 6927 w 838200"/>
                            <a:gd name="connsiteY4" fmla="*/ 76920 h 247243"/>
                            <a:gd name="connsiteX5" fmla="*/ 34636 w 838200"/>
                            <a:gd name="connsiteY5" fmla="*/ 97702 h 247243"/>
                            <a:gd name="connsiteX6" fmla="*/ 55418 w 838200"/>
                            <a:gd name="connsiteY6" fmla="*/ 118484 h 247243"/>
                            <a:gd name="connsiteX7" fmla="*/ 124691 w 838200"/>
                            <a:gd name="connsiteY7" fmla="*/ 146193 h 247243"/>
                            <a:gd name="connsiteX8" fmla="*/ 173182 w 838200"/>
                            <a:gd name="connsiteY8" fmla="*/ 187756 h 247243"/>
                            <a:gd name="connsiteX9" fmla="*/ 200891 w 838200"/>
                            <a:gd name="connsiteY9" fmla="*/ 194684 h 247243"/>
                            <a:gd name="connsiteX10" fmla="*/ 637309 w 838200"/>
                            <a:gd name="connsiteY10" fmla="*/ 208538 h 247243"/>
                            <a:gd name="connsiteX11" fmla="*/ 720436 w 838200"/>
                            <a:gd name="connsiteY11" fmla="*/ 194684 h 247243"/>
                            <a:gd name="connsiteX12" fmla="*/ 762000 w 838200"/>
                            <a:gd name="connsiteY12" fmla="*/ 187756 h 247243"/>
                            <a:gd name="connsiteX13" fmla="*/ 824345 w 838200"/>
                            <a:gd name="connsiteY13" fmla="*/ 160047 h 247243"/>
                            <a:gd name="connsiteX14" fmla="*/ 838200 w 838200"/>
                            <a:gd name="connsiteY14" fmla="*/ 118484 h 247243"/>
                            <a:gd name="connsiteX15" fmla="*/ 831273 w 838200"/>
                            <a:gd name="connsiteY15" fmla="*/ 83847 h 247243"/>
                            <a:gd name="connsiteX16" fmla="*/ 810491 w 838200"/>
                            <a:gd name="connsiteY16" fmla="*/ 76920 h 247243"/>
                            <a:gd name="connsiteX17" fmla="*/ 699654 w 838200"/>
                            <a:gd name="connsiteY17" fmla="*/ 69993 h 247243"/>
                            <a:gd name="connsiteX18" fmla="*/ 685800 w 838200"/>
                            <a:gd name="connsiteY18" fmla="*/ 49211 h 247243"/>
                            <a:gd name="connsiteX19" fmla="*/ 699654 w 838200"/>
                            <a:gd name="connsiteY19" fmla="*/ 14575 h 2472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38200" h="247243">
                              <a:moveTo>
                                <a:pt x="699654" y="14575"/>
                              </a:moveTo>
                              <a:cubicBezTo>
                                <a:pt x="595745" y="7648"/>
                                <a:pt x="553026" y="-10089"/>
                                <a:pt x="62345" y="7647"/>
                              </a:cubicBezTo>
                              <a:cubicBezTo>
                                <a:pt x="47751" y="8175"/>
                                <a:pt x="34636" y="16884"/>
                                <a:pt x="20782" y="21502"/>
                              </a:cubicBezTo>
                              <a:lnTo>
                                <a:pt x="0" y="28429"/>
                              </a:lnTo>
                              <a:cubicBezTo>
                                <a:pt x="2309" y="44593"/>
                                <a:pt x="-375" y="62316"/>
                                <a:pt x="6927" y="76920"/>
                              </a:cubicBezTo>
                              <a:cubicBezTo>
                                <a:pt x="12090" y="87247"/>
                                <a:pt x="25870" y="90188"/>
                                <a:pt x="34636" y="97702"/>
                              </a:cubicBezTo>
                              <a:cubicBezTo>
                                <a:pt x="42074" y="104078"/>
                                <a:pt x="46854" y="113726"/>
                                <a:pt x="55418" y="118484"/>
                              </a:cubicBezTo>
                              <a:cubicBezTo>
                                <a:pt x="91349" y="138445"/>
                                <a:pt x="94830" y="123797"/>
                                <a:pt x="124691" y="146193"/>
                              </a:cubicBezTo>
                              <a:cubicBezTo>
                                <a:pt x="147639" y="163404"/>
                                <a:pt x="148319" y="177100"/>
                                <a:pt x="173182" y="187756"/>
                              </a:cubicBezTo>
                              <a:cubicBezTo>
                                <a:pt x="181933" y="191506"/>
                                <a:pt x="191655" y="192375"/>
                                <a:pt x="200891" y="194684"/>
                              </a:cubicBezTo>
                              <a:cubicBezTo>
                                <a:pt x="337015" y="296778"/>
                                <a:pt x="224008" y="220876"/>
                                <a:pt x="637309" y="208538"/>
                              </a:cubicBezTo>
                              <a:cubicBezTo>
                                <a:pt x="692195" y="206900"/>
                                <a:pt x="679770" y="202817"/>
                                <a:pt x="720436" y="194684"/>
                              </a:cubicBezTo>
                              <a:cubicBezTo>
                                <a:pt x="734209" y="191929"/>
                                <a:pt x="748145" y="190065"/>
                                <a:pt x="762000" y="187756"/>
                              </a:cubicBezTo>
                              <a:cubicBezTo>
                                <a:pt x="764478" y="186765"/>
                                <a:pt x="820183" y="165596"/>
                                <a:pt x="824345" y="160047"/>
                              </a:cubicBezTo>
                              <a:cubicBezTo>
                                <a:pt x="833107" y="148364"/>
                                <a:pt x="838200" y="118484"/>
                                <a:pt x="838200" y="118484"/>
                              </a:cubicBezTo>
                              <a:cubicBezTo>
                                <a:pt x="835891" y="106938"/>
                                <a:pt x="837804" y="93644"/>
                                <a:pt x="831273" y="83847"/>
                              </a:cubicBezTo>
                              <a:cubicBezTo>
                                <a:pt x="827223" y="77771"/>
                                <a:pt x="817753" y="77684"/>
                                <a:pt x="810491" y="76920"/>
                              </a:cubicBezTo>
                              <a:cubicBezTo>
                                <a:pt x="773677" y="73045"/>
                                <a:pt x="736600" y="72302"/>
                                <a:pt x="699654" y="69993"/>
                              </a:cubicBezTo>
                              <a:cubicBezTo>
                                <a:pt x="695036" y="63066"/>
                                <a:pt x="692301" y="54412"/>
                                <a:pt x="685800" y="49211"/>
                              </a:cubicBezTo>
                              <a:cubicBezTo>
                                <a:pt x="680098" y="44649"/>
                                <a:pt x="803563" y="21502"/>
                                <a:pt x="699654" y="14575"/>
                              </a:cubicBezTo>
                              <a:close/>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18C52C" id="Freeform: Shape 55" o:spid="_x0000_s1026" style="position:absolute;margin-left:321.8pt;margin-top:13.45pt;width:82.35pt;height:19.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38200,247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" path="m699654,14575c595745,7648,553026,-10089,62345,7647,47751,8175,34636,16884,20782,21502l,28429c2309,44593,-375,62316,6927,76920v5163,10327,18943,13268,27709,20782c42074,104078,46854,113726,55418,118484v35931,19961,39412,5313,69273,27709c147639,163404,148319,177100,173182,187756v8751,3750,18473,4619,27709,6928c337015,296778,224008,220876,637309,208538v54886,-1638,42461,-5721,83127,-13854c734209,191929,748145,190065,762000,187756v2478,-991,58183,-22160,62345,-27709c833107,148364,838200,118484,838200,118484v-2309,-11546,-396,-24840,-6927,-34637c827223,77771,817753,77684,810491,76920,773677,73045,736600,72302,699654,69993,695036,63066,692301,54412,685800,49211,680098,44649,803563,21502,699654,14575xe" filled="f" strokecolor="red" strokeweight="1pt">
                <v:path arrowok="t" o:connecttype="custom" o:connectlocs="873122,14575;77802,7647;25935,21502;0,28429;8644,76920;43223,97702;69158,118484;155606,146193;216120,187756;250699,194684;795319,208538;899056,194684;950925,187756;1028728,160047;1046018,118484;1037374,83847;1011439,76920;873122,69993;855833,49211;873122,14575" o:connectangles="0,0,0,0,0,0,0,0,0,0,0,0,0,0,0,0,0,0,0,0"/>
              </v:shape>
            </w:pict>
          </mc:Fallback>
        </mc:AlternateContent>
      </w:r>
      <w:r>
        <w:rPr>
          <w:noProof/>
        </w:rPr>
        <mc:AlternateContent>
          <mc:Choice Requires="wps">
            <w:drawing>
              <wp:anchor distT="0" distB="0" distL="114300" distR="114300" simplePos="0" relativeHeight="251671552" behindDoc="0" locked="0" layoutInCell="1" allowOverlap="1" wp14:anchorId="3C9CE77D" wp14:editId="6A697216">
                <wp:simplePos x="0" y="0"/>
                <wp:positionH relativeFrom="column">
                  <wp:posOffset>193906</wp:posOffset>
                </wp:positionH>
                <wp:positionV relativeFrom="paragraph">
                  <wp:posOffset>170499</wp:posOffset>
                </wp:positionV>
                <wp:extent cx="838200" cy="247243"/>
                <wp:effectExtent l="0" t="0" r="19050" b="19685"/>
                <wp:wrapNone/>
                <wp:docPr id="54" name="Freeform: Shape 54"/>
                <wp:cNvGraphicFramePr/>
                <a:graphic xmlns:a="http://schemas.openxmlformats.org/drawingml/2006/main">
                  <a:graphicData uri="http://schemas.microsoft.com/office/word/2010/wordprocessingShape">
                    <wps:wsp>
                      <wps:cNvSpPr/>
                      <wps:spPr>
                        <a:xfrm>
                          <a:off x="0" y="0"/>
                          <a:ext cx="838200" cy="247243"/>
                        </a:xfrm>
                        <a:custGeom>
                          <a:avLst/>
                          <a:gdLst>
                            <a:gd name="connsiteX0" fmla="*/ 699654 w 838200"/>
                            <a:gd name="connsiteY0" fmla="*/ 14575 h 247243"/>
                            <a:gd name="connsiteX1" fmla="*/ 62345 w 838200"/>
                            <a:gd name="connsiteY1" fmla="*/ 7647 h 247243"/>
                            <a:gd name="connsiteX2" fmla="*/ 20782 w 838200"/>
                            <a:gd name="connsiteY2" fmla="*/ 21502 h 247243"/>
                            <a:gd name="connsiteX3" fmla="*/ 0 w 838200"/>
                            <a:gd name="connsiteY3" fmla="*/ 28429 h 247243"/>
                            <a:gd name="connsiteX4" fmla="*/ 6927 w 838200"/>
                            <a:gd name="connsiteY4" fmla="*/ 76920 h 247243"/>
                            <a:gd name="connsiteX5" fmla="*/ 34636 w 838200"/>
                            <a:gd name="connsiteY5" fmla="*/ 97702 h 247243"/>
                            <a:gd name="connsiteX6" fmla="*/ 55418 w 838200"/>
                            <a:gd name="connsiteY6" fmla="*/ 118484 h 247243"/>
                            <a:gd name="connsiteX7" fmla="*/ 124691 w 838200"/>
                            <a:gd name="connsiteY7" fmla="*/ 146193 h 247243"/>
                            <a:gd name="connsiteX8" fmla="*/ 173182 w 838200"/>
                            <a:gd name="connsiteY8" fmla="*/ 187756 h 247243"/>
                            <a:gd name="connsiteX9" fmla="*/ 200891 w 838200"/>
                            <a:gd name="connsiteY9" fmla="*/ 194684 h 247243"/>
                            <a:gd name="connsiteX10" fmla="*/ 637309 w 838200"/>
                            <a:gd name="connsiteY10" fmla="*/ 208538 h 247243"/>
                            <a:gd name="connsiteX11" fmla="*/ 720436 w 838200"/>
                            <a:gd name="connsiteY11" fmla="*/ 194684 h 247243"/>
                            <a:gd name="connsiteX12" fmla="*/ 762000 w 838200"/>
                            <a:gd name="connsiteY12" fmla="*/ 187756 h 247243"/>
                            <a:gd name="connsiteX13" fmla="*/ 824345 w 838200"/>
                            <a:gd name="connsiteY13" fmla="*/ 160047 h 247243"/>
                            <a:gd name="connsiteX14" fmla="*/ 838200 w 838200"/>
                            <a:gd name="connsiteY14" fmla="*/ 118484 h 247243"/>
                            <a:gd name="connsiteX15" fmla="*/ 831273 w 838200"/>
                            <a:gd name="connsiteY15" fmla="*/ 83847 h 247243"/>
                            <a:gd name="connsiteX16" fmla="*/ 810491 w 838200"/>
                            <a:gd name="connsiteY16" fmla="*/ 76920 h 247243"/>
                            <a:gd name="connsiteX17" fmla="*/ 699654 w 838200"/>
                            <a:gd name="connsiteY17" fmla="*/ 69993 h 247243"/>
                            <a:gd name="connsiteX18" fmla="*/ 685800 w 838200"/>
                            <a:gd name="connsiteY18" fmla="*/ 49211 h 247243"/>
                            <a:gd name="connsiteX19" fmla="*/ 699654 w 838200"/>
                            <a:gd name="connsiteY19" fmla="*/ 14575 h 2472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838200" h="247243">
                              <a:moveTo>
                                <a:pt x="699654" y="14575"/>
                              </a:moveTo>
                              <a:cubicBezTo>
                                <a:pt x="595745" y="7648"/>
                                <a:pt x="553026" y="-10089"/>
                                <a:pt x="62345" y="7647"/>
                              </a:cubicBezTo>
                              <a:cubicBezTo>
                                <a:pt x="47751" y="8175"/>
                                <a:pt x="34636" y="16884"/>
                                <a:pt x="20782" y="21502"/>
                              </a:cubicBezTo>
                              <a:lnTo>
                                <a:pt x="0" y="28429"/>
                              </a:lnTo>
                              <a:cubicBezTo>
                                <a:pt x="2309" y="44593"/>
                                <a:pt x="-375" y="62316"/>
                                <a:pt x="6927" y="76920"/>
                              </a:cubicBezTo>
                              <a:cubicBezTo>
                                <a:pt x="12090" y="87247"/>
                                <a:pt x="25870" y="90188"/>
                                <a:pt x="34636" y="97702"/>
                              </a:cubicBezTo>
                              <a:cubicBezTo>
                                <a:pt x="42074" y="104078"/>
                                <a:pt x="46854" y="113726"/>
                                <a:pt x="55418" y="118484"/>
                              </a:cubicBezTo>
                              <a:cubicBezTo>
                                <a:pt x="91349" y="138445"/>
                                <a:pt x="94830" y="123797"/>
                                <a:pt x="124691" y="146193"/>
                              </a:cubicBezTo>
                              <a:cubicBezTo>
                                <a:pt x="147639" y="163404"/>
                                <a:pt x="148319" y="177100"/>
                                <a:pt x="173182" y="187756"/>
                              </a:cubicBezTo>
                              <a:cubicBezTo>
                                <a:pt x="181933" y="191506"/>
                                <a:pt x="191655" y="192375"/>
                                <a:pt x="200891" y="194684"/>
                              </a:cubicBezTo>
                              <a:cubicBezTo>
                                <a:pt x="337015" y="296778"/>
                                <a:pt x="224008" y="220876"/>
                                <a:pt x="637309" y="208538"/>
                              </a:cubicBezTo>
                              <a:cubicBezTo>
                                <a:pt x="692195" y="206900"/>
                                <a:pt x="679770" y="202817"/>
                                <a:pt x="720436" y="194684"/>
                              </a:cubicBezTo>
                              <a:cubicBezTo>
                                <a:pt x="734209" y="191929"/>
                                <a:pt x="748145" y="190065"/>
                                <a:pt x="762000" y="187756"/>
                              </a:cubicBezTo>
                              <a:cubicBezTo>
                                <a:pt x="764478" y="186765"/>
                                <a:pt x="820183" y="165596"/>
                                <a:pt x="824345" y="160047"/>
                              </a:cubicBezTo>
                              <a:cubicBezTo>
                                <a:pt x="833107" y="148364"/>
                                <a:pt x="838200" y="118484"/>
                                <a:pt x="838200" y="118484"/>
                              </a:cubicBezTo>
                              <a:cubicBezTo>
                                <a:pt x="835891" y="106938"/>
                                <a:pt x="837804" y="93644"/>
                                <a:pt x="831273" y="83847"/>
                              </a:cubicBezTo>
                              <a:cubicBezTo>
                                <a:pt x="827223" y="77771"/>
                                <a:pt x="817753" y="77684"/>
                                <a:pt x="810491" y="76920"/>
                              </a:cubicBezTo>
                              <a:cubicBezTo>
                                <a:pt x="773677" y="73045"/>
                                <a:pt x="736600" y="72302"/>
                                <a:pt x="699654" y="69993"/>
                              </a:cubicBezTo>
                              <a:cubicBezTo>
                                <a:pt x="695036" y="63066"/>
                                <a:pt x="692301" y="54412"/>
                                <a:pt x="685800" y="49211"/>
                              </a:cubicBezTo>
                              <a:cubicBezTo>
                                <a:pt x="680098" y="44649"/>
                                <a:pt x="803563" y="21502"/>
                                <a:pt x="699654" y="14575"/>
                              </a:cubicBezTo>
                              <a:close/>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72C20C" id="Freeform: Shape 54" o:spid="_x0000_s1026" style="position:absolute;margin-left:15.25pt;margin-top:13.45pt;width:66pt;height:19.45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838200,247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" path="m699654,14575c595745,7648,553026,-10089,62345,7647,47751,8175,34636,16884,20782,21502l,28429c2309,44593,-375,62316,6927,76920v5163,10327,18943,13268,27709,20782c42074,104078,46854,113726,55418,118484v35931,19961,39412,5313,69273,27709c147639,163404,148319,177100,173182,187756v8751,3750,18473,4619,27709,6928c337015,296778,224008,220876,637309,208538v54886,-1638,42461,-5721,83127,-13854c734209,191929,748145,190065,762000,187756v2478,-991,58183,-22160,62345,-27709c833107,148364,838200,118484,838200,118484v-2309,-11546,-396,-24840,-6927,-34637c827223,77771,817753,77684,810491,76920,773677,73045,736600,72302,699654,69993,695036,63066,692301,54412,685800,49211,680098,44649,803563,21502,699654,14575xe" filled="f" strokecolor="red" strokeweight="1pt">
                <v:path arrowok="t" o:connecttype="custom" o:connectlocs="699654,14575;62345,7647;20782,21502;0,28429;6927,76920;34636,97702;55418,118484;124691,146193;173182,187756;200891,194684;637309,208538;720436,194684;762000,187756;824345,160047;838200,118484;831273,83847;810491,76920;699654,69993;685800,49211;699654,14575" o:connectangles="0,0,0,0,0,0,0,0,0,0,0,0,0,0,0,0,0,0,0,0"/>
              </v:shape>
            </w:pict>
          </mc:Fallback>
        </mc:AlternateContent>
      </w:r>
      <w:r w:rsidR="00E00133">
        <w:t xml:space="preserve">              </w:t>
      </w:r>
      <w:r w:rsidR="00E00133">
        <w:rPr>
          <w:noProof/>
        </w:rPr>
        <w:drawing>
          <wp:inline distT="0" distB="0" distL="0" distR="0" wp14:anchorId="1C6BDBE1" wp14:editId="685F70B4">
            <wp:extent cx="2946400" cy="1581083"/>
            <wp:effectExtent l="0" t="0" r="635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2018" cy="1610929"/>
                    </a:xfrm>
                    <a:prstGeom prst="rect">
                      <a:avLst/>
                    </a:prstGeom>
                  </pic:spPr>
                </pic:pic>
              </a:graphicData>
            </a:graphic>
          </wp:inline>
        </w:drawing>
      </w:r>
      <w:r w:rsidR="00481578">
        <w:t xml:space="preserve"> </w:t>
      </w:r>
      <w:r w:rsidR="00137E70">
        <w:rPr>
          <w:noProof/>
        </w:rPr>
        <w:t xml:space="preserve">     </w:t>
      </w:r>
      <w:r w:rsidR="00E00133">
        <w:rPr>
          <w:noProof/>
        </w:rPr>
        <w:drawing>
          <wp:inline distT="0" distB="0" distL="0" distR="0" wp14:anchorId="391474E8" wp14:editId="60D5BB3A">
            <wp:extent cx="3038639" cy="1579006"/>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7374" cy="1619920"/>
                    </a:xfrm>
                    <a:prstGeom prst="rect">
                      <a:avLst/>
                    </a:prstGeom>
                  </pic:spPr>
                </pic:pic>
              </a:graphicData>
            </a:graphic>
          </wp:inline>
        </w:drawing>
      </w:r>
    </w:p>
    <w:p w14:paraId="482D7F71" w14:textId="77777777" w:rsidR="00BD6876" w:rsidRDefault="00BD6876" w:rsidP="004C1F79">
      <w:pPr>
        <w:pStyle w:val="BodyTextL50"/>
        <w:ind w:left="207"/>
      </w:pPr>
    </w:p>
    <w:p w14:paraId="147EEAFE" w14:textId="77777777" w:rsidR="00EB0375" w:rsidRDefault="00BD6876" w:rsidP="00481578">
      <w:pPr>
        <w:pStyle w:val="BodyTextL50"/>
        <w:ind w:left="207"/>
      </w:pPr>
      <w:r>
        <w:t xml:space="preserve"> </w:t>
      </w:r>
    </w:p>
    <w:p w14:paraId="6409DD0D" w14:textId="77777777" w:rsidR="0043486F" w:rsidRPr="00293CC3" w:rsidRDefault="00743160" w:rsidP="00C42E44">
      <w:pPr>
        <w:pStyle w:val="SubStepAlpha"/>
        <w:numPr>
          <w:ilvl w:val="3"/>
          <w:numId w:val="19"/>
        </w:numPr>
        <w:tabs>
          <w:tab w:val="clear" w:pos="1211"/>
        </w:tabs>
        <w:rPr>
          <w:highlight w:val="yellow"/>
        </w:rPr>
      </w:pPr>
      <w:r w:rsidRPr="00293CC3">
        <w:rPr>
          <w:highlight w:val="yellow"/>
        </w:rPr>
        <w:t xml:space="preserve">What is the common information listed </w:t>
      </w:r>
      <w:r w:rsidR="00990FE0" w:rsidRPr="00293CC3">
        <w:rPr>
          <w:highlight w:val="yellow"/>
        </w:rPr>
        <w:t xml:space="preserve">in </w:t>
      </w:r>
      <w:r w:rsidRPr="00293CC3">
        <w:rPr>
          <w:highlight w:val="yellow"/>
        </w:rPr>
        <w:t>both</w:t>
      </w:r>
      <w:r w:rsidR="00C2302F" w:rsidRPr="00293CC3">
        <w:rPr>
          <w:highlight w:val="yellow"/>
        </w:rPr>
        <w:t xml:space="preserve"> </w:t>
      </w:r>
      <w:r w:rsidRPr="00293CC3">
        <w:rPr>
          <w:highlight w:val="yellow"/>
        </w:rPr>
        <w:t xml:space="preserve">the IP section of </w:t>
      </w:r>
      <w:r w:rsidR="00762085" w:rsidRPr="00293CC3">
        <w:rPr>
          <w:b/>
          <w:highlight w:val="yellow"/>
        </w:rPr>
        <w:t>PDU Formats</w:t>
      </w:r>
      <w:r w:rsidRPr="00293CC3">
        <w:rPr>
          <w:b/>
          <w:highlight w:val="yellow"/>
        </w:rPr>
        <w:t xml:space="preserve"> </w:t>
      </w:r>
      <w:r w:rsidRPr="00293CC3">
        <w:rPr>
          <w:highlight w:val="yellow"/>
        </w:rPr>
        <w:t xml:space="preserve">under the Outbound PDU Details tab and under </w:t>
      </w:r>
      <w:r w:rsidR="00C2302F" w:rsidRPr="00293CC3">
        <w:rPr>
          <w:highlight w:val="yellow"/>
        </w:rPr>
        <w:t>the OSI Model ta</w:t>
      </w:r>
      <w:r w:rsidRPr="00293CC3">
        <w:rPr>
          <w:highlight w:val="yellow"/>
        </w:rPr>
        <w:t>b?</w:t>
      </w:r>
    </w:p>
    <w:p w14:paraId="69722033" w14:textId="508E9E60" w:rsidR="009D539D" w:rsidRPr="00293CC3" w:rsidRDefault="00293CC3" w:rsidP="00E5270E">
      <w:pPr>
        <w:pStyle w:val="BodyTextL50"/>
        <w:tabs>
          <w:tab w:val="num" w:pos="1560"/>
        </w:tabs>
        <w:ind w:left="993"/>
        <w:rPr>
          <w:color w:val="FF0000"/>
        </w:rPr>
      </w:pPr>
      <w:r>
        <w:rPr>
          <w:color w:val="FF0000"/>
        </w:rPr>
        <w:t>Your a</w:t>
      </w:r>
      <w:r w:rsidRPr="00293CC3">
        <w:rPr>
          <w:color w:val="FF0000"/>
        </w:rPr>
        <w:t xml:space="preserve">nswer: </w:t>
      </w:r>
      <w:r w:rsidR="00D26003">
        <w:rPr>
          <w:color w:val="FF0000"/>
        </w:rPr>
        <w:t>They both have SRC IP and DST IP</w:t>
      </w:r>
    </w:p>
    <w:p w14:paraId="5A4A349E" w14:textId="4C311926" w:rsidR="0043486F" w:rsidRDefault="0043486F" w:rsidP="00C42E44">
      <w:pPr>
        <w:pStyle w:val="SubStepAlpha"/>
        <w:numPr>
          <w:ilvl w:val="3"/>
          <w:numId w:val="19"/>
        </w:numPr>
        <w:tabs>
          <w:tab w:val="clear" w:pos="1211"/>
        </w:tabs>
      </w:pPr>
      <w:r w:rsidRPr="00293CC3">
        <w:rPr>
          <w:highlight w:val="yellow"/>
        </w:rPr>
        <w:t xml:space="preserve">With which layer is </w:t>
      </w:r>
      <w:r w:rsidR="00B5290A" w:rsidRPr="00293CC3">
        <w:rPr>
          <w:highlight w:val="yellow"/>
        </w:rPr>
        <w:t xml:space="preserve">the common information identified in (i) above </w:t>
      </w:r>
      <w:r w:rsidRPr="00293CC3">
        <w:rPr>
          <w:highlight w:val="yellow"/>
        </w:rPr>
        <w:t>associated?</w:t>
      </w:r>
      <w:r w:rsidRPr="0043486F">
        <w:t xml:space="preserve"> </w:t>
      </w:r>
    </w:p>
    <w:p w14:paraId="3479351B" w14:textId="5E900566" w:rsidR="00293CC3" w:rsidRPr="00293CC3" w:rsidRDefault="00293CC3" w:rsidP="00293CC3">
      <w:pPr>
        <w:pStyle w:val="BodyTextL50"/>
        <w:ind w:left="0"/>
        <w:rPr>
          <w:color w:val="FF0000"/>
        </w:rPr>
      </w:pPr>
      <w:r>
        <w:rPr>
          <w:color w:val="FF0000"/>
        </w:rPr>
        <w:t xml:space="preserve">                Your a</w:t>
      </w:r>
      <w:r w:rsidRPr="00293CC3">
        <w:rPr>
          <w:color w:val="FF0000"/>
        </w:rPr>
        <w:t xml:space="preserve">nswer: </w:t>
      </w:r>
      <w:r w:rsidR="00D26003">
        <w:rPr>
          <w:color w:val="FF0000"/>
        </w:rPr>
        <w:t>Layer 3</w:t>
      </w:r>
    </w:p>
    <w:p w14:paraId="6BD5FC7B" w14:textId="77777777" w:rsidR="00293CC3" w:rsidRPr="00293CC3" w:rsidRDefault="0043486F" w:rsidP="00B5290A">
      <w:pPr>
        <w:pStyle w:val="SubStepAlpha"/>
        <w:numPr>
          <w:ilvl w:val="3"/>
          <w:numId w:val="19"/>
        </w:numPr>
        <w:tabs>
          <w:tab w:val="clear" w:pos="1211"/>
        </w:tabs>
        <w:rPr>
          <w:highlight w:val="yellow"/>
        </w:rPr>
      </w:pPr>
      <w:r w:rsidRPr="00293CC3">
        <w:rPr>
          <w:highlight w:val="yellow"/>
        </w:rPr>
        <w:t xml:space="preserve">What information is listed in both the </w:t>
      </w:r>
      <w:r w:rsidR="00B5290A" w:rsidRPr="00293CC3">
        <w:rPr>
          <w:highlight w:val="yellow"/>
        </w:rPr>
        <w:t>T</w:t>
      </w:r>
      <w:r w:rsidR="00C2302F" w:rsidRPr="00293CC3">
        <w:rPr>
          <w:highlight w:val="yellow"/>
        </w:rPr>
        <w:t>CP section</w:t>
      </w:r>
      <w:r w:rsidR="002D7D58" w:rsidRPr="00293CC3">
        <w:rPr>
          <w:highlight w:val="yellow"/>
        </w:rPr>
        <w:t xml:space="preserve"> </w:t>
      </w:r>
      <w:r w:rsidR="00072206" w:rsidRPr="00293CC3">
        <w:rPr>
          <w:highlight w:val="yellow"/>
        </w:rPr>
        <w:t xml:space="preserve">of </w:t>
      </w:r>
      <w:r w:rsidR="00762085" w:rsidRPr="00293CC3">
        <w:rPr>
          <w:highlight w:val="yellow"/>
        </w:rPr>
        <w:t>PDU Formats</w:t>
      </w:r>
      <w:r w:rsidR="00B5290A" w:rsidRPr="00293CC3">
        <w:rPr>
          <w:highlight w:val="yellow"/>
        </w:rPr>
        <w:t xml:space="preserve"> under the Outbound PDU Details tab</w:t>
      </w:r>
      <w:r w:rsidR="00072206" w:rsidRPr="00293CC3">
        <w:rPr>
          <w:highlight w:val="yellow"/>
        </w:rPr>
        <w:t xml:space="preserve"> </w:t>
      </w:r>
      <w:r w:rsidRPr="00293CC3">
        <w:rPr>
          <w:highlight w:val="yellow"/>
        </w:rPr>
        <w:t xml:space="preserve">and </w:t>
      </w:r>
      <w:r w:rsidR="00C2302F" w:rsidRPr="00293CC3">
        <w:rPr>
          <w:highlight w:val="yellow"/>
        </w:rPr>
        <w:t>the OSI Model tab</w:t>
      </w:r>
      <w:r w:rsidR="00B5290A" w:rsidRPr="00293CC3">
        <w:rPr>
          <w:highlight w:val="yellow"/>
        </w:rPr>
        <w:t>?</w:t>
      </w:r>
      <w:r w:rsidR="00C2302F" w:rsidRPr="00293CC3">
        <w:rPr>
          <w:highlight w:val="yellow"/>
        </w:rPr>
        <w:t xml:space="preserve"> </w:t>
      </w:r>
    </w:p>
    <w:p w14:paraId="0B43E4A3" w14:textId="15B7BE6F" w:rsidR="00293CC3" w:rsidRPr="00293CC3" w:rsidRDefault="00293CC3" w:rsidP="00293CC3">
      <w:pPr>
        <w:pStyle w:val="BodyTextL50"/>
        <w:ind w:left="0"/>
        <w:rPr>
          <w:color w:val="FF0000"/>
        </w:rPr>
      </w:pPr>
      <w:r>
        <w:rPr>
          <w:color w:val="FF0000"/>
        </w:rPr>
        <w:t xml:space="preserve">                  Your a</w:t>
      </w:r>
      <w:r w:rsidRPr="00293CC3">
        <w:rPr>
          <w:color w:val="FF0000"/>
        </w:rPr>
        <w:t xml:space="preserve">nswer: </w:t>
      </w:r>
      <w:r w:rsidR="00D26003">
        <w:rPr>
          <w:color w:val="FF0000"/>
        </w:rPr>
        <w:t>SRC PORT and DST PORT</w:t>
      </w:r>
    </w:p>
    <w:p w14:paraId="0BE19ADF" w14:textId="77777777" w:rsidR="00293CC3" w:rsidRPr="00293CC3" w:rsidRDefault="0043486F" w:rsidP="00B5290A">
      <w:pPr>
        <w:pStyle w:val="SubStepAlpha"/>
        <w:numPr>
          <w:ilvl w:val="3"/>
          <w:numId w:val="19"/>
        </w:numPr>
        <w:tabs>
          <w:tab w:val="clear" w:pos="1211"/>
        </w:tabs>
        <w:rPr>
          <w:highlight w:val="yellow"/>
        </w:rPr>
      </w:pPr>
      <w:r w:rsidRPr="00293CC3">
        <w:rPr>
          <w:highlight w:val="yellow"/>
        </w:rPr>
        <w:t>W</w:t>
      </w:r>
      <w:r w:rsidR="00C221E2" w:rsidRPr="00293CC3">
        <w:rPr>
          <w:highlight w:val="yellow"/>
        </w:rPr>
        <w:t>ith</w:t>
      </w:r>
      <w:r w:rsidR="00C2302F" w:rsidRPr="00293CC3">
        <w:rPr>
          <w:highlight w:val="yellow"/>
        </w:rPr>
        <w:t xml:space="preserve"> which layer </w:t>
      </w:r>
      <w:r w:rsidR="00F307F4" w:rsidRPr="00293CC3">
        <w:rPr>
          <w:highlight w:val="yellow"/>
        </w:rPr>
        <w:t xml:space="preserve">is </w:t>
      </w:r>
      <w:r w:rsidR="00B5290A" w:rsidRPr="00293CC3">
        <w:rPr>
          <w:highlight w:val="yellow"/>
        </w:rPr>
        <w:t xml:space="preserve">the common information identified in (iii) above associated? </w:t>
      </w:r>
    </w:p>
    <w:p w14:paraId="68FF02A0" w14:textId="4E48A582" w:rsidR="00293CC3" w:rsidRPr="00293CC3" w:rsidRDefault="00293CC3" w:rsidP="00293CC3">
      <w:pPr>
        <w:pStyle w:val="BodyTextL50"/>
        <w:ind w:left="0"/>
        <w:rPr>
          <w:color w:val="FF0000"/>
        </w:rPr>
      </w:pPr>
      <w:r>
        <w:rPr>
          <w:color w:val="FF0000"/>
        </w:rPr>
        <w:t xml:space="preserve">                  Your a</w:t>
      </w:r>
      <w:r w:rsidRPr="00293CC3">
        <w:rPr>
          <w:color w:val="FF0000"/>
        </w:rPr>
        <w:t xml:space="preserve">nswer: </w:t>
      </w:r>
      <w:r w:rsidR="00D26003">
        <w:rPr>
          <w:color w:val="FF0000"/>
        </w:rPr>
        <w:t>Layer 4</w:t>
      </w:r>
    </w:p>
    <w:p w14:paraId="246E87C6" w14:textId="5818CCBF" w:rsidR="00B5290A" w:rsidRDefault="00C2302F" w:rsidP="00C42E44">
      <w:pPr>
        <w:pStyle w:val="SubStepAlpha"/>
        <w:numPr>
          <w:ilvl w:val="3"/>
          <w:numId w:val="19"/>
        </w:numPr>
        <w:tabs>
          <w:tab w:val="clear" w:pos="1211"/>
        </w:tabs>
      </w:pPr>
      <w:r w:rsidRPr="007E2F9E">
        <w:rPr>
          <w:highlight w:val="yellow"/>
        </w:rPr>
        <w:t xml:space="preserve">What is </w:t>
      </w:r>
      <w:r w:rsidR="00D74E3F" w:rsidRPr="007E2F9E">
        <w:rPr>
          <w:highlight w:val="yellow"/>
        </w:rPr>
        <w:t xml:space="preserve">the address of the </w:t>
      </w:r>
      <w:r w:rsidR="00D74E3F" w:rsidRPr="007E2F9E">
        <w:rPr>
          <w:b/>
          <w:highlight w:val="yellow"/>
        </w:rPr>
        <w:t xml:space="preserve">Host </w:t>
      </w:r>
      <w:r w:rsidR="00D74E3F" w:rsidRPr="007E2F9E">
        <w:rPr>
          <w:highlight w:val="yellow"/>
        </w:rPr>
        <w:t>you find</w:t>
      </w:r>
      <w:r w:rsidR="0043486F" w:rsidRPr="007E2F9E">
        <w:rPr>
          <w:highlight w:val="yellow"/>
        </w:rPr>
        <w:t xml:space="preserve"> </w:t>
      </w:r>
      <w:r w:rsidRPr="007E2F9E">
        <w:rPr>
          <w:highlight w:val="yellow"/>
        </w:rPr>
        <w:t xml:space="preserve">under the HTTP </w:t>
      </w:r>
      <w:r w:rsidR="0043486F" w:rsidRPr="007E2F9E">
        <w:rPr>
          <w:highlight w:val="yellow"/>
        </w:rPr>
        <w:t xml:space="preserve">REQUEST </w:t>
      </w:r>
      <w:r w:rsidRPr="007E2F9E">
        <w:rPr>
          <w:highlight w:val="yellow"/>
        </w:rPr>
        <w:t>section</w:t>
      </w:r>
      <w:r w:rsidR="00072206" w:rsidRPr="007E2F9E">
        <w:rPr>
          <w:highlight w:val="yellow"/>
        </w:rPr>
        <w:t xml:space="preserve"> of the </w:t>
      </w:r>
      <w:r w:rsidR="00762085" w:rsidRPr="007E2F9E">
        <w:rPr>
          <w:highlight w:val="yellow"/>
        </w:rPr>
        <w:t>PDU Formats</w:t>
      </w:r>
      <w:r w:rsidR="00B91005" w:rsidRPr="007E2F9E">
        <w:rPr>
          <w:highlight w:val="yellow"/>
        </w:rPr>
        <w:t>?</w:t>
      </w:r>
      <w:r w:rsidRPr="007E2F9E">
        <w:rPr>
          <w:highlight w:val="yellow"/>
        </w:rPr>
        <w:t xml:space="preserve"> </w:t>
      </w:r>
      <w:r w:rsidR="00762085" w:rsidRPr="007E2F9E">
        <w:rPr>
          <w:highlight w:val="yellow"/>
        </w:rPr>
        <w:t>(Need to scroll down to the bottom to see the information)</w:t>
      </w:r>
      <w:r w:rsidR="00762085">
        <w:t xml:space="preserve"> </w:t>
      </w:r>
    </w:p>
    <w:p w14:paraId="4F75A0A3" w14:textId="5C3A58A2" w:rsidR="007E2F9E" w:rsidRPr="005636BF" w:rsidRDefault="007E2F9E" w:rsidP="007E2F9E">
      <w:pPr>
        <w:pStyle w:val="BodyTextL50"/>
        <w:ind w:left="0"/>
        <w:rPr>
          <w:color w:val="FF0000"/>
        </w:rPr>
      </w:pPr>
      <w:r>
        <w:rPr>
          <w:color w:val="FF0000"/>
        </w:rPr>
        <w:t xml:space="preserve">                    Your a</w:t>
      </w:r>
      <w:r w:rsidRPr="00293CC3">
        <w:rPr>
          <w:color w:val="FF0000"/>
        </w:rPr>
        <w:t xml:space="preserve">nswer: </w:t>
      </w:r>
      <w:r w:rsidR="00D26003" w:rsidRPr="005636BF">
        <w:rPr>
          <w:color w:val="FF0000"/>
        </w:rPr>
        <w:t>www.osi.local</w:t>
      </w:r>
    </w:p>
    <w:p w14:paraId="4A739706" w14:textId="77777777" w:rsidR="007E2F9E" w:rsidRDefault="007E2F9E" w:rsidP="007E2F9E">
      <w:pPr>
        <w:pStyle w:val="SubStepAlpha"/>
        <w:numPr>
          <w:ilvl w:val="0"/>
          <w:numId w:val="0"/>
        </w:numPr>
        <w:ind w:left="1211"/>
      </w:pPr>
    </w:p>
    <w:p w14:paraId="3F5B8D06" w14:textId="77777777" w:rsidR="00C2302F" w:rsidRPr="007E2F9E" w:rsidRDefault="00B91005" w:rsidP="00C42E44">
      <w:pPr>
        <w:pStyle w:val="SubStepAlpha"/>
        <w:numPr>
          <w:ilvl w:val="3"/>
          <w:numId w:val="19"/>
        </w:numPr>
        <w:tabs>
          <w:tab w:val="clear" w:pos="1211"/>
        </w:tabs>
        <w:rPr>
          <w:highlight w:val="yellow"/>
        </w:rPr>
      </w:pPr>
      <w:r w:rsidRPr="007E2F9E">
        <w:rPr>
          <w:highlight w:val="yellow"/>
        </w:rPr>
        <w:t>W</w:t>
      </w:r>
      <w:r w:rsidR="00C2302F" w:rsidRPr="007E2F9E">
        <w:rPr>
          <w:highlight w:val="yellow"/>
        </w:rPr>
        <w:t>hat layer would th</w:t>
      </w:r>
      <w:r w:rsidR="00B5290A" w:rsidRPr="007E2F9E">
        <w:rPr>
          <w:highlight w:val="yellow"/>
        </w:rPr>
        <w:t>e</w:t>
      </w:r>
      <w:r w:rsidR="00C2302F" w:rsidRPr="007E2F9E">
        <w:rPr>
          <w:highlight w:val="yellow"/>
        </w:rPr>
        <w:t xml:space="preserve"> information</w:t>
      </w:r>
      <w:r w:rsidR="00B5290A" w:rsidRPr="007E2F9E">
        <w:rPr>
          <w:highlight w:val="yellow"/>
        </w:rPr>
        <w:t xml:space="preserve"> identified in (v)</w:t>
      </w:r>
      <w:r w:rsidR="00C2302F" w:rsidRPr="007E2F9E">
        <w:rPr>
          <w:highlight w:val="yellow"/>
        </w:rPr>
        <w:t xml:space="preserve"> </w:t>
      </w:r>
      <w:r w:rsidR="00D74E3F" w:rsidRPr="007E2F9E">
        <w:rPr>
          <w:highlight w:val="yellow"/>
        </w:rPr>
        <w:t xml:space="preserve">above </w:t>
      </w:r>
      <w:r w:rsidRPr="007E2F9E">
        <w:rPr>
          <w:highlight w:val="yellow"/>
        </w:rPr>
        <w:t xml:space="preserve">be </w:t>
      </w:r>
      <w:r w:rsidR="00C2302F" w:rsidRPr="007E2F9E">
        <w:rPr>
          <w:highlight w:val="yellow"/>
        </w:rPr>
        <w:t>associate</w:t>
      </w:r>
      <w:r w:rsidRPr="007E2F9E">
        <w:rPr>
          <w:highlight w:val="yellow"/>
        </w:rPr>
        <w:t>d</w:t>
      </w:r>
      <w:r w:rsidR="00C2302F" w:rsidRPr="007E2F9E">
        <w:rPr>
          <w:highlight w:val="yellow"/>
        </w:rPr>
        <w:t xml:space="preserve"> with under the OSI Model tab?</w:t>
      </w:r>
      <w:r w:rsidR="009D539D" w:rsidRPr="007E2F9E">
        <w:rPr>
          <w:highlight w:val="yellow"/>
        </w:rPr>
        <w:t xml:space="preserve"> </w:t>
      </w:r>
    </w:p>
    <w:p w14:paraId="76EAC0E3" w14:textId="4E5FF2E5" w:rsidR="007E2F9E" w:rsidRPr="00293CC3" w:rsidRDefault="007E2F9E" w:rsidP="007E2F9E">
      <w:pPr>
        <w:pStyle w:val="BodyTextL50"/>
        <w:ind w:left="0"/>
        <w:rPr>
          <w:color w:val="FF0000"/>
        </w:rPr>
      </w:pPr>
      <w:r>
        <w:rPr>
          <w:color w:val="FF0000"/>
        </w:rPr>
        <w:t xml:space="preserve">                    Your a</w:t>
      </w:r>
      <w:r w:rsidRPr="00293CC3">
        <w:rPr>
          <w:color w:val="FF0000"/>
        </w:rPr>
        <w:t xml:space="preserve">nswer: </w:t>
      </w:r>
      <w:r w:rsidR="005636BF">
        <w:rPr>
          <w:color w:val="FF0000"/>
        </w:rPr>
        <w:t>Layer 7</w:t>
      </w:r>
    </w:p>
    <w:p w14:paraId="00D4FA05" w14:textId="77777777" w:rsidR="00C2302F" w:rsidRDefault="00C2302F" w:rsidP="00C42E44">
      <w:pPr>
        <w:pStyle w:val="SubStepAlpha"/>
        <w:numPr>
          <w:ilvl w:val="0"/>
          <w:numId w:val="14"/>
        </w:numPr>
        <w:spacing w:line="276" w:lineRule="auto"/>
      </w:pPr>
      <w:r w:rsidRPr="00481578">
        <w:t xml:space="preserve">Click the </w:t>
      </w:r>
      <w:r w:rsidRPr="00481578">
        <w:rPr>
          <w:b/>
        </w:rPr>
        <w:t>next</w:t>
      </w:r>
      <w:r w:rsidRPr="00481578">
        <w:t xml:space="preserve"> </w:t>
      </w:r>
      <w:r w:rsidR="00B52121" w:rsidRPr="00481578">
        <w:t>colored square</w:t>
      </w:r>
      <w:r w:rsidR="00B52121" w:rsidRPr="00B17740">
        <w:t xml:space="preserve"> box under the </w:t>
      </w:r>
      <w:r w:rsidR="0029766B" w:rsidRPr="00C76A7D">
        <w:rPr>
          <w:b/>
        </w:rPr>
        <w:t xml:space="preserve">Event List &gt; </w:t>
      </w:r>
      <w:r w:rsidR="0043486F" w:rsidRPr="00C76A7D">
        <w:rPr>
          <w:b/>
        </w:rPr>
        <w:t>Type</w:t>
      </w:r>
      <w:r w:rsidR="0029766B">
        <w:t xml:space="preserve"> column</w:t>
      </w:r>
      <w:r w:rsidR="00B52121" w:rsidRPr="00B17740">
        <w:t>. Only</w:t>
      </w:r>
      <w:r w:rsidR="0075225A" w:rsidRPr="00B17740">
        <w:t xml:space="preserve"> </w:t>
      </w:r>
      <w:r w:rsidR="00B52121" w:rsidRPr="00B17740">
        <w:t>Layer 1 is active</w:t>
      </w:r>
      <w:r w:rsidR="0075225A" w:rsidRPr="00B17740">
        <w:t xml:space="preserve"> (not grayed out)</w:t>
      </w:r>
      <w:r w:rsidR="00B52121" w:rsidRPr="00B17740">
        <w:t>. The device is moving the frame from the buffer and placing it on</w:t>
      </w:r>
      <w:r w:rsidR="0029766B">
        <w:t xml:space="preserve"> </w:t>
      </w:r>
      <w:r w:rsidR="00B52121" w:rsidRPr="00B17740">
        <w:t>to the network</w:t>
      </w:r>
      <w:r w:rsidR="00B52121" w:rsidRPr="0075225A">
        <w:t>.</w:t>
      </w:r>
    </w:p>
    <w:p w14:paraId="05884D50" w14:textId="77777777" w:rsidR="00C76A7D" w:rsidRPr="00B17740" w:rsidRDefault="00C76A7D" w:rsidP="00C76A7D">
      <w:pPr>
        <w:pStyle w:val="SubStepAlpha"/>
        <w:numPr>
          <w:ilvl w:val="0"/>
          <w:numId w:val="0"/>
        </w:numPr>
        <w:spacing w:line="276" w:lineRule="auto"/>
        <w:ind w:left="720"/>
        <w:jc w:val="center"/>
      </w:pPr>
      <w:r>
        <w:rPr>
          <w:noProof/>
        </w:rPr>
        <mc:AlternateContent>
          <mc:Choice Requires="wps">
            <w:drawing>
              <wp:anchor distT="0" distB="0" distL="114300" distR="114300" simplePos="0" relativeHeight="251662336" behindDoc="0" locked="0" layoutInCell="1" allowOverlap="1" wp14:anchorId="08FEB0FA" wp14:editId="2DD81C3F">
                <wp:simplePos x="0" y="0"/>
                <wp:positionH relativeFrom="column">
                  <wp:posOffset>3318885</wp:posOffset>
                </wp:positionH>
                <wp:positionV relativeFrom="paragraph">
                  <wp:posOffset>1242983</wp:posOffset>
                </wp:positionV>
                <wp:extent cx="2048711" cy="228023"/>
                <wp:effectExtent l="0" t="0" r="27940" b="19685"/>
                <wp:wrapNone/>
                <wp:docPr id="42" name="Freeform: Shape 42"/>
                <wp:cNvGraphicFramePr/>
                <a:graphic xmlns:a="http://schemas.openxmlformats.org/drawingml/2006/main">
                  <a:graphicData uri="http://schemas.microsoft.com/office/word/2010/wordprocessingShape">
                    <wps:wsp>
                      <wps:cNvSpPr/>
                      <wps:spPr>
                        <a:xfrm>
                          <a:off x="0" y="0"/>
                          <a:ext cx="2048711" cy="228023"/>
                        </a:xfrm>
                        <a:custGeom>
                          <a:avLst/>
                          <a:gdLst>
                            <a:gd name="connsiteX0" fmla="*/ 2015892 w 2048711"/>
                            <a:gd name="connsiteY0" fmla="*/ 110836 h 311727"/>
                            <a:gd name="connsiteX1" fmla="*/ 1579473 w 2048711"/>
                            <a:gd name="connsiteY1" fmla="*/ 6927 h 311727"/>
                            <a:gd name="connsiteX2" fmla="*/ 1524055 w 2048711"/>
                            <a:gd name="connsiteY2" fmla="*/ 0 h 311727"/>
                            <a:gd name="connsiteX3" fmla="*/ 886746 w 2048711"/>
                            <a:gd name="connsiteY3" fmla="*/ 6927 h 311727"/>
                            <a:gd name="connsiteX4" fmla="*/ 831328 w 2048711"/>
                            <a:gd name="connsiteY4" fmla="*/ 13854 h 311727"/>
                            <a:gd name="connsiteX5" fmla="*/ 713564 w 2048711"/>
                            <a:gd name="connsiteY5" fmla="*/ 34636 h 311727"/>
                            <a:gd name="connsiteX6" fmla="*/ 311782 w 2048711"/>
                            <a:gd name="connsiteY6" fmla="*/ 48490 h 311727"/>
                            <a:gd name="connsiteX7" fmla="*/ 194019 w 2048711"/>
                            <a:gd name="connsiteY7" fmla="*/ 62345 h 311727"/>
                            <a:gd name="connsiteX8" fmla="*/ 159382 w 2048711"/>
                            <a:gd name="connsiteY8" fmla="*/ 69272 h 311727"/>
                            <a:gd name="connsiteX9" fmla="*/ 76255 w 2048711"/>
                            <a:gd name="connsiteY9" fmla="*/ 83127 h 311727"/>
                            <a:gd name="connsiteX10" fmla="*/ 20837 w 2048711"/>
                            <a:gd name="connsiteY10" fmla="*/ 131618 h 311727"/>
                            <a:gd name="connsiteX11" fmla="*/ 55 w 2048711"/>
                            <a:gd name="connsiteY11" fmla="*/ 207818 h 311727"/>
                            <a:gd name="connsiteX12" fmla="*/ 6982 w 2048711"/>
                            <a:gd name="connsiteY12" fmla="*/ 277090 h 311727"/>
                            <a:gd name="connsiteX13" fmla="*/ 48546 w 2048711"/>
                            <a:gd name="connsiteY13" fmla="*/ 290945 h 311727"/>
                            <a:gd name="connsiteX14" fmla="*/ 235582 w 2048711"/>
                            <a:gd name="connsiteY14" fmla="*/ 297872 h 311727"/>
                            <a:gd name="connsiteX15" fmla="*/ 297928 w 2048711"/>
                            <a:gd name="connsiteY15" fmla="*/ 304800 h 311727"/>
                            <a:gd name="connsiteX16" fmla="*/ 346419 w 2048711"/>
                            <a:gd name="connsiteY16" fmla="*/ 311727 h 311727"/>
                            <a:gd name="connsiteX17" fmla="*/ 651219 w 2048711"/>
                            <a:gd name="connsiteY17" fmla="*/ 304800 h 311727"/>
                            <a:gd name="connsiteX18" fmla="*/ 748201 w 2048711"/>
                            <a:gd name="connsiteY18" fmla="*/ 284018 h 311727"/>
                            <a:gd name="connsiteX19" fmla="*/ 803619 w 2048711"/>
                            <a:gd name="connsiteY19" fmla="*/ 263236 h 311727"/>
                            <a:gd name="connsiteX20" fmla="*/ 1059928 w 2048711"/>
                            <a:gd name="connsiteY20" fmla="*/ 270163 h 311727"/>
                            <a:gd name="connsiteX21" fmla="*/ 1170764 w 2048711"/>
                            <a:gd name="connsiteY21" fmla="*/ 263236 h 311727"/>
                            <a:gd name="connsiteX22" fmla="*/ 1364728 w 2048711"/>
                            <a:gd name="connsiteY22" fmla="*/ 256309 h 311727"/>
                            <a:gd name="connsiteX23" fmla="*/ 1697237 w 2048711"/>
                            <a:gd name="connsiteY23" fmla="*/ 249381 h 311727"/>
                            <a:gd name="connsiteX24" fmla="*/ 1808073 w 2048711"/>
                            <a:gd name="connsiteY24" fmla="*/ 235527 h 311727"/>
                            <a:gd name="connsiteX25" fmla="*/ 1842710 w 2048711"/>
                            <a:gd name="connsiteY25" fmla="*/ 228600 h 311727"/>
                            <a:gd name="connsiteX26" fmla="*/ 1967401 w 2048711"/>
                            <a:gd name="connsiteY26" fmla="*/ 221672 h 311727"/>
                            <a:gd name="connsiteX27" fmla="*/ 1981255 w 2048711"/>
                            <a:gd name="connsiteY27" fmla="*/ 200890 h 311727"/>
                            <a:gd name="connsiteX28" fmla="*/ 2015892 w 2048711"/>
                            <a:gd name="connsiteY28" fmla="*/ 166254 h 311727"/>
                            <a:gd name="connsiteX29" fmla="*/ 2015892 w 2048711"/>
                            <a:gd name="connsiteY29" fmla="*/ 110836 h 3117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048711" h="311727">
                              <a:moveTo>
                                <a:pt x="2015892" y="110836"/>
                              </a:moveTo>
                              <a:cubicBezTo>
                                <a:pt x="1943155" y="84281"/>
                                <a:pt x="1725354" y="39801"/>
                                <a:pt x="1579473" y="6927"/>
                              </a:cubicBezTo>
                              <a:cubicBezTo>
                                <a:pt x="1561312" y="2834"/>
                                <a:pt x="1542671" y="0"/>
                                <a:pt x="1524055" y="0"/>
                              </a:cubicBezTo>
                              <a:cubicBezTo>
                                <a:pt x="1311606" y="0"/>
                                <a:pt x="1099182" y="4618"/>
                                <a:pt x="886746" y="6927"/>
                              </a:cubicBezTo>
                              <a:cubicBezTo>
                                <a:pt x="868273" y="9236"/>
                                <a:pt x="849661" y="10619"/>
                                <a:pt x="831328" y="13854"/>
                              </a:cubicBezTo>
                              <a:cubicBezTo>
                                <a:pt x="742625" y="29508"/>
                                <a:pt x="797263" y="27027"/>
                                <a:pt x="713564" y="34636"/>
                              </a:cubicBezTo>
                              <a:cubicBezTo>
                                <a:pt x="571886" y="47515"/>
                                <a:pt x="471279" y="44865"/>
                                <a:pt x="311782" y="48490"/>
                              </a:cubicBezTo>
                              <a:cubicBezTo>
                                <a:pt x="247119" y="64658"/>
                                <a:pt x="318062" y="48563"/>
                                <a:pt x="194019" y="62345"/>
                              </a:cubicBezTo>
                              <a:cubicBezTo>
                                <a:pt x="182317" y="63645"/>
                                <a:pt x="171019" y="67482"/>
                                <a:pt x="159382" y="69272"/>
                              </a:cubicBezTo>
                              <a:cubicBezTo>
                                <a:pt x="75061" y="82245"/>
                                <a:pt x="131975" y="69198"/>
                                <a:pt x="76255" y="83127"/>
                              </a:cubicBezTo>
                              <a:cubicBezTo>
                                <a:pt x="27765" y="115454"/>
                                <a:pt x="43928" y="96982"/>
                                <a:pt x="20837" y="131618"/>
                              </a:cubicBezTo>
                              <a:cubicBezTo>
                                <a:pt x="3258" y="184351"/>
                                <a:pt x="9846" y="158861"/>
                                <a:pt x="55" y="207818"/>
                              </a:cubicBezTo>
                              <a:cubicBezTo>
                                <a:pt x="2364" y="230909"/>
                                <a:pt x="-4711" y="257045"/>
                                <a:pt x="6982" y="277090"/>
                              </a:cubicBezTo>
                              <a:cubicBezTo>
                                <a:pt x="14341" y="289705"/>
                                <a:pt x="33952" y="290404"/>
                                <a:pt x="48546" y="290945"/>
                              </a:cubicBezTo>
                              <a:lnTo>
                                <a:pt x="235582" y="297872"/>
                              </a:lnTo>
                              <a:lnTo>
                                <a:pt x="297928" y="304800"/>
                              </a:lnTo>
                              <a:cubicBezTo>
                                <a:pt x="314130" y="306825"/>
                                <a:pt x="330091" y="311727"/>
                                <a:pt x="346419" y="311727"/>
                              </a:cubicBezTo>
                              <a:cubicBezTo>
                                <a:pt x="448045" y="311727"/>
                                <a:pt x="549619" y="307109"/>
                                <a:pt x="651219" y="304800"/>
                              </a:cubicBezTo>
                              <a:cubicBezTo>
                                <a:pt x="678817" y="300200"/>
                                <a:pt x="723552" y="293878"/>
                                <a:pt x="748201" y="284018"/>
                              </a:cubicBezTo>
                              <a:cubicBezTo>
                                <a:pt x="789617" y="267451"/>
                                <a:pt x="771040" y="274095"/>
                                <a:pt x="803619" y="263236"/>
                              </a:cubicBezTo>
                              <a:cubicBezTo>
                                <a:pt x="889055" y="265545"/>
                                <a:pt x="974460" y="270163"/>
                                <a:pt x="1059928" y="270163"/>
                              </a:cubicBezTo>
                              <a:cubicBezTo>
                                <a:pt x="1096945" y="270163"/>
                                <a:pt x="1133785" y="264917"/>
                                <a:pt x="1170764" y="263236"/>
                              </a:cubicBezTo>
                              <a:lnTo>
                                <a:pt x="1364728" y="256309"/>
                              </a:lnTo>
                              <a:lnTo>
                                <a:pt x="1697237" y="249381"/>
                              </a:lnTo>
                              <a:cubicBezTo>
                                <a:pt x="1775331" y="233763"/>
                                <a:pt x="1680184" y="251512"/>
                                <a:pt x="1808073" y="235527"/>
                              </a:cubicBezTo>
                              <a:cubicBezTo>
                                <a:pt x="1819756" y="234067"/>
                                <a:pt x="1830980" y="229620"/>
                                <a:pt x="1842710" y="228600"/>
                              </a:cubicBezTo>
                              <a:cubicBezTo>
                                <a:pt x="1884181" y="224994"/>
                                <a:pt x="1925837" y="223981"/>
                                <a:pt x="1967401" y="221672"/>
                              </a:cubicBezTo>
                              <a:cubicBezTo>
                                <a:pt x="1972019" y="214745"/>
                                <a:pt x="1975368" y="206777"/>
                                <a:pt x="1981255" y="200890"/>
                              </a:cubicBezTo>
                              <a:cubicBezTo>
                                <a:pt x="1999729" y="182416"/>
                                <a:pt x="2006655" y="193965"/>
                                <a:pt x="2015892" y="166254"/>
                              </a:cubicBezTo>
                              <a:cubicBezTo>
                                <a:pt x="2018083" y="159682"/>
                                <a:pt x="2088629" y="137391"/>
                                <a:pt x="2015892" y="110836"/>
                              </a:cubicBezTo>
                              <a:close/>
                            </a:path>
                          </a:pathLst>
                        </a:custGeom>
                        <a:noFill/>
                        <a:ln w="158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CB6382" id="Freeform: Shape 42" o:spid="_x0000_s1026" style="position:absolute;margin-left:261.35pt;margin-top:97.85pt;width:161.3pt;height:17.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048711,31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" path="m2015892,110836c1943155,84281,1725354,39801,1579473,6927,1561312,2834,1542671,,1524055,,1311606,,1099182,4618,886746,6927v-18473,2309,-37085,3692,-55418,6927c742625,29508,797263,27027,713564,34636,571886,47515,471279,44865,311782,48490v-64663,16168,6280,73,-117763,13855c182317,63645,171019,67482,159382,69272,75061,82245,131975,69198,76255,83127,27765,115454,43928,96982,20837,131618,3258,184351,9846,158861,55,207818v2309,23091,-4766,49227,6927,69272c14341,289705,33952,290404,48546,290945r187036,6927l297928,304800v16202,2025,32163,6927,48491,6927c448045,311727,549619,307109,651219,304800v27598,-4600,72333,-10922,96982,-20782c789617,267451,771040,274095,803619,263236v85436,2309,170841,6927,256309,6927c1096945,270163,1133785,264917,1170764,263236r193964,-6927l1697237,249381v78094,-15618,-17053,2131,110836,-13854c1819756,234067,1830980,229620,1842710,228600v41471,-3606,83127,-4619,124691,-6928c1972019,214745,1975368,206777,1981255,200890v18474,-18474,25400,-6925,34637,-34636c2018083,159682,2088629,137391,2015892,110836xe" filled="f" strokecolor="red" strokeweight="1.25pt">
                <v:path arrowok="t" o:connecttype="custom" o:connectlocs="2015892,81075;1579473,5067;1524055,0;886746,5067;831328,10134;713564,25336;311782,35470;194019,45604;159382,50671;76255,60806;20837,96276;55,152015;6982,202687;48546,212821;235582,217888;297928,222956;346419,228023;651219,222956;748201,207754;803619,192553;1059928,197620;1170764,192553;1364728,187486;1697237,182418;1808073,172284;1842710,167217;1967401,162149;1981255,146948;2015892,121612;2015892,81075" o:connectangles="0,0,0,0,0,0,0,0,0,0,0,0,0,0,0,0,0,0,0,0,0,0,0,0,0,0,0,0,0,0"/>
              </v:shape>
            </w:pict>
          </mc:Fallback>
        </mc:AlternateContent>
      </w:r>
      <w:r>
        <w:rPr>
          <w:noProof/>
        </w:rPr>
        <w:drawing>
          <wp:inline distT="0" distB="0" distL="0" distR="0" wp14:anchorId="56C063EB" wp14:editId="2DC60FB4">
            <wp:extent cx="3009293" cy="1749032"/>
            <wp:effectExtent l="0" t="0" r="63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5917" cy="1764506"/>
                    </a:xfrm>
                    <a:prstGeom prst="rect">
                      <a:avLst/>
                    </a:prstGeom>
                  </pic:spPr>
                </pic:pic>
              </a:graphicData>
            </a:graphic>
          </wp:inline>
        </w:drawing>
      </w:r>
    </w:p>
    <w:p w14:paraId="590AB214" w14:textId="5AAB3222" w:rsidR="00B52121" w:rsidRPr="00C76A7D" w:rsidRDefault="00B52121" w:rsidP="00C42E44">
      <w:pPr>
        <w:pStyle w:val="SubStepAlpha"/>
        <w:numPr>
          <w:ilvl w:val="0"/>
          <w:numId w:val="14"/>
        </w:numPr>
        <w:spacing w:line="276" w:lineRule="auto"/>
        <w:rPr>
          <w:shd w:val="clear" w:color="auto" w:fill="BFBFBF"/>
        </w:rPr>
      </w:pPr>
      <w:r w:rsidRPr="00B52121">
        <w:t>Adv</w:t>
      </w:r>
      <w:r>
        <w:t xml:space="preserve">ance to </w:t>
      </w:r>
      <w:r w:rsidRPr="00481578">
        <w:rPr>
          <w:b/>
        </w:rPr>
        <w:t>the next HTTP</w:t>
      </w:r>
      <w:r>
        <w:t xml:space="preserve"> </w:t>
      </w:r>
      <w:r w:rsidR="002767AD" w:rsidRPr="00481578">
        <w:t>Type</w:t>
      </w:r>
      <w:r w:rsidR="004F1F9E">
        <w:t xml:space="preserve"> colored square box</w:t>
      </w:r>
      <w:r w:rsidR="002767AD">
        <w:t xml:space="preserve"> </w:t>
      </w:r>
      <w:r w:rsidR="00C76A7D">
        <w:t>(the 3</w:t>
      </w:r>
      <w:r w:rsidR="00C76A7D" w:rsidRPr="00C76A7D">
        <w:rPr>
          <w:vertAlign w:val="superscript"/>
        </w:rPr>
        <w:t>rd</w:t>
      </w:r>
      <w:r w:rsidR="00C76A7D">
        <w:t xml:space="preserve"> one) </w:t>
      </w:r>
      <w:r>
        <w:t xml:space="preserve">within the </w:t>
      </w:r>
      <w:r w:rsidRPr="00481578">
        <w:t>Event List</w:t>
      </w:r>
      <w:r w:rsidR="0075225A" w:rsidRPr="00481578">
        <w:t xml:space="preserve"> </w:t>
      </w:r>
      <w:r w:rsidR="0075225A">
        <w:t>and click the colored square</w:t>
      </w:r>
      <w:r w:rsidR="004F1F9E">
        <w:t xml:space="preserve"> box</w:t>
      </w:r>
      <w:r w:rsidR="00EC4151">
        <w:t>. This window</w:t>
      </w:r>
      <w:r>
        <w:t xml:space="preserve">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w:t>
      </w:r>
      <w:r w:rsidR="00B336FA">
        <w:t xml:space="preserve"> -</w:t>
      </w:r>
      <w:r>
        <w:t xml:space="preserve"> it is pointing up</w:t>
      </w:r>
      <w:r w:rsidR="00335F31">
        <w:t>ward</w:t>
      </w:r>
      <w:r w:rsidR="00B91005">
        <w:t>,</w:t>
      </w:r>
      <w:r>
        <w:t xml:space="preserve"> indicating the direction the information is travelling. Scroll</w:t>
      </w:r>
      <w:r w:rsidR="00C76A7D">
        <w:t>/click</w:t>
      </w:r>
      <w:r>
        <w:t xml:space="preserve"> through these layers making note of the items previously </w:t>
      </w:r>
      <w:r w:rsidR="00B91005">
        <w:t>viewed</w:t>
      </w:r>
      <w:r>
        <w:t>. At the top of the column the arrow points to the right</w:t>
      </w:r>
      <w:r w:rsidR="00B91005">
        <w:t>. This</w:t>
      </w:r>
      <w:r>
        <w:t xml:space="preserve"> denot</w:t>
      </w:r>
      <w:r w:rsidR="00B91005">
        <w:t>es</w:t>
      </w:r>
      <w:r>
        <w:t xml:space="preserve"> that the server is now sending the information back to the client. </w:t>
      </w:r>
    </w:p>
    <w:p w14:paraId="0A5EA190" w14:textId="77777777" w:rsidR="00C76A7D" w:rsidRPr="0075225A" w:rsidRDefault="00C76A7D" w:rsidP="00C76A7D">
      <w:pPr>
        <w:pStyle w:val="SubStepAlpha"/>
        <w:numPr>
          <w:ilvl w:val="0"/>
          <w:numId w:val="0"/>
        </w:numPr>
        <w:spacing w:line="276" w:lineRule="auto"/>
        <w:ind w:left="720"/>
        <w:jc w:val="center"/>
        <w:rPr>
          <w:shd w:val="clear" w:color="auto" w:fill="BFBFBF"/>
        </w:rPr>
      </w:pPr>
      <w:r>
        <w:rPr>
          <w:noProof/>
        </w:rPr>
        <w:lastRenderedPageBreak/>
        <mc:AlternateContent>
          <mc:Choice Requires="wps">
            <w:drawing>
              <wp:anchor distT="0" distB="0" distL="114300" distR="114300" simplePos="0" relativeHeight="251668480" behindDoc="0" locked="0" layoutInCell="1" allowOverlap="1" wp14:anchorId="4C96BC8E" wp14:editId="4DCC6542">
                <wp:simplePos x="0" y="0"/>
                <wp:positionH relativeFrom="column">
                  <wp:posOffset>3241241</wp:posOffset>
                </wp:positionH>
                <wp:positionV relativeFrom="paragraph">
                  <wp:posOffset>784773</wp:posOffset>
                </wp:positionV>
                <wp:extent cx="453357" cy="299027"/>
                <wp:effectExtent l="953" t="0" r="24447" b="24448"/>
                <wp:wrapNone/>
                <wp:docPr id="46" name="Freeform: Shape 46"/>
                <wp:cNvGraphicFramePr/>
                <a:graphic xmlns:a="http://schemas.openxmlformats.org/drawingml/2006/main">
                  <a:graphicData uri="http://schemas.microsoft.com/office/word/2010/wordprocessingShape">
                    <wps:wsp>
                      <wps:cNvSpPr/>
                      <wps:spPr>
                        <a:xfrm rot="5400000">
                          <a:off x="0" y="0"/>
                          <a:ext cx="453357" cy="299027"/>
                        </a:xfrm>
                        <a:custGeom>
                          <a:avLst/>
                          <a:gdLst>
                            <a:gd name="connsiteX0" fmla="*/ 2015892 w 2048711"/>
                            <a:gd name="connsiteY0" fmla="*/ 110836 h 311727"/>
                            <a:gd name="connsiteX1" fmla="*/ 1579473 w 2048711"/>
                            <a:gd name="connsiteY1" fmla="*/ 6927 h 311727"/>
                            <a:gd name="connsiteX2" fmla="*/ 1524055 w 2048711"/>
                            <a:gd name="connsiteY2" fmla="*/ 0 h 311727"/>
                            <a:gd name="connsiteX3" fmla="*/ 886746 w 2048711"/>
                            <a:gd name="connsiteY3" fmla="*/ 6927 h 311727"/>
                            <a:gd name="connsiteX4" fmla="*/ 831328 w 2048711"/>
                            <a:gd name="connsiteY4" fmla="*/ 13854 h 311727"/>
                            <a:gd name="connsiteX5" fmla="*/ 713564 w 2048711"/>
                            <a:gd name="connsiteY5" fmla="*/ 34636 h 311727"/>
                            <a:gd name="connsiteX6" fmla="*/ 311782 w 2048711"/>
                            <a:gd name="connsiteY6" fmla="*/ 48490 h 311727"/>
                            <a:gd name="connsiteX7" fmla="*/ 194019 w 2048711"/>
                            <a:gd name="connsiteY7" fmla="*/ 62345 h 311727"/>
                            <a:gd name="connsiteX8" fmla="*/ 159382 w 2048711"/>
                            <a:gd name="connsiteY8" fmla="*/ 69272 h 311727"/>
                            <a:gd name="connsiteX9" fmla="*/ 76255 w 2048711"/>
                            <a:gd name="connsiteY9" fmla="*/ 83127 h 311727"/>
                            <a:gd name="connsiteX10" fmla="*/ 20837 w 2048711"/>
                            <a:gd name="connsiteY10" fmla="*/ 131618 h 311727"/>
                            <a:gd name="connsiteX11" fmla="*/ 55 w 2048711"/>
                            <a:gd name="connsiteY11" fmla="*/ 207818 h 311727"/>
                            <a:gd name="connsiteX12" fmla="*/ 6982 w 2048711"/>
                            <a:gd name="connsiteY12" fmla="*/ 277090 h 311727"/>
                            <a:gd name="connsiteX13" fmla="*/ 48546 w 2048711"/>
                            <a:gd name="connsiteY13" fmla="*/ 290945 h 311727"/>
                            <a:gd name="connsiteX14" fmla="*/ 235582 w 2048711"/>
                            <a:gd name="connsiteY14" fmla="*/ 297872 h 311727"/>
                            <a:gd name="connsiteX15" fmla="*/ 297928 w 2048711"/>
                            <a:gd name="connsiteY15" fmla="*/ 304800 h 311727"/>
                            <a:gd name="connsiteX16" fmla="*/ 346419 w 2048711"/>
                            <a:gd name="connsiteY16" fmla="*/ 311727 h 311727"/>
                            <a:gd name="connsiteX17" fmla="*/ 651219 w 2048711"/>
                            <a:gd name="connsiteY17" fmla="*/ 304800 h 311727"/>
                            <a:gd name="connsiteX18" fmla="*/ 748201 w 2048711"/>
                            <a:gd name="connsiteY18" fmla="*/ 284018 h 311727"/>
                            <a:gd name="connsiteX19" fmla="*/ 803619 w 2048711"/>
                            <a:gd name="connsiteY19" fmla="*/ 263236 h 311727"/>
                            <a:gd name="connsiteX20" fmla="*/ 1059928 w 2048711"/>
                            <a:gd name="connsiteY20" fmla="*/ 270163 h 311727"/>
                            <a:gd name="connsiteX21" fmla="*/ 1170764 w 2048711"/>
                            <a:gd name="connsiteY21" fmla="*/ 263236 h 311727"/>
                            <a:gd name="connsiteX22" fmla="*/ 1364728 w 2048711"/>
                            <a:gd name="connsiteY22" fmla="*/ 256309 h 311727"/>
                            <a:gd name="connsiteX23" fmla="*/ 1697237 w 2048711"/>
                            <a:gd name="connsiteY23" fmla="*/ 249381 h 311727"/>
                            <a:gd name="connsiteX24" fmla="*/ 1808073 w 2048711"/>
                            <a:gd name="connsiteY24" fmla="*/ 235527 h 311727"/>
                            <a:gd name="connsiteX25" fmla="*/ 1842710 w 2048711"/>
                            <a:gd name="connsiteY25" fmla="*/ 228600 h 311727"/>
                            <a:gd name="connsiteX26" fmla="*/ 1967401 w 2048711"/>
                            <a:gd name="connsiteY26" fmla="*/ 221672 h 311727"/>
                            <a:gd name="connsiteX27" fmla="*/ 1981255 w 2048711"/>
                            <a:gd name="connsiteY27" fmla="*/ 200890 h 311727"/>
                            <a:gd name="connsiteX28" fmla="*/ 2015892 w 2048711"/>
                            <a:gd name="connsiteY28" fmla="*/ 166254 h 311727"/>
                            <a:gd name="connsiteX29" fmla="*/ 2015892 w 2048711"/>
                            <a:gd name="connsiteY29" fmla="*/ 110836 h 3117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048711" h="311727">
                              <a:moveTo>
                                <a:pt x="2015892" y="110836"/>
                              </a:moveTo>
                              <a:cubicBezTo>
                                <a:pt x="1943155" y="84281"/>
                                <a:pt x="1725354" y="39801"/>
                                <a:pt x="1579473" y="6927"/>
                              </a:cubicBezTo>
                              <a:cubicBezTo>
                                <a:pt x="1561312" y="2834"/>
                                <a:pt x="1542671" y="0"/>
                                <a:pt x="1524055" y="0"/>
                              </a:cubicBezTo>
                              <a:cubicBezTo>
                                <a:pt x="1311606" y="0"/>
                                <a:pt x="1099182" y="4618"/>
                                <a:pt x="886746" y="6927"/>
                              </a:cubicBezTo>
                              <a:cubicBezTo>
                                <a:pt x="868273" y="9236"/>
                                <a:pt x="849661" y="10619"/>
                                <a:pt x="831328" y="13854"/>
                              </a:cubicBezTo>
                              <a:cubicBezTo>
                                <a:pt x="742625" y="29508"/>
                                <a:pt x="797263" y="27027"/>
                                <a:pt x="713564" y="34636"/>
                              </a:cubicBezTo>
                              <a:cubicBezTo>
                                <a:pt x="571886" y="47515"/>
                                <a:pt x="471279" y="44865"/>
                                <a:pt x="311782" y="48490"/>
                              </a:cubicBezTo>
                              <a:cubicBezTo>
                                <a:pt x="247119" y="64658"/>
                                <a:pt x="318062" y="48563"/>
                                <a:pt x="194019" y="62345"/>
                              </a:cubicBezTo>
                              <a:cubicBezTo>
                                <a:pt x="182317" y="63645"/>
                                <a:pt x="171019" y="67482"/>
                                <a:pt x="159382" y="69272"/>
                              </a:cubicBezTo>
                              <a:cubicBezTo>
                                <a:pt x="75061" y="82245"/>
                                <a:pt x="131975" y="69198"/>
                                <a:pt x="76255" y="83127"/>
                              </a:cubicBezTo>
                              <a:cubicBezTo>
                                <a:pt x="27765" y="115454"/>
                                <a:pt x="43928" y="96982"/>
                                <a:pt x="20837" y="131618"/>
                              </a:cubicBezTo>
                              <a:cubicBezTo>
                                <a:pt x="3258" y="184351"/>
                                <a:pt x="9846" y="158861"/>
                                <a:pt x="55" y="207818"/>
                              </a:cubicBezTo>
                              <a:cubicBezTo>
                                <a:pt x="2364" y="230909"/>
                                <a:pt x="-4711" y="257045"/>
                                <a:pt x="6982" y="277090"/>
                              </a:cubicBezTo>
                              <a:cubicBezTo>
                                <a:pt x="14341" y="289705"/>
                                <a:pt x="33952" y="290404"/>
                                <a:pt x="48546" y="290945"/>
                              </a:cubicBezTo>
                              <a:lnTo>
                                <a:pt x="235582" y="297872"/>
                              </a:lnTo>
                              <a:lnTo>
                                <a:pt x="297928" y="304800"/>
                              </a:lnTo>
                              <a:cubicBezTo>
                                <a:pt x="314130" y="306825"/>
                                <a:pt x="330091" y="311727"/>
                                <a:pt x="346419" y="311727"/>
                              </a:cubicBezTo>
                              <a:cubicBezTo>
                                <a:pt x="448045" y="311727"/>
                                <a:pt x="549619" y="307109"/>
                                <a:pt x="651219" y="304800"/>
                              </a:cubicBezTo>
                              <a:cubicBezTo>
                                <a:pt x="678817" y="300200"/>
                                <a:pt x="723552" y="293878"/>
                                <a:pt x="748201" y="284018"/>
                              </a:cubicBezTo>
                              <a:cubicBezTo>
                                <a:pt x="789617" y="267451"/>
                                <a:pt x="771040" y="274095"/>
                                <a:pt x="803619" y="263236"/>
                              </a:cubicBezTo>
                              <a:cubicBezTo>
                                <a:pt x="889055" y="265545"/>
                                <a:pt x="974460" y="270163"/>
                                <a:pt x="1059928" y="270163"/>
                              </a:cubicBezTo>
                              <a:cubicBezTo>
                                <a:pt x="1096945" y="270163"/>
                                <a:pt x="1133785" y="264917"/>
                                <a:pt x="1170764" y="263236"/>
                              </a:cubicBezTo>
                              <a:lnTo>
                                <a:pt x="1364728" y="256309"/>
                              </a:lnTo>
                              <a:lnTo>
                                <a:pt x="1697237" y="249381"/>
                              </a:lnTo>
                              <a:cubicBezTo>
                                <a:pt x="1775331" y="233763"/>
                                <a:pt x="1680184" y="251512"/>
                                <a:pt x="1808073" y="235527"/>
                              </a:cubicBezTo>
                              <a:cubicBezTo>
                                <a:pt x="1819756" y="234067"/>
                                <a:pt x="1830980" y="229620"/>
                                <a:pt x="1842710" y="228600"/>
                              </a:cubicBezTo>
                              <a:cubicBezTo>
                                <a:pt x="1884181" y="224994"/>
                                <a:pt x="1925837" y="223981"/>
                                <a:pt x="1967401" y="221672"/>
                              </a:cubicBezTo>
                              <a:cubicBezTo>
                                <a:pt x="1972019" y="214745"/>
                                <a:pt x="1975368" y="206777"/>
                                <a:pt x="1981255" y="200890"/>
                              </a:cubicBezTo>
                              <a:cubicBezTo>
                                <a:pt x="1999729" y="182416"/>
                                <a:pt x="2006655" y="193965"/>
                                <a:pt x="2015892" y="166254"/>
                              </a:cubicBezTo>
                              <a:cubicBezTo>
                                <a:pt x="2018083" y="159682"/>
                                <a:pt x="2088629" y="137391"/>
                                <a:pt x="2015892" y="110836"/>
                              </a:cubicBezTo>
                              <a:close/>
                            </a:path>
                          </a:pathLst>
                        </a:custGeom>
                        <a:noFill/>
                        <a:ln w="158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E606A" id="Freeform: Shape 46" o:spid="_x0000_s1026" style="position:absolute;margin-left:255.2pt;margin-top:61.8pt;width:35.7pt;height:23.5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8711,31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" path="m2015892,110836c1943155,84281,1725354,39801,1579473,6927,1561312,2834,1542671,,1524055,,1311606,,1099182,4618,886746,6927v-18473,2309,-37085,3692,-55418,6927c742625,29508,797263,27027,713564,34636,571886,47515,471279,44865,311782,48490v-64663,16168,6280,73,-117763,13855c182317,63645,171019,67482,159382,69272,75061,82245,131975,69198,76255,83127,27765,115454,43928,96982,20837,131618,3258,184351,9846,158861,55,207818v2309,23091,-4766,49227,6927,69272c14341,289705,33952,290404,48546,290945r187036,6927l297928,304800v16202,2025,32163,6927,48491,6927c448045,311727,549619,307109,651219,304800v27598,-4600,72333,-10922,96982,-20782c789617,267451,771040,274095,803619,263236v85436,2309,170841,6927,256309,6927c1096945,270163,1133785,264917,1170764,263236r193964,-6927l1697237,249381v78094,-15618,-17053,2131,110836,-13854c1819756,234067,1830980,229620,1842710,228600v41471,-3606,83127,-4619,124691,-6928c1972019,214745,1975368,206777,1981255,200890v18474,-18474,25400,-6925,34637,-34636c2018083,159682,2088629,137391,2015892,110836xe" filled="f" strokecolor="red" strokeweight="1.25pt">
                <v:path arrowok="t" o:connecttype="custom" o:connectlocs="446095,106320;349520,6645;337256,0;196227,6645;183964,13290;157904,33225;68994,46514;42934,59805;35269,66450;16874,79740;4611,126256;12,199351;1545,265801;10743,279092;52132,285736;65928,292382;76659,299027;144108,292382;165569,272447;177832,252512;234550,259156;259077,252512;301999,245867;375580,239221;400106,225931;407771,219287;435364,212641;438430,192706;446095,159481;446095,106320" o:connectangles="0,0,0,0,0,0,0,0,0,0,0,0,0,0,0,0,0,0,0,0,0,0,0,0,0,0,0,0,0,0"/>
              </v:shape>
            </w:pict>
          </mc:Fallback>
        </mc:AlternateContent>
      </w:r>
      <w:r>
        <w:rPr>
          <w:noProof/>
        </w:rPr>
        <mc:AlternateContent>
          <mc:Choice Requires="wps">
            <w:drawing>
              <wp:anchor distT="0" distB="0" distL="114300" distR="114300" simplePos="0" relativeHeight="251666432" behindDoc="0" locked="0" layoutInCell="1" allowOverlap="1" wp14:anchorId="07C6E8EF" wp14:editId="74E2DDAE">
                <wp:simplePos x="0" y="0"/>
                <wp:positionH relativeFrom="column">
                  <wp:posOffset>4100888</wp:posOffset>
                </wp:positionH>
                <wp:positionV relativeFrom="paragraph">
                  <wp:posOffset>1838325</wp:posOffset>
                </wp:positionV>
                <wp:extent cx="616239" cy="166254"/>
                <wp:effectExtent l="0" t="0" r="12700" b="24765"/>
                <wp:wrapNone/>
                <wp:docPr id="45" name="Freeform: Shape 45"/>
                <wp:cNvGraphicFramePr/>
                <a:graphic xmlns:a="http://schemas.openxmlformats.org/drawingml/2006/main">
                  <a:graphicData uri="http://schemas.microsoft.com/office/word/2010/wordprocessingShape">
                    <wps:wsp>
                      <wps:cNvSpPr/>
                      <wps:spPr>
                        <a:xfrm>
                          <a:off x="0" y="0"/>
                          <a:ext cx="616239" cy="166254"/>
                        </a:xfrm>
                        <a:custGeom>
                          <a:avLst/>
                          <a:gdLst>
                            <a:gd name="connsiteX0" fmla="*/ 2015892 w 2048711"/>
                            <a:gd name="connsiteY0" fmla="*/ 110836 h 311727"/>
                            <a:gd name="connsiteX1" fmla="*/ 1579473 w 2048711"/>
                            <a:gd name="connsiteY1" fmla="*/ 6927 h 311727"/>
                            <a:gd name="connsiteX2" fmla="*/ 1524055 w 2048711"/>
                            <a:gd name="connsiteY2" fmla="*/ 0 h 311727"/>
                            <a:gd name="connsiteX3" fmla="*/ 886746 w 2048711"/>
                            <a:gd name="connsiteY3" fmla="*/ 6927 h 311727"/>
                            <a:gd name="connsiteX4" fmla="*/ 831328 w 2048711"/>
                            <a:gd name="connsiteY4" fmla="*/ 13854 h 311727"/>
                            <a:gd name="connsiteX5" fmla="*/ 713564 w 2048711"/>
                            <a:gd name="connsiteY5" fmla="*/ 34636 h 311727"/>
                            <a:gd name="connsiteX6" fmla="*/ 311782 w 2048711"/>
                            <a:gd name="connsiteY6" fmla="*/ 48490 h 311727"/>
                            <a:gd name="connsiteX7" fmla="*/ 194019 w 2048711"/>
                            <a:gd name="connsiteY7" fmla="*/ 62345 h 311727"/>
                            <a:gd name="connsiteX8" fmla="*/ 159382 w 2048711"/>
                            <a:gd name="connsiteY8" fmla="*/ 69272 h 311727"/>
                            <a:gd name="connsiteX9" fmla="*/ 76255 w 2048711"/>
                            <a:gd name="connsiteY9" fmla="*/ 83127 h 311727"/>
                            <a:gd name="connsiteX10" fmla="*/ 20837 w 2048711"/>
                            <a:gd name="connsiteY10" fmla="*/ 131618 h 311727"/>
                            <a:gd name="connsiteX11" fmla="*/ 55 w 2048711"/>
                            <a:gd name="connsiteY11" fmla="*/ 207818 h 311727"/>
                            <a:gd name="connsiteX12" fmla="*/ 6982 w 2048711"/>
                            <a:gd name="connsiteY12" fmla="*/ 277090 h 311727"/>
                            <a:gd name="connsiteX13" fmla="*/ 48546 w 2048711"/>
                            <a:gd name="connsiteY13" fmla="*/ 290945 h 311727"/>
                            <a:gd name="connsiteX14" fmla="*/ 235582 w 2048711"/>
                            <a:gd name="connsiteY14" fmla="*/ 297872 h 311727"/>
                            <a:gd name="connsiteX15" fmla="*/ 297928 w 2048711"/>
                            <a:gd name="connsiteY15" fmla="*/ 304800 h 311727"/>
                            <a:gd name="connsiteX16" fmla="*/ 346419 w 2048711"/>
                            <a:gd name="connsiteY16" fmla="*/ 311727 h 311727"/>
                            <a:gd name="connsiteX17" fmla="*/ 651219 w 2048711"/>
                            <a:gd name="connsiteY17" fmla="*/ 304800 h 311727"/>
                            <a:gd name="connsiteX18" fmla="*/ 748201 w 2048711"/>
                            <a:gd name="connsiteY18" fmla="*/ 284018 h 311727"/>
                            <a:gd name="connsiteX19" fmla="*/ 803619 w 2048711"/>
                            <a:gd name="connsiteY19" fmla="*/ 263236 h 311727"/>
                            <a:gd name="connsiteX20" fmla="*/ 1059928 w 2048711"/>
                            <a:gd name="connsiteY20" fmla="*/ 270163 h 311727"/>
                            <a:gd name="connsiteX21" fmla="*/ 1170764 w 2048711"/>
                            <a:gd name="connsiteY21" fmla="*/ 263236 h 311727"/>
                            <a:gd name="connsiteX22" fmla="*/ 1364728 w 2048711"/>
                            <a:gd name="connsiteY22" fmla="*/ 256309 h 311727"/>
                            <a:gd name="connsiteX23" fmla="*/ 1697237 w 2048711"/>
                            <a:gd name="connsiteY23" fmla="*/ 249381 h 311727"/>
                            <a:gd name="connsiteX24" fmla="*/ 1808073 w 2048711"/>
                            <a:gd name="connsiteY24" fmla="*/ 235527 h 311727"/>
                            <a:gd name="connsiteX25" fmla="*/ 1842710 w 2048711"/>
                            <a:gd name="connsiteY25" fmla="*/ 228600 h 311727"/>
                            <a:gd name="connsiteX26" fmla="*/ 1967401 w 2048711"/>
                            <a:gd name="connsiteY26" fmla="*/ 221672 h 311727"/>
                            <a:gd name="connsiteX27" fmla="*/ 1981255 w 2048711"/>
                            <a:gd name="connsiteY27" fmla="*/ 200890 h 311727"/>
                            <a:gd name="connsiteX28" fmla="*/ 2015892 w 2048711"/>
                            <a:gd name="connsiteY28" fmla="*/ 166254 h 311727"/>
                            <a:gd name="connsiteX29" fmla="*/ 2015892 w 2048711"/>
                            <a:gd name="connsiteY29" fmla="*/ 110836 h 3117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048711" h="311727">
                              <a:moveTo>
                                <a:pt x="2015892" y="110836"/>
                              </a:moveTo>
                              <a:cubicBezTo>
                                <a:pt x="1943155" y="84281"/>
                                <a:pt x="1725354" y="39801"/>
                                <a:pt x="1579473" y="6927"/>
                              </a:cubicBezTo>
                              <a:cubicBezTo>
                                <a:pt x="1561312" y="2834"/>
                                <a:pt x="1542671" y="0"/>
                                <a:pt x="1524055" y="0"/>
                              </a:cubicBezTo>
                              <a:cubicBezTo>
                                <a:pt x="1311606" y="0"/>
                                <a:pt x="1099182" y="4618"/>
                                <a:pt x="886746" y="6927"/>
                              </a:cubicBezTo>
                              <a:cubicBezTo>
                                <a:pt x="868273" y="9236"/>
                                <a:pt x="849661" y="10619"/>
                                <a:pt x="831328" y="13854"/>
                              </a:cubicBezTo>
                              <a:cubicBezTo>
                                <a:pt x="742625" y="29508"/>
                                <a:pt x="797263" y="27027"/>
                                <a:pt x="713564" y="34636"/>
                              </a:cubicBezTo>
                              <a:cubicBezTo>
                                <a:pt x="571886" y="47515"/>
                                <a:pt x="471279" y="44865"/>
                                <a:pt x="311782" y="48490"/>
                              </a:cubicBezTo>
                              <a:cubicBezTo>
                                <a:pt x="247119" y="64658"/>
                                <a:pt x="318062" y="48563"/>
                                <a:pt x="194019" y="62345"/>
                              </a:cubicBezTo>
                              <a:cubicBezTo>
                                <a:pt x="182317" y="63645"/>
                                <a:pt x="171019" y="67482"/>
                                <a:pt x="159382" y="69272"/>
                              </a:cubicBezTo>
                              <a:cubicBezTo>
                                <a:pt x="75061" y="82245"/>
                                <a:pt x="131975" y="69198"/>
                                <a:pt x="76255" y="83127"/>
                              </a:cubicBezTo>
                              <a:cubicBezTo>
                                <a:pt x="27765" y="115454"/>
                                <a:pt x="43928" y="96982"/>
                                <a:pt x="20837" y="131618"/>
                              </a:cubicBezTo>
                              <a:cubicBezTo>
                                <a:pt x="3258" y="184351"/>
                                <a:pt x="9846" y="158861"/>
                                <a:pt x="55" y="207818"/>
                              </a:cubicBezTo>
                              <a:cubicBezTo>
                                <a:pt x="2364" y="230909"/>
                                <a:pt x="-4711" y="257045"/>
                                <a:pt x="6982" y="277090"/>
                              </a:cubicBezTo>
                              <a:cubicBezTo>
                                <a:pt x="14341" y="289705"/>
                                <a:pt x="33952" y="290404"/>
                                <a:pt x="48546" y="290945"/>
                              </a:cubicBezTo>
                              <a:lnTo>
                                <a:pt x="235582" y="297872"/>
                              </a:lnTo>
                              <a:lnTo>
                                <a:pt x="297928" y="304800"/>
                              </a:lnTo>
                              <a:cubicBezTo>
                                <a:pt x="314130" y="306825"/>
                                <a:pt x="330091" y="311727"/>
                                <a:pt x="346419" y="311727"/>
                              </a:cubicBezTo>
                              <a:cubicBezTo>
                                <a:pt x="448045" y="311727"/>
                                <a:pt x="549619" y="307109"/>
                                <a:pt x="651219" y="304800"/>
                              </a:cubicBezTo>
                              <a:cubicBezTo>
                                <a:pt x="678817" y="300200"/>
                                <a:pt x="723552" y="293878"/>
                                <a:pt x="748201" y="284018"/>
                              </a:cubicBezTo>
                              <a:cubicBezTo>
                                <a:pt x="789617" y="267451"/>
                                <a:pt x="771040" y="274095"/>
                                <a:pt x="803619" y="263236"/>
                              </a:cubicBezTo>
                              <a:cubicBezTo>
                                <a:pt x="889055" y="265545"/>
                                <a:pt x="974460" y="270163"/>
                                <a:pt x="1059928" y="270163"/>
                              </a:cubicBezTo>
                              <a:cubicBezTo>
                                <a:pt x="1096945" y="270163"/>
                                <a:pt x="1133785" y="264917"/>
                                <a:pt x="1170764" y="263236"/>
                              </a:cubicBezTo>
                              <a:lnTo>
                                <a:pt x="1364728" y="256309"/>
                              </a:lnTo>
                              <a:lnTo>
                                <a:pt x="1697237" y="249381"/>
                              </a:lnTo>
                              <a:cubicBezTo>
                                <a:pt x="1775331" y="233763"/>
                                <a:pt x="1680184" y="251512"/>
                                <a:pt x="1808073" y="235527"/>
                              </a:cubicBezTo>
                              <a:cubicBezTo>
                                <a:pt x="1819756" y="234067"/>
                                <a:pt x="1830980" y="229620"/>
                                <a:pt x="1842710" y="228600"/>
                              </a:cubicBezTo>
                              <a:cubicBezTo>
                                <a:pt x="1884181" y="224994"/>
                                <a:pt x="1925837" y="223981"/>
                                <a:pt x="1967401" y="221672"/>
                              </a:cubicBezTo>
                              <a:cubicBezTo>
                                <a:pt x="1972019" y="214745"/>
                                <a:pt x="1975368" y="206777"/>
                                <a:pt x="1981255" y="200890"/>
                              </a:cubicBezTo>
                              <a:cubicBezTo>
                                <a:pt x="1999729" y="182416"/>
                                <a:pt x="2006655" y="193965"/>
                                <a:pt x="2015892" y="166254"/>
                              </a:cubicBezTo>
                              <a:cubicBezTo>
                                <a:pt x="2018083" y="159682"/>
                                <a:pt x="2088629" y="137391"/>
                                <a:pt x="2015892" y="110836"/>
                              </a:cubicBezTo>
                              <a:close/>
                            </a:path>
                          </a:pathLst>
                        </a:custGeom>
                        <a:noFill/>
                        <a:ln w="158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74066" id="Freeform: Shape 45" o:spid="_x0000_s1026" style="position:absolute;margin-left:322.9pt;margin-top:144.75pt;width:48.5pt;height:1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8711,31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" path="m2015892,110836c1943155,84281,1725354,39801,1579473,6927,1561312,2834,1542671,,1524055,,1311606,,1099182,4618,886746,6927v-18473,2309,-37085,3692,-55418,6927c742625,29508,797263,27027,713564,34636,571886,47515,471279,44865,311782,48490v-64663,16168,6280,73,-117763,13855c182317,63645,171019,67482,159382,69272,75061,82245,131975,69198,76255,83127,27765,115454,43928,96982,20837,131618,3258,184351,9846,158861,55,207818v2309,23091,-4766,49227,6927,69272c14341,289705,33952,290404,48546,290945r187036,6927l297928,304800v16202,2025,32163,6927,48491,6927c448045,311727,549619,307109,651219,304800v27598,-4600,72333,-10922,96982,-20782c789617,267451,771040,274095,803619,263236v85436,2309,170841,6927,256309,6927c1096945,270163,1133785,264917,1170764,263236r193964,-6927l1697237,249381v78094,-15618,-17053,2131,110836,-13854c1819756,234067,1830980,229620,1842710,228600v41471,-3606,83127,-4619,124691,-6928c1972019,214745,1975368,206777,1981255,200890v18474,-18474,25400,-6925,34637,-34636c2018083,159682,2088629,137391,2015892,110836xe" filled="f" strokecolor="red" strokeweight="1.25pt">
                <v:path arrowok="t" o:connecttype="custom" o:connectlocs="606367,59112;475095,3694;458426,0;266727,3694;250058,7389;214635,18472;93782,25861;58360,33251;47941,36945;22937,44334;6268,70196;17,110836;2100,147781;14602,155170;70862,158865;89615,162560;104201,166254;195882,162560;225054,151476;241723,140392;318819,144087;352158,140392;410501,136698;510518,133003;543857,125614;554275,121920;591781,118225;595949,107141;606367,88669;606367,59112" o:connectangles="0,0,0,0,0,0,0,0,0,0,0,0,0,0,0,0,0,0,0,0,0,0,0,0,0,0,0,0,0,0"/>
              </v:shape>
            </w:pict>
          </mc:Fallback>
        </mc:AlternateContent>
      </w:r>
      <w:r>
        <w:rPr>
          <w:noProof/>
        </w:rPr>
        <mc:AlternateContent>
          <mc:Choice Requires="wps">
            <w:drawing>
              <wp:anchor distT="0" distB="0" distL="114300" distR="114300" simplePos="0" relativeHeight="251664384" behindDoc="0" locked="0" layoutInCell="1" allowOverlap="1" wp14:anchorId="2255445C" wp14:editId="3C2C3A57">
                <wp:simplePos x="0" y="0"/>
                <wp:positionH relativeFrom="column">
                  <wp:posOffset>2354869</wp:posOffset>
                </wp:positionH>
                <wp:positionV relativeFrom="paragraph">
                  <wp:posOffset>1838325</wp:posOffset>
                </wp:positionV>
                <wp:extent cx="616239" cy="166254"/>
                <wp:effectExtent l="0" t="0" r="12700" b="24765"/>
                <wp:wrapNone/>
                <wp:docPr id="44" name="Freeform: Shape 44"/>
                <wp:cNvGraphicFramePr/>
                <a:graphic xmlns:a="http://schemas.openxmlformats.org/drawingml/2006/main">
                  <a:graphicData uri="http://schemas.microsoft.com/office/word/2010/wordprocessingShape">
                    <wps:wsp>
                      <wps:cNvSpPr/>
                      <wps:spPr>
                        <a:xfrm>
                          <a:off x="0" y="0"/>
                          <a:ext cx="616239" cy="166254"/>
                        </a:xfrm>
                        <a:custGeom>
                          <a:avLst/>
                          <a:gdLst>
                            <a:gd name="connsiteX0" fmla="*/ 2015892 w 2048711"/>
                            <a:gd name="connsiteY0" fmla="*/ 110836 h 311727"/>
                            <a:gd name="connsiteX1" fmla="*/ 1579473 w 2048711"/>
                            <a:gd name="connsiteY1" fmla="*/ 6927 h 311727"/>
                            <a:gd name="connsiteX2" fmla="*/ 1524055 w 2048711"/>
                            <a:gd name="connsiteY2" fmla="*/ 0 h 311727"/>
                            <a:gd name="connsiteX3" fmla="*/ 886746 w 2048711"/>
                            <a:gd name="connsiteY3" fmla="*/ 6927 h 311727"/>
                            <a:gd name="connsiteX4" fmla="*/ 831328 w 2048711"/>
                            <a:gd name="connsiteY4" fmla="*/ 13854 h 311727"/>
                            <a:gd name="connsiteX5" fmla="*/ 713564 w 2048711"/>
                            <a:gd name="connsiteY5" fmla="*/ 34636 h 311727"/>
                            <a:gd name="connsiteX6" fmla="*/ 311782 w 2048711"/>
                            <a:gd name="connsiteY6" fmla="*/ 48490 h 311727"/>
                            <a:gd name="connsiteX7" fmla="*/ 194019 w 2048711"/>
                            <a:gd name="connsiteY7" fmla="*/ 62345 h 311727"/>
                            <a:gd name="connsiteX8" fmla="*/ 159382 w 2048711"/>
                            <a:gd name="connsiteY8" fmla="*/ 69272 h 311727"/>
                            <a:gd name="connsiteX9" fmla="*/ 76255 w 2048711"/>
                            <a:gd name="connsiteY9" fmla="*/ 83127 h 311727"/>
                            <a:gd name="connsiteX10" fmla="*/ 20837 w 2048711"/>
                            <a:gd name="connsiteY10" fmla="*/ 131618 h 311727"/>
                            <a:gd name="connsiteX11" fmla="*/ 55 w 2048711"/>
                            <a:gd name="connsiteY11" fmla="*/ 207818 h 311727"/>
                            <a:gd name="connsiteX12" fmla="*/ 6982 w 2048711"/>
                            <a:gd name="connsiteY12" fmla="*/ 277090 h 311727"/>
                            <a:gd name="connsiteX13" fmla="*/ 48546 w 2048711"/>
                            <a:gd name="connsiteY13" fmla="*/ 290945 h 311727"/>
                            <a:gd name="connsiteX14" fmla="*/ 235582 w 2048711"/>
                            <a:gd name="connsiteY14" fmla="*/ 297872 h 311727"/>
                            <a:gd name="connsiteX15" fmla="*/ 297928 w 2048711"/>
                            <a:gd name="connsiteY15" fmla="*/ 304800 h 311727"/>
                            <a:gd name="connsiteX16" fmla="*/ 346419 w 2048711"/>
                            <a:gd name="connsiteY16" fmla="*/ 311727 h 311727"/>
                            <a:gd name="connsiteX17" fmla="*/ 651219 w 2048711"/>
                            <a:gd name="connsiteY17" fmla="*/ 304800 h 311727"/>
                            <a:gd name="connsiteX18" fmla="*/ 748201 w 2048711"/>
                            <a:gd name="connsiteY18" fmla="*/ 284018 h 311727"/>
                            <a:gd name="connsiteX19" fmla="*/ 803619 w 2048711"/>
                            <a:gd name="connsiteY19" fmla="*/ 263236 h 311727"/>
                            <a:gd name="connsiteX20" fmla="*/ 1059928 w 2048711"/>
                            <a:gd name="connsiteY20" fmla="*/ 270163 h 311727"/>
                            <a:gd name="connsiteX21" fmla="*/ 1170764 w 2048711"/>
                            <a:gd name="connsiteY21" fmla="*/ 263236 h 311727"/>
                            <a:gd name="connsiteX22" fmla="*/ 1364728 w 2048711"/>
                            <a:gd name="connsiteY22" fmla="*/ 256309 h 311727"/>
                            <a:gd name="connsiteX23" fmla="*/ 1697237 w 2048711"/>
                            <a:gd name="connsiteY23" fmla="*/ 249381 h 311727"/>
                            <a:gd name="connsiteX24" fmla="*/ 1808073 w 2048711"/>
                            <a:gd name="connsiteY24" fmla="*/ 235527 h 311727"/>
                            <a:gd name="connsiteX25" fmla="*/ 1842710 w 2048711"/>
                            <a:gd name="connsiteY25" fmla="*/ 228600 h 311727"/>
                            <a:gd name="connsiteX26" fmla="*/ 1967401 w 2048711"/>
                            <a:gd name="connsiteY26" fmla="*/ 221672 h 311727"/>
                            <a:gd name="connsiteX27" fmla="*/ 1981255 w 2048711"/>
                            <a:gd name="connsiteY27" fmla="*/ 200890 h 311727"/>
                            <a:gd name="connsiteX28" fmla="*/ 2015892 w 2048711"/>
                            <a:gd name="connsiteY28" fmla="*/ 166254 h 311727"/>
                            <a:gd name="connsiteX29" fmla="*/ 2015892 w 2048711"/>
                            <a:gd name="connsiteY29" fmla="*/ 110836 h 3117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048711" h="311727">
                              <a:moveTo>
                                <a:pt x="2015892" y="110836"/>
                              </a:moveTo>
                              <a:cubicBezTo>
                                <a:pt x="1943155" y="84281"/>
                                <a:pt x="1725354" y="39801"/>
                                <a:pt x="1579473" y="6927"/>
                              </a:cubicBezTo>
                              <a:cubicBezTo>
                                <a:pt x="1561312" y="2834"/>
                                <a:pt x="1542671" y="0"/>
                                <a:pt x="1524055" y="0"/>
                              </a:cubicBezTo>
                              <a:cubicBezTo>
                                <a:pt x="1311606" y="0"/>
                                <a:pt x="1099182" y="4618"/>
                                <a:pt x="886746" y="6927"/>
                              </a:cubicBezTo>
                              <a:cubicBezTo>
                                <a:pt x="868273" y="9236"/>
                                <a:pt x="849661" y="10619"/>
                                <a:pt x="831328" y="13854"/>
                              </a:cubicBezTo>
                              <a:cubicBezTo>
                                <a:pt x="742625" y="29508"/>
                                <a:pt x="797263" y="27027"/>
                                <a:pt x="713564" y="34636"/>
                              </a:cubicBezTo>
                              <a:cubicBezTo>
                                <a:pt x="571886" y="47515"/>
                                <a:pt x="471279" y="44865"/>
                                <a:pt x="311782" y="48490"/>
                              </a:cubicBezTo>
                              <a:cubicBezTo>
                                <a:pt x="247119" y="64658"/>
                                <a:pt x="318062" y="48563"/>
                                <a:pt x="194019" y="62345"/>
                              </a:cubicBezTo>
                              <a:cubicBezTo>
                                <a:pt x="182317" y="63645"/>
                                <a:pt x="171019" y="67482"/>
                                <a:pt x="159382" y="69272"/>
                              </a:cubicBezTo>
                              <a:cubicBezTo>
                                <a:pt x="75061" y="82245"/>
                                <a:pt x="131975" y="69198"/>
                                <a:pt x="76255" y="83127"/>
                              </a:cubicBezTo>
                              <a:cubicBezTo>
                                <a:pt x="27765" y="115454"/>
                                <a:pt x="43928" y="96982"/>
                                <a:pt x="20837" y="131618"/>
                              </a:cubicBezTo>
                              <a:cubicBezTo>
                                <a:pt x="3258" y="184351"/>
                                <a:pt x="9846" y="158861"/>
                                <a:pt x="55" y="207818"/>
                              </a:cubicBezTo>
                              <a:cubicBezTo>
                                <a:pt x="2364" y="230909"/>
                                <a:pt x="-4711" y="257045"/>
                                <a:pt x="6982" y="277090"/>
                              </a:cubicBezTo>
                              <a:cubicBezTo>
                                <a:pt x="14341" y="289705"/>
                                <a:pt x="33952" y="290404"/>
                                <a:pt x="48546" y="290945"/>
                              </a:cubicBezTo>
                              <a:lnTo>
                                <a:pt x="235582" y="297872"/>
                              </a:lnTo>
                              <a:lnTo>
                                <a:pt x="297928" y="304800"/>
                              </a:lnTo>
                              <a:cubicBezTo>
                                <a:pt x="314130" y="306825"/>
                                <a:pt x="330091" y="311727"/>
                                <a:pt x="346419" y="311727"/>
                              </a:cubicBezTo>
                              <a:cubicBezTo>
                                <a:pt x="448045" y="311727"/>
                                <a:pt x="549619" y="307109"/>
                                <a:pt x="651219" y="304800"/>
                              </a:cubicBezTo>
                              <a:cubicBezTo>
                                <a:pt x="678817" y="300200"/>
                                <a:pt x="723552" y="293878"/>
                                <a:pt x="748201" y="284018"/>
                              </a:cubicBezTo>
                              <a:cubicBezTo>
                                <a:pt x="789617" y="267451"/>
                                <a:pt x="771040" y="274095"/>
                                <a:pt x="803619" y="263236"/>
                              </a:cubicBezTo>
                              <a:cubicBezTo>
                                <a:pt x="889055" y="265545"/>
                                <a:pt x="974460" y="270163"/>
                                <a:pt x="1059928" y="270163"/>
                              </a:cubicBezTo>
                              <a:cubicBezTo>
                                <a:pt x="1096945" y="270163"/>
                                <a:pt x="1133785" y="264917"/>
                                <a:pt x="1170764" y="263236"/>
                              </a:cubicBezTo>
                              <a:lnTo>
                                <a:pt x="1364728" y="256309"/>
                              </a:lnTo>
                              <a:lnTo>
                                <a:pt x="1697237" y="249381"/>
                              </a:lnTo>
                              <a:cubicBezTo>
                                <a:pt x="1775331" y="233763"/>
                                <a:pt x="1680184" y="251512"/>
                                <a:pt x="1808073" y="235527"/>
                              </a:cubicBezTo>
                              <a:cubicBezTo>
                                <a:pt x="1819756" y="234067"/>
                                <a:pt x="1830980" y="229620"/>
                                <a:pt x="1842710" y="228600"/>
                              </a:cubicBezTo>
                              <a:cubicBezTo>
                                <a:pt x="1884181" y="224994"/>
                                <a:pt x="1925837" y="223981"/>
                                <a:pt x="1967401" y="221672"/>
                              </a:cubicBezTo>
                              <a:cubicBezTo>
                                <a:pt x="1972019" y="214745"/>
                                <a:pt x="1975368" y="206777"/>
                                <a:pt x="1981255" y="200890"/>
                              </a:cubicBezTo>
                              <a:cubicBezTo>
                                <a:pt x="1999729" y="182416"/>
                                <a:pt x="2006655" y="193965"/>
                                <a:pt x="2015892" y="166254"/>
                              </a:cubicBezTo>
                              <a:cubicBezTo>
                                <a:pt x="2018083" y="159682"/>
                                <a:pt x="2088629" y="137391"/>
                                <a:pt x="2015892" y="110836"/>
                              </a:cubicBezTo>
                              <a:close/>
                            </a:path>
                          </a:pathLst>
                        </a:custGeom>
                        <a:noFill/>
                        <a:ln w="158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5434" id="Freeform: Shape 44" o:spid="_x0000_s1026" style="position:absolute;margin-left:185.4pt;margin-top:144.75pt;width:48.5pt;height:1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48711,31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" path="m2015892,110836c1943155,84281,1725354,39801,1579473,6927,1561312,2834,1542671,,1524055,,1311606,,1099182,4618,886746,6927v-18473,2309,-37085,3692,-55418,6927c742625,29508,797263,27027,713564,34636,571886,47515,471279,44865,311782,48490v-64663,16168,6280,73,-117763,13855c182317,63645,171019,67482,159382,69272,75061,82245,131975,69198,76255,83127,27765,115454,43928,96982,20837,131618,3258,184351,9846,158861,55,207818v2309,23091,-4766,49227,6927,69272c14341,289705,33952,290404,48546,290945r187036,6927l297928,304800v16202,2025,32163,6927,48491,6927c448045,311727,549619,307109,651219,304800v27598,-4600,72333,-10922,96982,-20782c789617,267451,771040,274095,803619,263236v85436,2309,170841,6927,256309,6927c1096945,270163,1133785,264917,1170764,263236r193964,-6927l1697237,249381v78094,-15618,-17053,2131,110836,-13854c1819756,234067,1830980,229620,1842710,228600v41471,-3606,83127,-4619,124691,-6928c1972019,214745,1975368,206777,1981255,200890v18474,-18474,25400,-6925,34637,-34636c2018083,159682,2088629,137391,2015892,110836xe" filled="f" strokecolor="red" strokeweight="1.25pt">
                <v:path arrowok="t" o:connecttype="custom" o:connectlocs="606367,59112;475095,3694;458426,0;266727,3694;250058,7389;214635,18472;93782,25861;58360,33251;47941,36945;22937,44334;6268,70196;17,110836;2100,147781;14602,155170;70862,158865;89615,162560;104201,166254;195882,162560;225054,151476;241723,140392;318819,144087;352158,140392;410501,136698;510518,133003;543857,125614;554275,121920;591781,118225;595949,107141;606367,88669;606367,59112" o:connectangles="0,0,0,0,0,0,0,0,0,0,0,0,0,0,0,0,0,0,0,0,0,0,0,0,0,0,0,0,0,0"/>
              </v:shape>
            </w:pict>
          </mc:Fallback>
        </mc:AlternateContent>
      </w:r>
      <w:r>
        <w:rPr>
          <w:noProof/>
        </w:rPr>
        <w:drawing>
          <wp:inline distT="0" distB="0" distL="0" distR="0" wp14:anchorId="3D84D243" wp14:editId="2B8336CC">
            <wp:extent cx="3541568" cy="2231750"/>
            <wp:effectExtent l="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1568" cy="2231750"/>
                    </a:xfrm>
                    <a:prstGeom prst="rect">
                      <a:avLst/>
                    </a:prstGeom>
                  </pic:spPr>
                </pic:pic>
              </a:graphicData>
            </a:graphic>
          </wp:inline>
        </w:drawing>
      </w:r>
    </w:p>
    <w:p w14:paraId="6B68C1F0" w14:textId="77777777" w:rsidR="0075225A" w:rsidRDefault="0075225A" w:rsidP="00367D40">
      <w:pPr>
        <w:pStyle w:val="SubStepAlpha"/>
        <w:numPr>
          <w:ilvl w:val="0"/>
          <w:numId w:val="0"/>
        </w:numPr>
        <w:ind w:left="720"/>
      </w:pPr>
      <w:r w:rsidRPr="00850C42">
        <w:rPr>
          <w:highlight w:val="yellow"/>
        </w:rPr>
        <w:t>Compar</w:t>
      </w:r>
      <w:r w:rsidR="002767AD" w:rsidRPr="00850C42">
        <w:rPr>
          <w:highlight w:val="yellow"/>
        </w:rPr>
        <w:t>e</w:t>
      </w:r>
      <w:r w:rsidRPr="00850C42">
        <w:rPr>
          <w:highlight w:val="yellow"/>
        </w:rPr>
        <w:t xml:space="preserve"> the</w:t>
      </w:r>
      <w:r w:rsidR="002767AD" w:rsidRPr="00850C42">
        <w:rPr>
          <w:highlight w:val="yellow"/>
        </w:rPr>
        <w:t xml:space="preserve"> itemised</w:t>
      </w:r>
      <w:r w:rsidRPr="00850C42">
        <w:rPr>
          <w:highlight w:val="yellow"/>
        </w:rPr>
        <w:t xml:space="preserve"> information displayed in the </w:t>
      </w:r>
      <w:r w:rsidRPr="00850C42">
        <w:rPr>
          <w:b/>
          <w:highlight w:val="yellow"/>
        </w:rPr>
        <w:t>In Layers</w:t>
      </w:r>
      <w:r w:rsidRPr="00850C42">
        <w:rPr>
          <w:highlight w:val="yellow"/>
        </w:rPr>
        <w:t xml:space="preserve"> column </w:t>
      </w:r>
      <w:r w:rsidR="00367D40" w:rsidRPr="00850C42">
        <w:rPr>
          <w:highlight w:val="yellow"/>
        </w:rPr>
        <w:t xml:space="preserve">(left column) </w:t>
      </w:r>
      <w:r w:rsidRPr="00850C42">
        <w:rPr>
          <w:highlight w:val="yellow"/>
        </w:rPr>
        <w:t xml:space="preserve">with that of the </w:t>
      </w:r>
      <w:r w:rsidRPr="00850C42">
        <w:rPr>
          <w:b/>
          <w:highlight w:val="yellow"/>
        </w:rPr>
        <w:t>Out Layers</w:t>
      </w:r>
      <w:r w:rsidRPr="00850C42">
        <w:rPr>
          <w:highlight w:val="yellow"/>
        </w:rPr>
        <w:t xml:space="preserve"> column</w:t>
      </w:r>
      <w:r w:rsidR="00367D40" w:rsidRPr="00850C42">
        <w:rPr>
          <w:highlight w:val="yellow"/>
        </w:rPr>
        <w:t xml:space="preserve"> (right column)</w:t>
      </w:r>
      <w:r w:rsidR="00B91005" w:rsidRPr="00850C42">
        <w:rPr>
          <w:highlight w:val="yellow"/>
        </w:rPr>
        <w:t>,</w:t>
      </w:r>
      <w:r w:rsidRPr="00850C42">
        <w:rPr>
          <w:highlight w:val="yellow"/>
        </w:rPr>
        <w:t xml:space="preserve"> what are the major differences?</w:t>
      </w:r>
      <w:r>
        <w:t xml:space="preserve"> </w:t>
      </w:r>
    </w:p>
    <w:p w14:paraId="2CE50FF8" w14:textId="4422AE0F" w:rsidR="009D539D" w:rsidRPr="0075225A" w:rsidRDefault="00850C42" w:rsidP="0075225A">
      <w:pPr>
        <w:pStyle w:val="SubStepAlpha"/>
        <w:numPr>
          <w:ilvl w:val="0"/>
          <w:numId w:val="0"/>
        </w:numPr>
        <w:ind w:left="720"/>
        <w:rPr>
          <w:rStyle w:val="AnswerGray"/>
        </w:rPr>
      </w:pPr>
      <w:r>
        <w:rPr>
          <w:color w:val="FF0000"/>
        </w:rPr>
        <w:t>Your a</w:t>
      </w:r>
      <w:r w:rsidRPr="00293CC3">
        <w:rPr>
          <w:color w:val="FF0000"/>
        </w:rPr>
        <w:t xml:space="preserve">nswer: </w:t>
      </w:r>
      <w:r w:rsidR="005636BF">
        <w:rPr>
          <w:color w:val="FF0000"/>
        </w:rPr>
        <w:t>The In Layers column received information and data through the frame in Layer 1</w:t>
      </w:r>
      <w:r w:rsidR="00081FBF">
        <w:rPr>
          <w:color w:val="FF0000"/>
        </w:rPr>
        <w:t xml:space="preserve">, respectively decapsulated PDU, packet, received and reassemble data segments via layer 2, 3, 4 then passed to the upper layer (Layer 7) that received HTTP request. While, in contrast, the Out Layer reversed the whole process and encapsulated the data then eventually, sent out the frame.   </w:t>
      </w:r>
    </w:p>
    <w:p w14:paraId="6AA279A1" w14:textId="77777777" w:rsidR="00AB5482" w:rsidRPr="00850C42" w:rsidRDefault="00AB5482" w:rsidP="00850C42">
      <w:pPr>
        <w:pStyle w:val="SubStepAlpha"/>
        <w:numPr>
          <w:ilvl w:val="0"/>
          <w:numId w:val="14"/>
        </w:numPr>
        <w:spacing w:before="0" w:after="0"/>
        <w:ind w:left="714" w:hanging="357"/>
        <w:rPr>
          <w:highlight w:val="yellow"/>
          <w:shd w:val="clear" w:color="auto" w:fill="BFBFBF"/>
        </w:rPr>
      </w:pPr>
      <w:r w:rsidRPr="00850C42">
        <w:rPr>
          <w:highlight w:val="yellow"/>
        </w:rPr>
        <w:t xml:space="preserve">Click the </w:t>
      </w:r>
      <w:r w:rsidRPr="00850C42">
        <w:rPr>
          <w:b/>
          <w:highlight w:val="yellow"/>
        </w:rPr>
        <w:t>Outbound PDU Details</w:t>
      </w:r>
      <w:r w:rsidRPr="00850C42">
        <w:rPr>
          <w:highlight w:val="yellow"/>
        </w:rPr>
        <w:t xml:space="preserve"> tab. Scroll down to the </w:t>
      </w:r>
      <w:r w:rsidRPr="00850C42">
        <w:rPr>
          <w:b/>
          <w:highlight w:val="yellow"/>
        </w:rPr>
        <w:t>HTTP</w:t>
      </w:r>
      <w:r w:rsidRPr="00850C42">
        <w:rPr>
          <w:highlight w:val="yellow"/>
        </w:rPr>
        <w:t xml:space="preserve"> section. </w:t>
      </w:r>
      <w:r w:rsidR="002767AD" w:rsidRPr="00850C42">
        <w:rPr>
          <w:highlight w:val="yellow"/>
        </w:rPr>
        <w:t xml:space="preserve"> It no longer says HTTP Request.</w:t>
      </w:r>
    </w:p>
    <w:p w14:paraId="7620FBD6" w14:textId="051C1C9F" w:rsidR="009D539D" w:rsidRDefault="00755542" w:rsidP="00850C42">
      <w:pPr>
        <w:pStyle w:val="SubStepAlpha"/>
        <w:numPr>
          <w:ilvl w:val="0"/>
          <w:numId w:val="0"/>
        </w:numPr>
        <w:spacing w:before="0"/>
        <w:ind w:left="720" w:hanging="360"/>
      </w:pPr>
      <w:r w:rsidRPr="00850C42">
        <w:rPr>
          <w:highlight w:val="yellow"/>
        </w:rPr>
        <w:t xml:space="preserve">      </w:t>
      </w:r>
      <w:r w:rsidR="002767AD" w:rsidRPr="00850C42">
        <w:rPr>
          <w:highlight w:val="yellow"/>
        </w:rPr>
        <w:t xml:space="preserve">What information is written in the </w:t>
      </w:r>
      <w:r w:rsidR="00D45258" w:rsidRPr="00850C42">
        <w:rPr>
          <w:highlight w:val="yellow"/>
        </w:rPr>
        <w:t>HTTP section</w:t>
      </w:r>
      <w:r w:rsidR="002767AD" w:rsidRPr="00850C42">
        <w:rPr>
          <w:highlight w:val="yellow"/>
        </w:rPr>
        <w:t xml:space="preserve"> now </w:t>
      </w:r>
      <w:r w:rsidR="00AB5482" w:rsidRPr="00850C42">
        <w:rPr>
          <w:highlight w:val="yellow"/>
        </w:rPr>
        <w:t>?</w:t>
      </w:r>
    </w:p>
    <w:p w14:paraId="300D5603" w14:textId="77777777" w:rsidR="00081FBF" w:rsidRDefault="00850C42" w:rsidP="00850C42">
      <w:pPr>
        <w:pStyle w:val="SubStepAlpha"/>
        <w:numPr>
          <w:ilvl w:val="0"/>
          <w:numId w:val="0"/>
        </w:numPr>
        <w:spacing w:before="0"/>
        <w:ind w:left="720" w:hanging="360"/>
        <w:rPr>
          <w:color w:val="FF0000"/>
        </w:rPr>
      </w:pPr>
      <w:r>
        <w:t xml:space="preserve">      </w:t>
      </w:r>
      <w:r>
        <w:rPr>
          <w:color w:val="FF0000"/>
        </w:rPr>
        <w:t>Your a</w:t>
      </w:r>
      <w:r w:rsidRPr="00293CC3">
        <w:rPr>
          <w:color w:val="FF0000"/>
        </w:rPr>
        <w:t>nswer</w:t>
      </w:r>
      <w:r w:rsidRPr="00081FBF">
        <w:rPr>
          <w:color w:val="FF0000"/>
        </w:rPr>
        <w:t>:</w:t>
      </w:r>
      <w:r w:rsidR="00081FBF" w:rsidRPr="00081FBF">
        <w:rPr>
          <w:color w:val="FF0000"/>
        </w:rPr>
        <w:t xml:space="preserve"> </w:t>
      </w:r>
    </w:p>
    <w:p w14:paraId="5AE3DB0B" w14:textId="77777777" w:rsidR="00081FBF" w:rsidRDefault="00081FBF" w:rsidP="00850C42">
      <w:pPr>
        <w:pStyle w:val="SubStepAlpha"/>
        <w:numPr>
          <w:ilvl w:val="0"/>
          <w:numId w:val="0"/>
        </w:numPr>
        <w:spacing w:before="0"/>
        <w:ind w:left="720" w:hanging="360"/>
        <w:rPr>
          <w:color w:val="FF0000"/>
        </w:rPr>
      </w:pPr>
      <w:r>
        <w:rPr>
          <w:color w:val="FF0000"/>
        </w:rPr>
        <w:t xml:space="preserve">       </w:t>
      </w:r>
      <w:r w:rsidRPr="00081FBF">
        <w:rPr>
          <w:color w:val="FF0000"/>
        </w:rPr>
        <w:t>HTTP Data:</w:t>
      </w:r>
    </w:p>
    <w:p w14:paraId="2282B171" w14:textId="3CA2F7E0" w:rsidR="00850C42" w:rsidRPr="00081FBF" w:rsidRDefault="00081FBF" w:rsidP="00850C42">
      <w:pPr>
        <w:pStyle w:val="SubStepAlpha"/>
        <w:numPr>
          <w:ilvl w:val="0"/>
          <w:numId w:val="0"/>
        </w:numPr>
        <w:spacing w:before="0"/>
        <w:ind w:left="720" w:hanging="360"/>
        <w:rPr>
          <w:rStyle w:val="AnswerGray"/>
          <w:color w:val="FF0000"/>
          <w:shd w:val="clear" w:color="auto" w:fill="auto"/>
        </w:rPr>
      </w:pPr>
      <w:r>
        <w:rPr>
          <w:color w:val="FF0000"/>
        </w:rPr>
        <w:t xml:space="preserve">       </w:t>
      </w:r>
      <w:r w:rsidRPr="00081FBF">
        <w:rPr>
          <w:color w:val="FF0000"/>
        </w:rPr>
        <w:t>Connection: close</w:t>
      </w:r>
      <w:r w:rsidRPr="00081FBF">
        <w:rPr>
          <w:color w:val="FF0000"/>
        </w:rPr>
        <w:br/>
        <w:t>Content-Length: 170</w:t>
      </w:r>
      <w:r w:rsidRPr="00081FBF">
        <w:rPr>
          <w:color w:val="FF0000"/>
        </w:rPr>
        <w:br/>
        <w:t>Content-Type: text/html</w:t>
      </w:r>
      <w:r w:rsidRPr="00081FBF">
        <w:rPr>
          <w:color w:val="FF0000"/>
        </w:rPr>
        <w:br/>
        <w:t>Server: PT-Server/5.2</w:t>
      </w:r>
    </w:p>
    <w:p w14:paraId="20283219" w14:textId="77777777" w:rsidR="00850C42" w:rsidRPr="0097367E" w:rsidRDefault="00B17740" w:rsidP="00755542">
      <w:pPr>
        <w:pStyle w:val="SubStepAlpha"/>
        <w:numPr>
          <w:ilvl w:val="0"/>
          <w:numId w:val="14"/>
        </w:numPr>
        <w:rPr>
          <w:highlight w:val="yellow"/>
        </w:rPr>
      </w:pPr>
      <w:r w:rsidRPr="0097367E">
        <w:rPr>
          <w:highlight w:val="yellow"/>
        </w:rPr>
        <w:t xml:space="preserve">Click the last colored square </w:t>
      </w:r>
      <w:r w:rsidR="00335F31" w:rsidRPr="0097367E">
        <w:rPr>
          <w:highlight w:val="yellow"/>
        </w:rPr>
        <w:t xml:space="preserve">box </w:t>
      </w:r>
      <w:r w:rsidRPr="0097367E">
        <w:rPr>
          <w:highlight w:val="yellow"/>
        </w:rPr>
        <w:t xml:space="preserve">under the </w:t>
      </w:r>
      <w:r w:rsidR="002767AD" w:rsidRPr="0097367E">
        <w:rPr>
          <w:highlight w:val="yellow"/>
        </w:rPr>
        <w:t>Type</w:t>
      </w:r>
      <w:r w:rsidRPr="0097367E">
        <w:rPr>
          <w:highlight w:val="yellow"/>
        </w:rPr>
        <w:t xml:space="preserve"> column. How many tabs are displayed with this event and why?</w:t>
      </w:r>
      <w:r w:rsidR="00850C42" w:rsidRPr="0097367E">
        <w:rPr>
          <w:highlight w:val="yellow"/>
        </w:rPr>
        <w:t xml:space="preserve"> </w:t>
      </w:r>
    </w:p>
    <w:p w14:paraId="6A6A4596" w14:textId="05F82010" w:rsidR="00AB5482" w:rsidRDefault="00850C42" w:rsidP="00850C42">
      <w:pPr>
        <w:pStyle w:val="SubStepAlpha"/>
        <w:numPr>
          <w:ilvl w:val="0"/>
          <w:numId w:val="0"/>
        </w:numPr>
        <w:ind w:left="720"/>
      </w:pPr>
      <w:r>
        <w:rPr>
          <w:color w:val="FF0000"/>
        </w:rPr>
        <w:t>Your a</w:t>
      </w:r>
      <w:r w:rsidRPr="00293CC3">
        <w:rPr>
          <w:color w:val="FF0000"/>
        </w:rPr>
        <w:t xml:space="preserve">nswer: </w:t>
      </w:r>
      <w:r w:rsidR="0080513C">
        <w:rPr>
          <w:color w:val="FF0000"/>
        </w:rPr>
        <w:t>2 tabs. Because this is the final step of the connecting process between web client and web browser which are only information about the decapsulation data and received data from the server.</w:t>
      </w:r>
    </w:p>
    <w:p w14:paraId="09FC8DA5" w14:textId="77777777" w:rsidR="00AB5482" w:rsidRDefault="008C6297" w:rsidP="008C6297">
      <w:pPr>
        <w:pStyle w:val="PartHead"/>
      </w:pPr>
      <w:r w:rsidRPr="008C6297">
        <w:t>Display Elements of</w:t>
      </w:r>
      <w:r>
        <w:t xml:space="preserve"> the</w:t>
      </w:r>
      <w:r w:rsidRPr="008C6297">
        <w:t xml:space="preserve"> TCP/IP Protocol Suite</w:t>
      </w:r>
    </w:p>
    <w:p w14:paraId="38D2B9F9" w14:textId="77777777" w:rsidR="008C6297" w:rsidRDefault="008C6297" w:rsidP="008C6297">
      <w:pPr>
        <w:pStyle w:val="BodyTextL25"/>
      </w:pPr>
      <w:r>
        <w:t xml:space="preserve">In Part 2 of this </w:t>
      </w:r>
      <w:r w:rsidR="00E8131B">
        <w:t>activity</w:t>
      </w:r>
      <w:r>
        <w:t xml:space="preserve">, you will use </w:t>
      </w:r>
      <w:r w:rsidR="00D10E37">
        <w:t xml:space="preserve">the </w:t>
      </w:r>
      <w:r>
        <w:t xml:space="preserve">Packet Tracer Simulation mode to view and examine some of the other protocols </w:t>
      </w:r>
      <w:r w:rsidR="00D10E37">
        <w:t>comprising of</w:t>
      </w:r>
      <w:r>
        <w:t xml:space="preserve"> the TCP/IP </w:t>
      </w:r>
      <w:r w:rsidR="00D10E37">
        <w:t>s</w:t>
      </w:r>
      <w:r>
        <w:t>uite.</w:t>
      </w:r>
    </w:p>
    <w:p w14:paraId="073566CB" w14:textId="77777777" w:rsidR="008C6297" w:rsidRDefault="008C6297" w:rsidP="008C6297">
      <w:pPr>
        <w:pStyle w:val="StepHead"/>
      </w:pPr>
      <w:r>
        <w:t>View Additional Events</w:t>
      </w:r>
    </w:p>
    <w:p w14:paraId="26B52B5A" w14:textId="77777777" w:rsidR="00E8760D" w:rsidRDefault="008C6297" w:rsidP="00E8760D">
      <w:pPr>
        <w:pStyle w:val="SubStepAlpha"/>
        <w:numPr>
          <w:ilvl w:val="0"/>
          <w:numId w:val="23"/>
        </w:numPr>
      </w:pPr>
      <w:r>
        <w:t xml:space="preserve">Close any open PDU </w:t>
      </w:r>
      <w:r w:rsidR="00367D40">
        <w:t>I</w:t>
      </w:r>
      <w:r>
        <w:t xml:space="preserve">nformation </w:t>
      </w:r>
      <w:r w:rsidR="00D10E37">
        <w:t>windows</w:t>
      </w:r>
      <w:r w:rsidR="00367D40">
        <w:t>, but no other windows or panels</w:t>
      </w:r>
      <w:r>
        <w:t>.</w:t>
      </w:r>
    </w:p>
    <w:p w14:paraId="0F4CD89E" w14:textId="5FF55461" w:rsidR="008C6297" w:rsidRDefault="00D10E37" w:rsidP="00E8760D">
      <w:pPr>
        <w:pStyle w:val="SubStepAlpha"/>
        <w:numPr>
          <w:ilvl w:val="0"/>
          <w:numId w:val="23"/>
        </w:numPr>
      </w:pPr>
      <w:r>
        <w:t>In the Event List Filters &gt; Visible Events section</w:t>
      </w:r>
      <w:r w:rsidR="00367D40">
        <w:t xml:space="preserve"> at the bottom of the Simulation panel</w:t>
      </w:r>
      <w:r>
        <w:t>, c</w:t>
      </w:r>
      <w:r w:rsidR="008C6297">
        <w:t xml:space="preserve">lick </w:t>
      </w:r>
      <w:r w:rsidR="008C6297" w:rsidRPr="00E8760D">
        <w:rPr>
          <w:b/>
        </w:rPr>
        <w:t>Show All</w:t>
      </w:r>
      <w:r w:rsidR="00876259" w:rsidRPr="00E8760D">
        <w:rPr>
          <w:b/>
        </w:rPr>
        <w:t xml:space="preserve"> (</w:t>
      </w:r>
      <w:r w:rsidR="00876259" w:rsidRPr="00E8760D">
        <w:rPr>
          <w:color w:val="FF0000"/>
        </w:rPr>
        <w:t>may need to click</w:t>
      </w:r>
      <w:r w:rsidR="00876259" w:rsidRPr="00E8760D">
        <w:rPr>
          <w:b/>
          <w:color w:val="FF0000"/>
        </w:rPr>
        <w:t xml:space="preserve"> Show All </w:t>
      </w:r>
      <w:r w:rsidR="00E8760D">
        <w:rPr>
          <w:color w:val="FF0000"/>
        </w:rPr>
        <w:t xml:space="preserve">multiple times until you see </w:t>
      </w:r>
      <w:r w:rsidR="002A613E">
        <w:rPr>
          <w:color w:val="FF0000"/>
        </w:rPr>
        <w:t>multiple events in the Event list,</w:t>
      </w:r>
      <w:r w:rsidR="00E8760D">
        <w:rPr>
          <w:color w:val="FF0000"/>
        </w:rPr>
        <w:t xml:space="preserve">  as indicated in the </w:t>
      </w:r>
      <w:r w:rsidR="00137E70">
        <w:rPr>
          <w:color w:val="FF0000"/>
        </w:rPr>
        <w:t>graphic</w:t>
      </w:r>
      <w:r w:rsidR="00E8760D">
        <w:rPr>
          <w:color w:val="FF0000"/>
        </w:rPr>
        <w:t xml:space="preserve"> below</w:t>
      </w:r>
      <w:r w:rsidR="00876259" w:rsidRPr="00E8760D">
        <w:rPr>
          <w:b/>
        </w:rPr>
        <w:t>)</w:t>
      </w:r>
      <w:r w:rsidR="008C6297">
        <w:t>.</w:t>
      </w:r>
    </w:p>
    <w:p w14:paraId="121ECC5D" w14:textId="77777777" w:rsidR="00E8760D" w:rsidRDefault="000D7884" w:rsidP="00E8760D">
      <w:pPr>
        <w:pStyle w:val="SubStepAlpha"/>
        <w:numPr>
          <w:ilvl w:val="0"/>
          <w:numId w:val="0"/>
        </w:numPr>
        <w:ind w:left="720"/>
        <w:jc w:val="center"/>
      </w:pPr>
      <w:r>
        <w:rPr>
          <w:noProof/>
        </w:rPr>
        <w:lastRenderedPageBreak/>
        <mc:AlternateContent>
          <mc:Choice Requires="wps">
            <w:drawing>
              <wp:anchor distT="0" distB="0" distL="114300" distR="114300" simplePos="0" relativeHeight="251669504" behindDoc="0" locked="0" layoutInCell="1" allowOverlap="1" wp14:anchorId="63010F8F" wp14:editId="3ABECA60">
                <wp:simplePos x="0" y="0"/>
                <wp:positionH relativeFrom="column">
                  <wp:posOffset>3615690</wp:posOffset>
                </wp:positionH>
                <wp:positionV relativeFrom="paragraph">
                  <wp:posOffset>3279256</wp:posOffset>
                </wp:positionV>
                <wp:extent cx="1205345" cy="263237"/>
                <wp:effectExtent l="0" t="0" r="13970" b="22860"/>
                <wp:wrapNone/>
                <wp:docPr id="48" name="Freeform: Shape 48"/>
                <wp:cNvGraphicFramePr/>
                <a:graphic xmlns:a="http://schemas.openxmlformats.org/drawingml/2006/main">
                  <a:graphicData uri="http://schemas.microsoft.com/office/word/2010/wordprocessingShape">
                    <wps:wsp>
                      <wps:cNvSpPr/>
                      <wps:spPr>
                        <a:xfrm>
                          <a:off x="0" y="0"/>
                          <a:ext cx="1205345" cy="263237"/>
                        </a:xfrm>
                        <a:custGeom>
                          <a:avLst/>
                          <a:gdLst>
                            <a:gd name="connsiteX0" fmla="*/ 1669473 w 1698940"/>
                            <a:gd name="connsiteY0" fmla="*/ 42692 h 312855"/>
                            <a:gd name="connsiteX1" fmla="*/ 1239982 w 1698940"/>
                            <a:gd name="connsiteY1" fmla="*/ 1128 h 312855"/>
                            <a:gd name="connsiteX2" fmla="*/ 1059873 w 1698940"/>
                            <a:gd name="connsiteY2" fmla="*/ 8055 h 312855"/>
                            <a:gd name="connsiteX3" fmla="*/ 962891 w 1698940"/>
                            <a:gd name="connsiteY3" fmla="*/ 28837 h 312855"/>
                            <a:gd name="connsiteX4" fmla="*/ 304800 w 1698940"/>
                            <a:gd name="connsiteY4" fmla="*/ 35764 h 312855"/>
                            <a:gd name="connsiteX5" fmla="*/ 242455 w 1698940"/>
                            <a:gd name="connsiteY5" fmla="*/ 56546 h 312855"/>
                            <a:gd name="connsiteX6" fmla="*/ 221673 w 1698940"/>
                            <a:gd name="connsiteY6" fmla="*/ 63473 h 312855"/>
                            <a:gd name="connsiteX7" fmla="*/ 200891 w 1698940"/>
                            <a:gd name="connsiteY7" fmla="*/ 70401 h 312855"/>
                            <a:gd name="connsiteX8" fmla="*/ 145473 w 1698940"/>
                            <a:gd name="connsiteY8" fmla="*/ 84255 h 312855"/>
                            <a:gd name="connsiteX9" fmla="*/ 124691 w 1698940"/>
                            <a:gd name="connsiteY9" fmla="*/ 91182 h 312855"/>
                            <a:gd name="connsiteX10" fmla="*/ 27709 w 1698940"/>
                            <a:gd name="connsiteY10" fmla="*/ 105037 h 312855"/>
                            <a:gd name="connsiteX11" fmla="*/ 6927 w 1698940"/>
                            <a:gd name="connsiteY11" fmla="*/ 125819 h 312855"/>
                            <a:gd name="connsiteX12" fmla="*/ 0 w 1698940"/>
                            <a:gd name="connsiteY12" fmla="*/ 146601 h 312855"/>
                            <a:gd name="connsiteX13" fmla="*/ 48491 w 1698940"/>
                            <a:gd name="connsiteY13" fmla="*/ 229728 h 312855"/>
                            <a:gd name="connsiteX14" fmla="*/ 159327 w 1698940"/>
                            <a:gd name="connsiteY14" fmla="*/ 278219 h 312855"/>
                            <a:gd name="connsiteX15" fmla="*/ 221673 w 1698940"/>
                            <a:gd name="connsiteY15" fmla="*/ 292073 h 312855"/>
                            <a:gd name="connsiteX16" fmla="*/ 270164 w 1698940"/>
                            <a:gd name="connsiteY16" fmla="*/ 305928 h 312855"/>
                            <a:gd name="connsiteX17" fmla="*/ 297873 w 1698940"/>
                            <a:gd name="connsiteY17" fmla="*/ 312855 h 312855"/>
                            <a:gd name="connsiteX18" fmla="*/ 408709 w 1698940"/>
                            <a:gd name="connsiteY18" fmla="*/ 305928 h 312855"/>
                            <a:gd name="connsiteX19" fmla="*/ 457200 w 1698940"/>
                            <a:gd name="connsiteY19" fmla="*/ 285146 h 312855"/>
                            <a:gd name="connsiteX20" fmla="*/ 484909 w 1698940"/>
                            <a:gd name="connsiteY20" fmla="*/ 278219 h 312855"/>
                            <a:gd name="connsiteX21" fmla="*/ 512618 w 1698940"/>
                            <a:gd name="connsiteY21" fmla="*/ 264364 h 312855"/>
                            <a:gd name="connsiteX22" fmla="*/ 588818 w 1698940"/>
                            <a:gd name="connsiteY22" fmla="*/ 243582 h 312855"/>
                            <a:gd name="connsiteX23" fmla="*/ 623455 w 1698940"/>
                            <a:gd name="connsiteY23" fmla="*/ 236655 h 312855"/>
                            <a:gd name="connsiteX24" fmla="*/ 817418 w 1698940"/>
                            <a:gd name="connsiteY24" fmla="*/ 229728 h 312855"/>
                            <a:gd name="connsiteX25" fmla="*/ 838200 w 1698940"/>
                            <a:gd name="connsiteY25" fmla="*/ 222801 h 312855"/>
                            <a:gd name="connsiteX26" fmla="*/ 949037 w 1698940"/>
                            <a:gd name="connsiteY26" fmla="*/ 208946 h 312855"/>
                            <a:gd name="connsiteX27" fmla="*/ 1163782 w 1698940"/>
                            <a:gd name="connsiteY27" fmla="*/ 215873 h 312855"/>
                            <a:gd name="connsiteX28" fmla="*/ 1447800 w 1698940"/>
                            <a:gd name="connsiteY28" fmla="*/ 208946 h 312855"/>
                            <a:gd name="connsiteX29" fmla="*/ 1489364 w 1698940"/>
                            <a:gd name="connsiteY29" fmla="*/ 195092 h 312855"/>
                            <a:gd name="connsiteX30" fmla="*/ 1510146 w 1698940"/>
                            <a:gd name="connsiteY30" fmla="*/ 181237 h 312855"/>
                            <a:gd name="connsiteX31" fmla="*/ 1530927 w 1698940"/>
                            <a:gd name="connsiteY31" fmla="*/ 174310 h 312855"/>
                            <a:gd name="connsiteX32" fmla="*/ 1572491 w 1698940"/>
                            <a:gd name="connsiteY32" fmla="*/ 146601 h 312855"/>
                            <a:gd name="connsiteX33" fmla="*/ 1614055 w 1698940"/>
                            <a:gd name="connsiteY33" fmla="*/ 132746 h 312855"/>
                            <a:gd name="connsiteX34" fmla="*/ 1655618 w 1698940"/>
                            <a:gd name="connsiteY34" fmla="*/ 105037 h 312855"/>
                            <a:gd name="connsiteX35" fmla="*/ 1669473 w 1698940"/>
                            <a:gd name="connsiteY35" fmla="*/ 42692 h 312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1698940" h="312855">
                              <a:moveTo>
                                <a:pt x="1669473" y="42692"/>
                              </a:moveTo>
                              <a:cubicBezTo>
                                <a:pt x="1600200" y="25374"/>
                                <a:pt x="1383583" y="9287"/>
                                <a:pt x="1239982" y="1128"/>
                              </a:cubicBezTo>
                              <a:cubicBezTo>
                                <a:pt x="1179998" y="-2280"/>
                                <a:pt x="1119707" y="2616"/>
                                <a:pt x="1059873" y="8055"/>
                              </a:cubicBezTo>
                              <a:cubicBezTo>
                                <a:pt x="936209" y="19297"/>
                                <a:pt x="1085789" y="26427"/>
                                <a:pt x="962891" y="28837"/>
                              </a:cubicBezTo>
                              <a:lnTo>
                                <a:pt x="304800" y="35764"/>
                              </a:lnTo>
                              <a:lnTo>
                                <a:pt x="242455" y="56546"/>
                              </a:lnTo>
                              <a:lnTo>
                                <a:pt x="221673" y="63473"/>
                              </a:lnTo>
                              <a:cubicBezTo>
                                <a:pt x="214746" y="65782"/>
                                <a:pt x="207975" y="68630"/>
                                <a:pt x="200891" y="70401"/>
                              </a:cubicBezTo>
                              <a:cubicBezTo>
                                <a:pt x="182418" y="75019"/>
                                <a:pt x="163537" y="78234"/>
                                <a:pt x="145473" y="84255"/>
                              </a:cubicBezTo>
                              <a:cubicBezTo>
                                <a:pt x="138546" y="86564"/>
                                <a:pt x="131775" y="89411"/>
                                <a:pt x="124691" y="91182"/>
                              </a:cubicBezTo>
                              <a:cubicBezTo>
                                <a:pt x="89394" y="100007"/>
                                <a:pt x="66518" y="100725"/>
                                <a:pt x="27709" y="105037"/>
                              </a:cubicBezTo>
                              <a:cubicBezTo>
                                <a:pt x="20782" y="111964"/>
                                <a:pt x="12361" y="117668"/>
                                <a:pt x="6927" y="125819"/>
                              </a:cubicBezTo>
                              <a:cubicBezTo>
                                <a:pt x="2877" y="131895"/>
                                <a:pt x="0" y="139299"/>
                                <a:pt x="0" y="146601"/>
                              </a:cubicBezTo>
                              <a:cubicBezTo>
                                <a:pt x="0" y="193674"/>
                                <a:pt x="4852" y="205925"/>
                                <a:pt x="48491" y="229728"/>
                              </a:cubicBezTo>
                              <a:cubicBezTo>
                                <a:pt x="83893" y="249038"/>
                                <a:pt x="119961" y="269471"/>
                                <a:pt x="159327" y="278219"/>
                              </a:cubicBezTo>
                              <a:cubicBezTo>
                                <a:pt x="180109" y="282837"/>
                                <a:pt x="201020" y="286910"/>
                                <a:pt x="221673" y="292073"/>
                              </a:cubicBezTo>
                              <a:cubicBezTo>
                                <a:pt x="237982" y="296150"/>
                                <a:pt x="253946" y="301505"/>
                                <a:pt x="270164" y="305928"/>
                              </a:cubicBezTo>
                              <a:cubicBezTo>
                                <a:pt x="279349" y="308433"/>
                                <a:pt x="288637" y="310546"/>
                                <a:pt x="297873" y="312855"/>
                              </a:cubicBezTo>
                              <a:cubicBezTo>
                                <a:pt x="334818" y="310546"/>
                                <a:pt x="371895" y="309803"/>
                                <a:pt x="408709" y="305928"/>
                              </a:cubicBezTo>
                              <a:cubicBezTo>
                                <a:pt x="424655" y="304249"/>
                                <a:pt x="443653" y="290226"/>
                                <a:pt x="457200" y="285146"/>
                              </a:cubicBezTo>
                              <a:cubicBezTo>
                                <a:pt x="466114" y="281803"/>
                                <a:pt x="475673" y="280528"/>
                                <a:pt x="484909" y="278219"/>
                              </a:cubicBezTo>
                              <a:cubicBezTo>
                                <a:pt x="494145" y="273601"/>
                                <a:pt x="503126" y="268432"/>
                                <a:pt x="512618" y="264364"/>
                              </a:cubicBezTo>
                              <a:cubicBezTo>
                                <a:pt x="530031" y="256901"/>
                                <a:pt x="582206" y="244904"/>
                                <a:pt x="588818" y="243582"/>
                              </a:cubicBezTo>
                              <a:cubicBezTo>
                                <a:pt x="600364" y="241273"/>
                                <a:pt x="611702" y="237367"/>
                                <a:pt x="623455" y="236655"/>
                              </a:cubicBezTo>
                              <a:cubicBezTo>
                                <a:pt x="688032" y="232741"/>
                                <a:pt x="752764" y="232037"/>
                                <a:pt x="817418" y="229728"/>
                              </a:cubicBezTo>
                              <a:cubicBezTo>
                                <a:pt x="824345" y="227419"/>
                                <a:pt x="831072" y="224385"/>
                                <a:pt x="838200" y="222801"/>
                              </a:cubicBezTo>
                              <a:cubicBezTo>
                                <a:pt x="873365" y="214986"/>
                                <a:pt x="914179" y="212432"/>
                                <a:pt x="949037" y="208946"/>
                              </a:cubicBezTo>
                              <a:cubicBezTo>
                                <a:pt x="1020619" y="211255"/>
                                <a:pt x="1092163" y="215873"/>
                                <a:pt x="1163782" y="215873"/>
                              </a:cubicBezTo>
                              <a:cubicBezTo>
                                <a:pt x="1258483" y="215873"/>
                                <a:pt x="1353291" y="214978"/>
                                <a:pt x="1447800" y="208946"/>
                              </a:cubicBezTo>
                              <a:cubicBezTo>
                                <a:pt x="1462374" y="208016"/>
                                <a:pt x="1489364" y="195092"/>
                                <a:pt x="1489364" y="195092"/>
                              </a:cubicBezTo>
                              <a:cubicBezTo>
                                <a:pt x="1496291" y="190474"/>
                                <a:pt x="1502699" y="184960"/>
                                <a:pt x="1510146" y="181237"/>
                              </a:cubicBezTo>
                              <a:cubicBezTo>
                                <a:pt x="1516677" y="177972"/>
                                <a:pt x="1524544" y="177856"/>
                                <a:pt x="1530927" y="174310"/>
                              </a:cubicBezTo>
                              <a:cubicBezTo>
                                <a:pt x="1545483" y="166223"/>
                                <a:pt x="1556694" y="151867"/>
                                <a:pt x="1572491" y="146601"/>
                              </a:cubicBezTo>
                              <a:cubicBezTo>
                                <a:pt x="1586346" y="141983"/>
                                <a:pt x="1601904" y="140847"/>
                                <a:pt x="1614055" y="132746"/>
                              </a:cubicBezTo>
                              <a:lnTo>
                                <a:pt x="1655618" y="105037"/>
                              </a:lnTo>
                              <a:cubicBezTo>
                                <a:pt x="1665467" y="75493"/>
                                <a:pt x="1738746" y="60010"/>
                                <a:pt x="1669473" y="42692"/>
                              </a:cubicBezTo>
                              <a:close/>
                            </a:path>
                          </a:pathLst>
                        </a:custGeom>
                        <a:noFill/>
                        <a:ln w="1905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68644" id="Freeform: Shape 48" o:spid="_x0000_s1026" style="position:absolute;margin-left:284.7pt;margin-top:258.2pt;width:94.9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8940,312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" path="m1669473,42692c1600200,25374,1383583,9287,1239982,1128v-59984,-3408,-120275,1488,-180109,6927c936209,19297,1085789,26427,962891,28837l304800,35764,242455,56546r-20782,6927c214746,65782,207975,68630,200891,70401v-18473,4618,-37354,7833,-55418,13854c138546,86564,131775,89411,124691,91182v-35297,8825,-58173,9543,-96982,13855c20782,111964,12361,117668,6927,125819,2877,131895,,139299,,146601v,47073,4852,59324,48491,83127c83893,249038,119961,269471,159327,278219v20782,4618,41693,8691,62346,13854c237982,296150,253946,301505,270164,305928v9185,2505,18473,4618,27709,6927c334818,310546,371895,309803,408709,305928v15946,-1679,34944,-15702,48491,-20782c466114,281803,475673,280528,484909,278219v9236,-4618,18217,-9787,27709,-13855c530031,256901,582206,244904,588818,243582v11546,-2309,22884,-6215,34637,-6927c688032,232741,752764,232037,817418,229728v6927,-2309,13654,-5343,20782,-6927c873365,214986,914179,212432,949037,208946v71582,2309,143126,6927,214745,6927c1258483,215873,1353291,214978,1447800,208946v14574,-930,41564,-13854,41564,-13854c1496291,190474,1502699,184960,1510146,181237v6531,-3265,14398,-3381,20781,-6927c1545483,166223,1556694,151867,1572491,146601v13855,-4618,29413,-5754,41564,-13855l1655618,105037v9849,-29544,83128,-45027,13855,-62345xe" filled="f" strokecolor="red" strokeweight="1.5pt">
                <v:path arrowok="t" o:connecttype="custom" o:connectlocs="1184439,35921;879729,949;751947,6777;683141,24264;216246,30092;172014,47578;157270,53406;142526,59236;103209,70892;88464,76721;19659,88378;4914,105864;0,123350;34403,193294;113038,234094;157270,245751;191673,257409;211332,263237;289966,257409;324369,239923;344028,234094;363687,222437;417748,204951;442322,199122;579933,193294;594677,187465;673312,175808;825667,181636;1027169,175808;1056657,164151;1071402,152493;1086145,146665;1115633,123350;1145122,111693;1174609,88378;1184439,35921" o:connectangles="0,0,0,0,0,0,0,0,0,0,0,0,0,0,0,0,0,0,0,0,0,0,0,0,0,0,0,0,0,0,0,0,0,0,0,0"/>
              </v:shape>
            </w:pict>
          </mc:Fallback>
        </mc:AlternateContent>
      </w:r>
      <w:r w:rsidR="002A613E">
        <w:rPr>
          <w:noProof/>
        </w:rPr>
        <mc:AlternateContent>
          <mc:Choice Requires="wps">
            <w:drawing>
              <wp:anchor distT="0" distB="0" distL="114300" distR="114300" simplePos="0" relativeHeight="251670528" behindDoc="0" locked="0" layoutInCell="1" allowOverlap="1" wp14:anchorId="2672AF5F" wp14:editId="18BE9905">
                <wp:simplePos x="0" y="0"/>
                <wp:positionH relativeFrom="column">
                  <wp:posOffset>3560560</wp:posOffset>
                </wp:positionH>
                <wp:positionV relativeFrom="paragraph">
                  <wp:posOffset>203720</wp:posOffset>
                </wp:positionV>
                <wp:extent cx="810491" cy="2126672"/>
                <wp:effectExtent l="0" t="0" r="27940" b="26035"/>
                <wp:wrapNone/>
                <wp:docPr id="52" name="Freeform: Shape 52"/>
                <wp:cNvGraphicFramePr/>
                <a:graphic xmlns:a="http://schemas.openxmlformats.org/drawingml/2006/main">
                  <a:graphicData uri="http://schemas.microsoft.com/office/word/2010/wordprocessingShape">
                    <wps:wsp>
                      <wps:cNvSpPr/>
                      <wps:spPr>
                        <a:xfrm>
                          <a:off x="0" y="0"/>
                          <a:ext cx="810491" cy="2126672"/>
                        </a:xfrm>
                        <a:custGeom>
                          <a:avLst/>
                          <a:gdLst>
                            <a:gd name="connsiteX0" fmla="*/ 471055 w 810491"/>
                            <a:gd name="connsiteY0" fmla="*/ 20781 h 2126672"/>
                            <a:gd name="connsiteX1" fmla="*/ 436419 w 810491"/>
                            <a:gd name="connsiteY1" fmla="*/ 0 h 2126672"/>
                            <a:gd name="connsiteX2" fmla="*/ 408710 w 810491"/>
                            <a:gd name="connsiteY2" fmla="*/ 20781 h 2126672"/>
                            <a:gd name="connsiteX3" fmla="*/ 242455 w 810491"/>
                            <a:gd name="connsiteY3" fmla="*/ 62345 h 2126672"/>
                            <a:gd name="connsiteX4" fmla="*/ 214746 w 810491"/>
                            <a:gd name="connsiteY4" fmla="*/ 96981 h 2126672"/>
                            <a:gd name="connsiteX5" fmla="*/ 193964 w 810491"/>
                            <a:gd name="connsiteY5" fmla="*/ 117763 h 2126672"/>
                            <a:gd name="connsiteX6" fmla="*/ 180110 w 810491"/>
                            <a:gd name="connsiteY6" fmla="*/ 145472 h 2126672"/>
                            <a:gd name="connsiteX7" fmla="*/ 152400 w 810491"/>
                            <a:gd name="connsiteY7" fmla="*/ 180109 h 2126672"/>
                            <a:gd name="connsiteX8" fmla="*/ 138546 w 810491"/>
                            <a:gd name="connsiteY8" fmla="*/ 200890 h 2126672"/>
                            <a:gd name="connsiteX9" fmla="*/ 83128 w 810491"/>
                            <a:gd name="connsiteY9" fmla="*/ 249381 h 2126672"/>
                            <a:gd name="connsiteX10" fmla="*/ 62346 w 810491"/>
                            <a:gd name="connsiteY10" fmla="*/ 263236 h 2126672"/>
                            <a:gd name="connsiteX11" fmla="*/ 20782 w 810491"/>
                            <a:gd name="connsiteY11" fmla="*/ 318654 h 2126672"/>
                            <a:gd name="connsiteX12" fmla="*/ 0 w 810491"/>
                            <a:gd name="connsiteY12" fmla="*/ 360218 h 2126672"/>
                            <a:gd name="connsiteX13" fmla="*/ 6928 w 810491"/>
                            <a:gd name="connsiteY13" fmla="*/ 949036 h 2126672"/>
                            <a:gd name="connsiteX14" fmla="*/ 27710 w 810491"/>
                            <a:gd name="connsiteY14" fmla="*/ 1149927 h 2126672"/>
                            <a:gd name="connsiteX15" fmla="*/ 41564 w 810491"/>
                            <a:gd name="connsiteY15" fmla="*/ 1267690 h 2126672"/>
                            <a:gd name="connsiteX16" fmla="*/ 48491 w 810491"/>
                            <a:gd name="connsiteY16" fmla="*/ 1295400 h 2126672"/>
                            <a:gd name="connsiteX17" fmla="*/ 62346 w 810491"/>
                            <a:gd name="connsiteY17" fmla="*/ 1399309 h 2126672"/>
                            <a:gd name="connsiteX18" fmla="*/ 83128 w 810491"/>
                            <a:gd name="connsiteY18" fmla="*/ 1447800 h 2126672"/>
                            <a:gd name="connsiteX19" fmla="*/ 117764 w 810491"/>
                            <a:gd name="connsiteY19" fmla="*/ 1579418 h 2126672"/>
                            <a:gd name="connsiteX20" fmla="*/ 173182 w 810491"/>
                            <a:gd name="connsiteY20" fmla="*/ 1724890 h 2126672"/>
                            <a:gd name="connsiteX21" fmla="*/ 187037 w 810491"/>
                            <a:gd name="connsiteY21" fmla="*/ 1773381 h 2126672"/>
                            <a:gd name="connsiteX22" fmla="*/ 200891 w 810491"/>
                            <a:gd name="connsiteY22" fmla="*/ 1801090 h 2126672"/>
                            <a:gd name="connsiteX23" fmla="*/ 207819 w 810491"/>
                            <a:gd name="connsiteY23" fmla="*/ 1828800 h 2126672"/>
                            <a:gd name="connsiteX24" fmla="*/ 214746 w 810491"/>
                            <a:gd name="connsiteY24" fmla="*/ 1849581 h 2126672"/>
                            <a:gd name="connsiteX25" fmla="*/ 221673 w 810491"/>
                            <a:gd name="connsiteY25" fmla="*/ 1877290 h 2126672"/>
                            <a:gd name="connsiteX26" fmla="*/ 235528 w 810491"/>
                            <a:gd name="connsiteY26" fmla="*/ 1925781 h 2126672"/>
                            <a:gd name="connsiteX27" fmla="*/ 242455 w 810491"/>
                            <a:gd name="connsiteY27" fmla="*/ 1974272 h 2126672"/>
                            <a:gd name="connsiteX28" fmla="*/ 249382 w 810491"/>
                            <a:gd name="connsiteY28" fmla="*/ 2008909 h 2126672"/>
                            <a:gd name="connsiteX29" fmla="*/ 256310 w 810491"/>
                            <a:gd name="connsiteY29" fmla="*/ 2092036 h 2126672"/>
                            <a:gd name="connsiteX30" fmla="*/ 304800 w 810491"/>
                            <a:gd name="connsiteY30" fmla="*/ 2119745 h 2126672"/>
                            <a:gd name="connsiteX31" fmla="*/ 325582 w 810491"/>
                            <a:gd name="connsiteY31" fmla="*/ 2126672 h 2126672"/>
                            <a:gd name="connsiteX32" fmla="*/ 498764 w 810491"/>
                            <a:gd name="connsiteY32" fmla="*/ 2119745 h 2126672"/>
                            <a:gd name="connsiteX33" fmla="*/ 588819 w 810491"/>
                            <a:gd name="connsiteY33" fmla="*/ 2085109 h 2126672"/>
                            <a:gd name="connsiteX34" fmla="*/ 609600 w 810491"/>
                            <a:gd name="connsiteY34" fmla="*/ 2071254 h 2126672"/>
                            <a:gd name="connsiteX35" fmla="*/ 644237 w 810491"/>
                            <a:gd name="connsiteY35" fmla="*/ 2057400 h 2126672"/>
                            <a:gd name="connsiteX36" fmla="*/ 671946 w 810491"/>
                            <a:gd name="connsiteY36" fmla="*/ 2043545 h 2126672"/>
                            <a:gd name="connsiteX37" fmla="*/ 706582 w 810491"/>
                            <a:gd name="connsiteY37" fmla="*/ 2036618 h 2126672"/>
                            <a:gd name="connsiteX38" fmla="*/ 741219 w 810491"/>
                            <a:gd name="connsiteY38" fmla="*/ 1988127 h 2126672"/>
                            <a:gd name="connsiteX39" fmla="*/ 789710 w 810491"/>
                            <a:gd name="connsiteY39" fmla="*/ 1814945 h 2126672"/>
                            <a:gd name="connsiteX40" fmla="*/ 810491 w 810491"/>
                            <a:gd name="connsiteY40" fmla="*/ 1620981 h 2126672"/>
                            <a:gd name="connsiteX41" fmla="*/ 803564 w 810491"/>
                            <a:gd name="connsiteY41" fmla="*/ 824345 h 2126672"/>
                            <a:gd name="connsiteX42" fmla="*/ 796637 w 810491"/>
                            <a:gd name="connsiteY42" fmla="*/ 782781 h 2126672"/>
                            <a:gd name="connsiteX43" fmla="*/ 789710 w 810491"/>
                            <a:gd name="connsiteY43" fmla="*/ 720436 h 2126672"/>
                            <a:gd name="connsiteX44" fmla="*/ 775855 w 810491"/>
                            <a:gd name="connsiteY44" fmla="*/ 671945 h 2126672"/>
                            <a:gd name="connsiteX45" fmla="*/ 762000 w 810491"/>
                            <a:gd name="connsiteY45" fmla="*/ 609600 h 2126672"/>
                            <a:gd name="connsiteX46" fmla="*/ 748146 w 810491"/>
                            <a:gd name="connsiteY46" fmla="*/ 588818 h 2126672"/>
                            <a:gd name="connsiteX47" fmla="*/ 734291 w 810491"/>
                            <a:gd name="connsiteY47" fmla="*/ 505690 h 2126672"/>
                            <a:gd name="connsiteX48" fmla="*/ 720437 w 810491"/>
                            <a:gd name="connsiteY48" fmla="*/ 457200 h 2126672"/>
                            <a:gd name="connsiteX49" fmla="*/ 706582 w 810491"/>
                            <a:gd name="connsiteY49" fmla="*/ 408709 h 2126672"/>
                            <a:gd name="connsiteX50" fmla="*/ 692728 w 810491"/>
                            <a:gd name="connsiteY50" fmla="*/ 325581 h 2126672"/>
                            <a:gd name="connsiteX51" fmla="*/ 685800 w 810491"/>
                            <a:gd name="connsiteY51" fmla="*/ 304800 h 2126672"/>
                            <a:gd name="connsiteX52" fmla="*/ 671946 w 810491"/>
                            <a:gd name="connsiteY52" fmla="*/ 235527 h 2126672"/>
                            <a:gd name="connsiteX53" fmla="*/ 658091 w 810491"/>
                            <a:gd name="connsiteY53" fmla="*/ 200890 h 2126672"/>
                            <a:gd name="connsiteX54" fmla="*/ 651164 w 810491"/>
                            <a:gd name="connsiteY54" fmla="*/ 180109 h 2126672"/>
                            <a:gd name="connsiteX55" fmla="*/ 588819 w 810491"/>
                            <a:gd name="connsiteY55" fmla="*/ 96981 h 2126672"/>
                            <a:gd name="connsiteX56" fmla="*/ 574964 w 810491"/>
                            <a:gd name="connsiteY56" fmla="*/ 62345 h 2126672"/>
                            <a:gd name="connsiteX57" fmla="*/ 547255 w 810491"/>
                            <a:gd name="connsiteY57" fmla="*/ 41563 h 2126672"/>
                            <a:gd name="connsiteX58" fmla="*/ 471055 w 810491"/>
                            <a:gd name="connsiteY58" fmla="*/ 20781 h 21266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810491" h="2126672">
                              <a:moveTo>
                                <a:pt x="471055" y="20781"/>
                              </a:moveTo>
                              <a:cubicBezTo>
                                <a:pt x="459510" y="13854"/>
                                <a:pt x="449883" y="0"/>
                                <a:pt x="436419" y="0"/>
                              </a:cubicBezTo>
                              <a:cubicBezTo>
                                <a:pt x="424874" y="0"/>
                                <a:pt x="419036" y="15618"/>
                                <a:pt x="408710" y="20781"/>
                              </a:cubicBezTo>
                              <a:cubicBezTo>
                                <a:pt x="337002" y="56634"/>
                                <a:pt x="327442" y="50204"/>
                                <a:pt x="242455" y="62345"/>
                              </a:cubicBezTo>
                              <a:cubicBezTo>
                                <a:pt x="233219" y="73890"/>
                                <a:pt x="224482" y="85854"/>
                                <a:pt x="214746" y="96981"/>
                              </a:cubicBezTo>
                              <a:cubicBezTo>
                                <a:pt x="208295" y="104354"/>
                                <a:pt x="199658" y="109791"/>
                                <a:pt x="193964" y="117763"/>
                              </a:cubicBezTo>
                              <a:cubicBezTo>
                                <a:pt x="187962" y="126166"/>
                                <a:pt x="185838" y="136880"/>
                                <a:pt x="180110" y="145472"/>
                              </a:cubicBezTo>
                              <a:cubicBezTo>
                                <a:pt x="171908" y="157774"/>
                                <a:pt x="161272" y="168280"/>
                                <a:pt x="152400" y="180109"/>
                              </a:cubicBezTo>
                              <a:cubicBezTo>
                                <a:pt x="147405" y="186769"/>
                                <a:pt x="143964" y="194569"/>
                                <a:pt x="138546" y="200890"/>
                              </a:cubicBezTo>
                              <a:cubicBezTo>
                                <a:pt x="119294" y="223351"/>
                                <a:pt x="106597" y="232618"/>
                                <a:pt x="83128" y="249381"/>
                              </a:cubicBezTo>
                              <a:cubicBezTo>
                                <a:pt x="76353" y="254220"/>
                                <a:pt x="68667" y="257818"/>
                                <a:pt x="62346" y="263236"/>
                              </a:cubicBezTo>
                              <a:cubicBezTo>
                                <a:pt x="25963" y="294422"/>
                                <a:pt x="41564" y="282286"/>
                                <a:pt x="20782" y="318654"/>
                              </a:cubicBezTo>
                              <a:cubicBezTo>
                                <a:pt x="-703" y="356253"/>
                                <a:pt x="12702" y="322117"/>
                                <a:pt x="0" y="360218"/>
                              </a:cubicBezTo>
                              <a:cubicBezTo>
                                <a:pt x="2309" y="556491"/>
                                <a:pt x="2839" y="752792"/>
                                <a:pt x="6928" y="949036"/>
                              </a:cubicBezTo>
                              <a:cubicBezTo>
                                <a:pt x="7478" y="975418"/>
                                <a:pt x="27703" y="1149862"/>
                                <a:pt x="27710" y="1149927"/>
                              </a:cubicBezTo>
                              <a:cubicBezTo>
                                <a:pt x="32072" y="1190640"/>
                                <a:pt x="34303" y="1227752"/>
                                <a:pt x="41564" y="1267690"/>
                              </a:cubicBezTo>
                              <a:cubicBezTo>
                                <a:pt x="43267" y="1277057"/>
                                <a:pt x="46182" y="1286163"/>
                                <a:pt x="48491" y="1295400"/>
                              </a:cubicBezTo>
                              <a:cubicBezTo>
                                <a:pt x="49589" y="1305281"/>
                                <a:pt x="56940" y="1381739"/>
                                <a:pt x="62346" y="1399309"/>
                              </a:cubicBezTo>
                              <a:cubicBezTo>
                                <a:pt x="67518" y="1416117"/>
                                <a:pt x="77883" y="1431015"/>
                                <a:pt x="83128" y="1447800"/>
                              </a:cubicBezTo>
                              <a:cubicBezTo>
                                <a:pt x="141581" y="1634852"/>
                                <a:pt x="46282" y="1375183"/>
                                <a:pt x="117764" y="1579418"/>
                              </a:cubicBezTo>
                              <a:cubicBezTo>
                                <a:pt x="191583" y="1790329"/>
                                <a:pt x="97772" y="1498661"/>
                                <a:pt x="173182" y="1724890"/>
                              </a:cubicBezTo>
                              <a:cubicBezTo>
                                <a:pt x="178498" y="1740838"/>
                                <a:pt x="181292" y="1757583"/>
                                <a:pt x="187037" y="1773381"/>
                              </a:cubicBezTo>
                              <a:cubicBezTo>
                                <a:pt x="190566" y="1783086"/>
                                <a:pt x="197265" y="1791421"/>
                                <a:pt x="200891" y="1801090"/>
                              </a:cubicBezTo>
                              <a:cubicBezTo>
                                <a:pt x="204234" y="1810005"/>
                                <a:pt x="205203" y="1819645"/>
                                <a:pt x="207819" y="1828800"/>
                              </a:cubicBezTo>
                              <a:cubicBezTo>
                                <a:pt x="209825" y="1835821"/>
                                <a:pt x="212740" y="1842560"/>
                                <a:pt x="214746" y="1849581"/>
                              </a:cubicBezTo>
                              <a:cubicBezTo>
                                <a:pt x="217361" y="1858735"/>
                                <a:pt x="219058" y="1868136"/>
                                <a:pt x="221673" y="1877290"/>
                              </a:cubicBezTo>
                              <a:cubicBezTo>
                                <a:pt x="229090" y="1903250"/>
                                <a:pt x="230116" y="1896014"/>
                                <a:pt x="235528" y="1925781"/>
                              </a:cubicBezTo>
                              <a:cubicBezTo>
                                <a:pt x="238449" y="1941845"/>
                                <a:pt x="239771" y="1958166"/>
                                <a:pt x="242455" y="1974272"/>
                              </a:cubicBezTo>
                              <a:cubicBezTo>
                                <a:pt x="244391" y="1985886"/>
                                <a:pt x="247073" y="1997363"/>
                                <a:pt x="249382" y="2008909"/>
                              </a:cubicBezTo>
                              <a:cubicBezTo>
                                <a:pt x="251691" y="2036618"/>
                                <a:pt x="249146" y="2065170"/>
                                <a:pt x="256310" y="2092036"/>
                              </a:cubicBezTo>
                              <a:cubicBezTo>
                                <a:pt x="262378" y="2114791"/>
                                <a:pt x="288428" y="2115067"/>
                                <a:pt x="304800" y="2119745"/>
                              </a:cubicBezTo>
                              <a:cubicBezTo>
                                <a:pt x="311821" y="2121751"/>
                                <a:pt x="318655" y="2124363"/>
                                <a:pt x="325582" y="2126672"/>
                              </a:cubicBezTo>
                              <a:cubicBezTo>
                                <a:pt x="383309" y="2124363"/>
                                <a:pt x="441386" y="2126495"/>
                                <a:pt x="498764" y="2119745"/>
                              </a:cubicBezTo>
                              <a:cubicBezTo>
                                <a:pt x="520816" y="2117151"/>
                                <a:pt x="565129" y="2098647"/>
                                <a:pt x="588819" y="2085109"/>
                              </a:cubicBezTo>
                              <a:cubicBezTo>
                                <a:pt x="596047" y="2080978"/>
                                <a:pt x="602154" y="2074977"/>
                                <a:pt x="609600" y="2071254"/>
                              </a:cubicBezTo>
                              <a:cubicBezTo>
                                <a:pt x="620722" y="2065693"/>
                                <a:pt x="632874" y="2062450"/>
                                <a:pt x="644237" y="2057400"/>
                              </a:cubicBezTo>
                              <a:cubicBezTo>
                                <a:pt x="653674" y="2053206"/>
                                <a:pt x="662149" y="2046811"/>
                                <a:pt x="671946" y="2043545"/>
                              </a:cubicBezTo>
                              <a:cubicBezTo>
                                <a:pt x="683116" y="2039822"/>
                                <a:pt x="695037" y="2038927"/>
                                <a:pt x="706582" y="2036618"/>
                              </a:cubicBezTo>
                              <a:cubicBezTo>
                                <a:pt x="708047" y="2034665"/>
                                <a:pt x="738492" y="1995139"/>
                                <a:pt x="741219" y="1988127"/>
                              </a:cubicBezTo>
                              <a:cubicBezTo>
                                <a:pt x="775874" y="1899014"/>
                                <a:pt x="773485" y="1896067"/>
                                <a:pt x="789710" y="1814945"/>
                              </a:cubicBezTo>
                              <a:cubicBezTo>
                                <a:pt x="805112" y="1653218"/>
                                <a:pt x="796676" y="1717693"/>
                                <a:pt x="810491" y="1620981"/>
                              </a:cubicBezTo>
                              <a:cubicBezTo>
                                <a:pt x="808182" y="1355436"/>
                                <a:pt x="807953" y="1089864"/>
                                <a:pt x="803564" y="824345"/>
                              </a:cubicBezTo>
                              <a:cubicBezTo>
                                <a:pt x="803332" y="810301"/>
                                <a:pt x="798493" y="796704"/>
                                <a:pt x="796637" y="782781"/>
                              </a:cubicBezTo>
                              <a:cubicBezTo>
                                <a:pt x="793874" y="762055"/>
                                <a:pt x="792890" y="741102"/>
                                <a:pt x="789710" y="720436"/>
                              </a:cubicBezTo>
                              <a:cubicBezTo>
                                <a:pt x="784528" y="686757"/>
                                <a:pt x="783095" y="700905"/>
                                <a:pt x="775855" y="671945"/>
                              </a:cubicBezTo>
                              <a:cubicBezTo>
                                <a:pt x="773880" y="664046"/>
                                <a:pt x="766270" y="619562"/>
                                <a:pt x="762000" y="609600"/>
                              </a:cubicBezTo>
                              <a:cubicBezTo>
                                <a:pt x="758720" y="601948"/>
                                <a:pt x="752764" y="595745"/>
                                <a:pt x="748146" y="588818"/>
                              </a:cubicBezTo>
                              <a:cubicBezTo>
                                <a:pt x="743528" y="561109"/>
                                <a:pt x="741104" y="532943"/>
                                <a:pt x="734291" y="505690"/>
                              </a:cubicBezTo>
                              <a:cubicBezTo>
                                <a:pt x="712632" y="419050"/>
                                <a:pt x="740315" y="526777"/>
                                <a:pt x="720437" y="457200"/>
                              </a:cubicBezTo>
                              <a:cubicBezTo>
                                <a:pt x="703049" y="396339"/>
                                <a:pt x="723186" y="458514"/>
                                <a:pt x="706582" y="408709"/>
                              </a:cubicBezTo>
                              <a:cubicBezTo>
                                <a:pt x="702673" y="381347"/>
                                <a:pt x="699480" y="352587"/>
                                <a:pt x="692728" y="325581"/>
                              </a:cubicBezTo>
                              <a:cubicBezTo>
                                <a:pt x="690957" y="318497"/>
                                <a:pt x="687442" y="311915"/>
                                <a:pt x="685800" y="304800"/>
                              </a:cubicBezTo>
                              <a:cubicBezTo>
                                <a:pt x="680505" y="281855"/>
                                <a:pt x="680692" y="257391"/>
                                <a:pt x="671946" y="235527"/>
                              </a:cubicBezTo>
                              <a:cubicBezTo>
                                <a:pt x="667328" y="223981"/>
                                <a:pt x="662457" y="212533"/>
                                <a:pt x="658091" y="200890"/>
                              </a:cubicBezTo>
                              <a:cubicBezTo>
                                <a:pt x="655527" y="194053"/>
                                <a:pt x="654843" y="186416"/>
                                <a:pt x="651164" y="180109"/>
                              </a:cubicBezTo>
                              <a:cubicBezTo>
                                <a:pt x="618266" y="123712"/>
                                <a:pt x="621731" y="129894"/>
                                <a:pt x="588819" y="96981"/>
                              </a:cubicBezTo>
                              <a:cubicBezTo>
                                <a:pt x="584201" y="85436"/>
                                <a:pt x="582425" y="72293"/>
                                <a:pt x="574964" y="62345"/>
                              </a:cubicBezTo>
                              <a:cubicBezTo>
                                <a:pt x="568037" y="53109"/>
                                <a:pt x="556021" y="49077"/>
                                <a:pt x="547255" y="41563"/>
                              </a:cubicBezTo>
                              <a:lnTo>
                                <a:pt x="471055" y="20781"/>
                              </a:lnTo>
                              <a:close/>
                            </a:path>
                          </a:pathLst>
                        </a:cu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B8B6C" id="Freeform: Shape 52" o:spid="_x0000_s1026" style="position:absolute;margin-left:280.35pt;margin-top:16.05pt;width:63.8pt;height:167.4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810491,212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" path="m471055,20781c459510,13854,449883,,436419,,424874,,419036,15618,408710,20781,337002,56634,327442,50204,242455,62345v-9236,11545,-17973,23509,-27709,34636c208295,104354,199658,109791,193964,117763v-6002,8403,-8126,19117,-13854,27709c171908,157774,161272,168280,152400,180109v-4995,6660,-8436,14460,-13854,20781c119294,223351,106597,232618,83128,249381v-6775,4839,-14461,8437,-20782,13855c25963,294422,41564,282286,20782,318654,-703,356253,12702,322117,,360218,2309,556491,2839,752792,6928,949036v550,26382,20775,200826,20782,200891c32072,1190640,34303,1227752,41564,1267690v1703,9367,4618,18473,6927,27710c49589,1305281,56940,1381739,62346,1399309v5172,16808,15537,31706,20782,48491c141581,1634852,46282,1375183,117764,1579418v73819,210911,-19992,-80757,55418,145472c178498,1740838,181292,1757583,187037,1773381v3529,9705,10228,18040,13854,27709c204234,1810005,205203,1819645,207819,1828800v2006,7021,4921,13760,6927,20781c217361,1858735,219058,1868136,221673,1877290v7417,25960,8443,18724,13855,48491c238449,1941845,239771,1958166,242455,1974272v1936,11614,4618,23091,6927,34637c251691,2036618,249146,2065170,256310,2092036v6068,22755,32118,23031,48490,27709c311821,2121751,318655,2124363,325582,2126672v57727,-2309,115804,-177,173182,-6927c520816,2117151,565129,2098647,588819,2085109v7228,-4131,13335,-10132,20781,-13855c620722,2065693,632874,2062450,644237,2057400v9437,-4194,17912,-10589,27709,-13855c683116,2039822,695037,2038927,706582,2036618v1465,-1953,31910,-41479,34637,-48491c775874,1899014,773485,1896067,789710,1814945v15402,-161727,6966,-97252,20781,-193964c808182,1355436,807953,1089864,803564,824345v-232,-14044,-5071,-27641,-6927,-41564c793874,762055,792890,741102,789710,720436v-5182,-33679,-6615,-19531,-13855,-48491c773880,664046,766270,619562,762000,609600v-3280,-7652,-9236,-13855,-13854,-20782c743528,561109,741104,532943,734291,505690v-21659,-86640,6024,21087,-13854,-48490c703049,396339,723186,458514,706582,408709v-3909,-27362,-7102,-56122,-13854,-83128c690957,318497,687442,311915,685800,304800v-5295,-22945,-5108,-47409,-13854,-69273c667328,223981,662457,212533,658091,200890v-2564,-6837,-3248,-14474,-6927,-20781c618266,123712,621731,129894,588819,96981,584201,85436,582425,72293,574964,62345,568037,53109,556021,49077,547255,41563l471055,20781xe" filled="f" strokecolor="red" strokeweight="1pt">
                <v:path arrowok="t" o:connecttype="custom" o:connectlocs="471055,20781;436419,0;408710,20781;242455,62345;214746,96981;193964,117763;180110,145472;152400,180109;138546,200890;83128,249381;62346,263236;20782,318654;0,360218;6928,949036;27710,1149927;41564,1267690;48491,1295400;62346,1399309;83128,1447800;117764,1579418;173182,1724890;187037,1773381;200891,1801090;207819,1828800;214746,1849581;221673,1877290;235528,1925781;242455,1974272;249382,2008909;256310,2092036;304800,2119745;325582,2126672;498764,2119745;588819,2085109;609600,2071254;644237,2057400;671946,2043545;706582,2036618;741219,1988127;789710,1814945;810491,1620981;803564,824345;796637,782781;789710,720436;775855,671945;762000,609600;748146,588818;734291,505690;720437,457200;706582,408709;692728,325581;685800,304800;671946,235527;658091,200890;651164,180109;588819,96981;574964,62345;547255,41563;471055,20781" o:connectangles="0,0,0,0,0,0,0,0,0,0,0,0,0,0,0,0,0,0,0,0,0,0,0,0,0,0,0,0,0,0,0,0,0,0,0,0,0,0,0,0,0,0,0,0,0,0,0,0,0,0,0,0,0,0,0,0,0,0,0"/>
              </v:shape>
            </w:pict>
          </mc:Fallback>
        </mc:AlternateContent>
      </w:r>
      <w:r>
        <w:rPr>
          <w:noProof/>
        </w:rPr>
        <w:drawing>
          <wp:inline distT="0" distB="0" distL="0" distR="0" wp14:anchorId="12EB8BD6" wp14:editId="71603C7F">
            <wp:extent cx="2469567" cy="3442566"/>
            <wp:effectExtent l="0" t="0" r="6985"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5934" cy="3465382"/>
                    </a:xfrm>
                    <a:prstGeom prst="rect">
                      <a:avLst/>
                    </a:prstGeom>
                  </pic:spPr>
                </pic:pic>
              </a:graphicData>
            </a:graphic>
          </wp:inline>
        </w:drawing>
      </w:r>
    </w:p>
    <w:p w14:paraId="4292D0A5" w14:textId="77777777" w:rsidR="008C6297" w:rsidRPr="0097367E" w:rsidRDefault="00EE77C6" w:rsidP="00367D40">
      <w:pPr>
        <w:pStyle w:val="BodyTextL50"/>
      </w:pPr>
      <w:r>
        <w:t>What additional Event Types are displayed</w:t>
      </w:r>
      <w:r w:rsidR="002A613E">
        <w:t xml:space="preserve"> in the Type column</w:t>
      </w:r>
      <w:r>
        <w:t>?</w:t>
      </w:r>
      <w:r w:rsidR="002767AD">
        <w:t xml:space="preserve"> </w:t>
      </w:r>
      <w:r w:rsidR="002767AD" w:rsidRPr="0097367E">
        <w:t>(List all those Types that show up as coloured squares</w:t>
      </w:r>
      <w:r w:rsidR="00915ADA" w:rsidRPr="0097367E">
        <w:t xml:space="preserve"> except HTTP</w:t>
      </w:r>
      <w:r w:rsidR="002767AD" w:rsidRPr="0097367E">
        <w:t>)</w:t>
      </w:r>
    </w:p>
    <w:p w14:paraId="155B2103" w14:textId="51F52A35" w:rsidR="009D539D" w:rsidRDefault="0097367E" w:rsidP="00EE77C6">
      <w:pPr>
        <w:pStyle w:val="BodyTextL50"/>
      </w:pPr>
      <w:r>
        <w:rPr>
          <w:color w:val="FF0000"/>
        </w:rPr>
        <w:t>Your a</w:t>
      </w:r>
      <w:r w:rsidRPr="00293CC3">
        <w:rPr>
          <w:color w:val="FF0000"/>
        </w:rPr>
        <w:t xml:space="preserve">nswer: </w:t>
      </w:r>
      <w:r w:rsidR="0080513C">
        <w:rPr>
          <w:color w:val="FF0000"/>
        </w:rPr>
        <w:t>DNS, ARP, TCP</w:t>
      </w:r>
    </w:p>
    <w:p w14:paraId="640E261C" w14:textId="77777777" w:rsidR="005F4665" w:rsidRDefault="005F4665" w:rsidP="005F4665">
      <w:pPr>
        <w:pStyle w:val="BodyTextL50"/>
        <w:jc w:val="center"/>
      </w:pPr>
    </w:p>
    <w:p w14:paraId="0DD8FEF4" w14:textId="29B0651D" w:rsidR="00F258D0" w:rsidRDefault="00EE77C6" w:rsidP="00EE77C6">
      <w:pPr>
        <w:pStyle w:val="BodyTextL50"/>
      </w:pPr>
      <w:r>
        <w:t>These extra entries play variou</w:t>
      </w:r>
      <w:r w:rsidR="00F258D0">
        <w:t>s roles within the TCP/IP suite, and two these entries are related to addresses:</w:t>
      </w:r>
      <w:r w:rsidR="0097367E">
        <w:t xml:space="preserve"> (</w:t>
      </w:r>
      <w:r w:rsidR="0097367E" w:rsidRPr="0097367E">
        <w:rPr>
          <w:b/>
          <w:bCs/>
          <w:color w:val="FF0000"/>
        </w:rPr>
        <w:t>please read the following dot points carefully to gain more from this lab</w:t>
      </w:r>
      <w:r w:rsidR="0097367E">
        <w:t>)</w:t>
      </w:r>
    </w:p>
    <w:p w14:paraId="58B99701" w14:textId="77777777" w:rsidR="00F258D0" w:rsidRPr="0097367E" w:rsidRDefault="00F258D0" w:rsidP="00C42E44">
      <w:pPr>
        <w:pStyle w:val="BodyTextL50"/>
        <w:numPr>
          <w:ilvl w:val="0"/>
          <w:numId w:val="8"/>
        </w:numPr>
      </w:pPr>
      <w:r w:rsidRPr="0097367E">
        <w:rPr>
          <w:b/>
        </w:rPr>
        <w:t>ARP (Address Resolution Protocol)</w:t>
      </w:r>
      <w:r w:rsidR="00827D8A" w:rsidRPr="0097367E">
        <w:rPr>
          <w:b/>
        </w:rPr>
        <w:t>,</w:t>
      </w:r>
      <w:r w:rsidRPr="0097367E">
        <w:t xml:space="preserve"> which is used by a device to</w:t>
      </w:r>
      <w:r w:rsidR="00EE77C6" w:rsidRPr="0097367E">
        <w:t xml:space="preserve"> </w:t>
      </w:r>
      <w:r w:rsidRPr="0097367E">
        <w:t>query other devices on its</w:t>
      </w:r>
      <w:r w:rsidR="000D7884" w:rsidRPr="0097367E">
        <w:t xml:space="preserve"> local</w:t>
      </w:r>
      <w:r w:rsidRPr="0097367E">
        <w:t xml:space="preserve"> network to find out the</w:t>
      </w:r>
      <w:r w:rsidR="008A18DF" w:rsidRPr="0097367E">
        <w:t xml:space="preserve"> </w:t>
      </w:r>
      <w:r w:rsidRPr="0097367E">
        <w:t xml:space="preserve">MAC address of a known IP address. This happens when </w:t>
      </w:r>
      <w:r w:rsidR="000D7884" w:rsidRPr="0097367E">
        <w:t>a</w:t>
      </w:r>
      <w:r w:rsidRPr="0097367E">
        <w:t xml:space="preserve"> device needs to communicate with another device when it only has the IP address of the other device.  </w:t>
      </w:r>
      <w:r w:rsidR="00EE77C6" w:rsidRPr="0097367E">
        <w:t xml:space="preserve"> </w:t>
      </w:r>
    </w:p>
    <w:p w14:paraId="62E2DC53" w14:textId="77777777" w:rsidR="00F258D0" w:rsidRPr="0097367E" w:rsidRDefault="00EE77C6" w:rsidP="00C42E44">
      <w:pPr>
        <w:pStyle w:val="BodyTextL50"/>
        <w:numPr>
          <w:ilvl w:val="0"/>
          <w:numId w:val="8"/>
        </w:numPr>
      </w:pPr>
      <w:r w:rsidRPr="0097367E">
        <w:rPr>
          <w:b/>
        </w:rPr>
        <w:t xml:space="preserve">DNS </w:t>
      </w:r>
      <w:r w:rsidR="00F258D0" w:rsidRPr="0097367E">
        <w:rPr>
          <w:b/>
        </w:rPr>
        <w:t>(Domain Name Service)</w:t>
      </w:r>
      <w:r w:rsidR="00F258D0" w:rsidRPr="0097367E">
        <w:t xml:space="preserve"> </w:t>
      </w:r>
      <w:r w:rsidRPr="0097367E">
        <w:t xml:space="preserve">is responsible for </w:t>
      </w:r>
      <w:r w:rsidR="000D7884" w:rsidRPr="0097367E">
        <w:t>“</w:t>
      </w:r>
      <w:r w:rsidRPr="0097367E">
        <w:t>converting</w:t>
      </w:r>
      <w:r w:rsidR="000D7884" w:rsidRPr="0097367E">
        <w:t>”</w:t>
      </w:r>
      <w:r w:rsidRPr="0097367E">
        <w:t xml:space="preserve"> a name (</w:t>
      </w:r>
      <w:r w:rsidR="008A18DF" w:rsidRPr="0097367E">
        <w:t>for example,</w:t>
      </w:r>
      <w:r w:rsidRPr="0097367E">
        <w:t xml:space="preserve"> </w:t>
      </w:r>
      <w:r w:rsidRPr="0097367E">
        <w:rPr>
          <w:b/>
        </w:rPr>
        <w:t>www.osi.local</w:t>
      </w:r>
      <w:r w:rsidRPr="0097367E">
        <w:t>) to an IP address</w:t>
      </w:r>
      <w:r w:rsidR="00827D8A" w:rsidRPr="0097367E">
        <w:t>.</w:t>
      </w:r>
      <w:r w:rsidR="00F258D0" w:rsidRPr="0097367E">
        <w:t xml:space="preserve"> This happens</w:t>
      </w:r>
      <w:r w:rsidR="007462B4" w:rsidRPr="0097367E">
        <w:t xml:space="preserve"> when host A only knows host B’s name, but host A needs Host B’s IP address to reach host B. In this case, Host A will contact its DNS server using DNS messages to find out Host B’s IP address by telling the </w:t>
      </w:r>
      <w:r w:rsidR="000D7884" w:rsidRPr="0097367E">
        <w:t xml:space="preserve">DNS </w:t>
      </w:r>
      <w:r w:rsidR="007462B4" w:rsidRPr="0097367E">
        <w:t xml:space="preserve">server Host B’s name. </w:t>
      </w:r>
      <w:r w:rsidR="00F258D0" w:rsidRPr="0097367E">
        <w:t xml:space="preserve"> </w:t>
      </w:r>
    </w:p>
    <w:p w14:paraId="342B49A0" w14:textId="77777777" w:rsidR="00EE77C6" w:rsidRDefault="00827D8A" w:rsidP="000D7884">
      <w:pPr>
        <w:pStyle w:val="BodyTextL50"/>
        <w:ind w:left="1080"/>
      </w:pPr>
      <w:r>
        <w:t>T</w:t>
      </w:r>
      <w:r w:rsidR="00636603">
        <w:t xml:space="preserve">he additional </w:t>
      </w:r>
      <w:r w:rsidR="00EE77C6" w:rsidRPr="00F258D0">
        <w:rPr>
          <w:b/>
        </w:rPr>
        <w:t>TCP</w:t>
      </w:r>
      <w:r w:rsidR="00636603">
        <w:t xml:space="preserve"> events are</w:t>
      </w:r>
      <w:r w:rsidR="00EE77C6">
        <w:t xml:space="preserve"> responsible for connecting, agreeing on communication pa</w:t>
      </w:r>
      <w:r w:rsidR="00E1703E">
        <w:t>rameters</w:t>
      </w:r>
      <w:r w:rsidR="008A18DF">
        <w:t>,</w:t>
      </w:r>
      <w:r w:rsidR="00E1703E">
        <w:t xml:space="preserve"> and disconnecting the communications sessions between the </w:t>
      </w:r>
      <w:r w:rsidR="00EE77C6">
        <w:t>device</w:t>
      </w:r>
      <w:r w:rsidR="00E1703E">
        <w:t>s</w:t>
      </w:r>
      <w:r w:rsidR="00EE77C6">
        <w:t xml:space="preserve">. These protocols have been mentioned </w:t>
      </w:r>
      <w:r w:rsidR="002B0AC7">
        <w:t>previously</w:t>
      </w:r>
      <w:r w:rsidR="00EE77C6">
        <w:t xml:space="preserve"> and will be further discussed as the course progresses. Currently there are over 35 possible protocols (event types) available for capture within Packet Tracer.</w:t>
      </w:r>
    </w:p>
    <w:p w14:paraId="7BB4410F" w14:textId="0BB8F976" w:rsidR="00856191" w:rsidRDefault="00856191" w:rsidP="000D7884">
      <w:pPr>
        <w:pStyle w:val="SubStepAlpha"/>
        <w:numPr>
          <w:ilvl w:val="0"/>
          <w:numId w:val="23"/>
        </w:numPr>
      </w:pPr>
      <w:r w:rsidRPr="002767AD">
        <w:rPr>
          <w:b/>
        </w:rPr>
        <w:t>Click the first DNS</w:t>
      </w:r>
      <w:r>
        <w:t xml:space="preserve"> event </w:t>
      </w:r>
      <w:r w:rsidR="008A18DF">
        <w:t xml:space="preserve">in </w:t>
      </w:r>
      <w:r>
        <w:t xml:space="preserve">the </w:t>
      </w:r>
      <w:r w:rsidR="000D7884">
        <w:rPr>
          <w:b/>
        </w:rPr>
        <w:t>Type</w:t>
      </w:r>
      <w:r>
        <w:t xml:space="preserve"> column.</w:t>
      </w:r>
      <w:r w:rsidR="002B0AC7">
        <w:t xml:space="preserve"> Explore the </w:t>
      </w:r>
      <w:r w:rsidR="002B0AC7">
        <w:rPr>
          <w:b/>
        </w:rPr>
        <w:t>OSI Model</w:t>
      </w:r>
      <w:r w:rsidR="002B0AC7">
        <w:t xml:space="preserve"> and </w:t>
      </w:r>
      <w:r w:rsidR="002B0AC7">
        <w:rPr>
          <w:b/>
        </w:rPr>
        <w:t>PDU Detail</w:t>
      </w:r>
      <w:r w:rsidR="00636603">
        <w:t xml:space="preserve"> tabs and note the encapsulation process. As you look at the </w:t>
      </w:r>
      <w:r w:rsidR="00636603">
        <w:rPr>
          <w:b/>
        </w:rPr>
        <w:t>OSI Model</w:t>
      </w:r>
      <w:r w:rsidR="00636603">
        <w:t xml:space="preserve"> tab with </w:t>
      </w:r>
      <w:r w:rsidR="00636603">
        <w:rPr>
          <w:b/>
        </w:rPr>
        <w:t xml:space="preserve">Layer </w:t>
      </w:r>
      <w:r w:rsidR="00636603" w:rsidRPr="0082474F">
        <w:rPr>
          <w:b/>
        </w:rPr>
        <w:t>7</w:t>
      </w:r>
      <w:r w:rsidR="00636603">
        <w:t xml:space="preserve"> highlighted</w:t>
      </w:r>
      <w:r w:rsidR="00782564">
        <w:t>/clicked</w:t>
      </w:r>
      <w:r w:rsidR="00827D8A">
        <w:t>,</w:t>
      </w:r>
      <w:r w:rsidR="00636603">
        <w:t xml:space="preserve"> </w:t>
      </w:r>
      <w:r w:rsidR="00636603" w:rsidRPr="00636603">
        <w:t>a</w:t>
      </w:r>
      <w:r w:rsidR="00636603">
        <w:t xml:space="preserve"> description of what is occurring is listed directly below the </w:t>
      </w:r>
      <w:r w:rsidR="00636603">
        <w:rPr>
          <w:b/>
        </w:rPr>
        <w:t>In Layers</w:t>
      </w:r>
      <w:r w:rsidR="00636603">
        <w:t xml:space="preserve"> and </w:t>
      </w:r>
      <w:r w:rsidR="00636603">
        <w:rPr>
          <w:b/>
        </w:rPr>
        <w:t>Out Layers</w:t>
      </w:r>
      <w:r w:rsidR="00636603">
        <w:t xml:space="preserve"> (</w:t>
      </w:r>
      <w:r w:rsidR="008A18DF">
        <w:t>“</w:t>
      </w:r>
      <w:r w:rsidR="002B0AC7" w:rsidRPr="002B0AC7">
        <w:t>1. The DNS client sends a DNS query to the DNS server.</w:t>
      </w:r>
      <w:r w:rsidR="008A18DF">
        <w:t>”</w:t>
      </w:r>
      <w:r w:rsidR="00636603">
        <w:t>).</w:t>
      </w:r>
      <w:r w:rsidR="00E1703E">
        <w:t xml:space="preserve"> This is very useful information to help understand what is occurring during the communication process.</w:t>
      </w:r>
    </w:p>
    <w:p w14:paraId="4D30D6A8" w14:textId="77777777" w:rsidR="00E5270E" w:rsidRDefault="00856191" w:rsidP="00E5270E">
      <w:pPr>
        <w:pStyle w:val="SubStepAlpha"/>
        <w:numPr>
          <w:ilvl w:val="0"/>
          <w:numId w:val="0"/>
        </w:numPr>
        <w:ind w:left="720"/>
      </w:pPr>
      <w:r>
        <w:t xml:space="preserve">Click the </w:t>
      </w:r>
      <w:r>
        <w:rPr>
          <w:b/>
        </w:rPr>
        <w:t xml:space="preserve">Outbound PDU Details </w:t>
      </w:r>
      <w:r>
        <w:t xml:space="preserve">tab. </w:t>
      </w:r>
      <w:r w:rsidR="002767AD">
        <w:t xml:space="preserve">Scroll down to see the DNS section. </w:t>
      </w:r>
    </w:p>
    <w:p w14:paraId="65A7CEC2" w14:textId="77777777" w:rsidR="009B40F4" w:rsidRDefault="00F43E2B" w:rsidP="00927FBD">
      <w:pPr>
        <w:pStyle w:val="SubStepAlpha"/>
        <w:numPr>
          <w:ilvl w:val="0"/>
          <w:numId w:val="0"/>
        </w:numPr>
        <w:ind w:left="1080" w:hanging="360"/>
      </w:pPr>
      <w:r w:rsidRPr="0097367E">
        <w:rPr>
          <w:highlight w:val="yellow"/>
        </w:rPr>
        <w:t xml:space="preserve">What is the </w:t>
      </w:r>
      <w:r w:rsidRPr="0097367E">
        <w:rPr>
          <w:b/>
          <w:highlight w:val="yellow"/>
        </w:rPr>
        <w:t>NAME</w:t>
      </w:r>
      <w:r w:rsidRPr="0097367E">
        <w:rPr>
          <w:highlight w:val="yellow"/>
        </w:rPr>
        <w:t xml:space="preserve">  </w:t>
      </w:r>
      <w:r w:rsidR="00755542" w:rsidRPr="0097367E">
        <w:rPr>
          <w:highlight w:val="yellow"/>
        </w:rPr>
        <w:t xml:space="preserve">(to be “converted” by the DNS query) </w:t>
      </w:r>
      <w:r w:rsidRPr="0097367E">
        <w:rPr>
          <w:highlight w:val="yellow"/>
        </w:rPr>
        <w:t xml:space="preserve">that is shown </w:t>
      </w:r>
      <w:r w:rsidR="00A33AF3" w:rsidRPr="0097367E">
        <w:rPr>
          <w:highlight w:val="yellow"/>
        </w:rPr>
        <w:t>in the</w:t>
      </w:r>
      <w:r w:rsidRPr="0097367E">
        <w:rPr>
          <w:highlight w:val="yellow"/>
        </w:rPr>
        <w:t xml:space="preserve"> DNS Query </w:t>
      </w:r>
      <w:r w:rsidR="00A33AF3" w:rsidRPr="0097367E">
        <w:rPr>
          <w:highlight w:val="yellow"/>
        </w:rPr>
        <w:t>section</w:t>
      </w:r>
      <w:r w:rsidRPr="0097367E">
        <w:rPr>
          <w:highlight w:val="yellow"/>
        </w:rPr>
        <w:t>?</w:t>
      </w:r>
    </w:p>
    <w:p w14:paraId="71B3DF9C" w14:textId="2B8B8C0A" w:rsidR="00856191" w:rsidRPr="00CB39E0" w:rsidRDefault="0097367E" w:rsidP="00E5270E">
      <w:pPr>
        <w:pStyle w:val="SubStepAlpha"/>
        <w:numPr>
          <w:ilvl w:val="0"/>
          <w:numId w:val="0"/>
        </w:numPr>
        <w:ind w:left="720"/>
        <w:rPr>
          <w:rStyle w:val="AnswerGray"/>
          <w:color w:val="FF0000"/>
          <w:shd w:val="clear" w:color="auto" w:fill="auto"/>
        </w:rPr>
      </w:pPr>
      <w:r>
        <w:rPr>
          <w:color w:val="FF0000"/>
        </w:rPr>
        <w:t>Your a</w:t>
      </w:r>
      <w:r w:rsidRPr="00293CC3">
        <w:rPr>
          <w:color w:val="FF0000"/>
        </w:rPr>
        <w:t>nswer</w:t>
      </w:r>
      <w:r w:rsidRPr="00CB39E0">
        <w:rPr>
          <w:color w:val="FF0000"/>
        </w:rPr>
        <w:t xml:space="preserve">: </w:t>
      </w:r>
      <w:r w:rsidR="0080513C" w:rsidRPr="00CB39E0">
        <w:rPr>
          <w:color w:val="FF0000"/>
        </w:rPr>
        <w:t>www.osi.local</w:t>
      </w:r>
    </w:p>
    <w:p w14:paraId="1C965C89" w14:textId="77777777" w:rsidR="00E5270E" w:rsidRDefault="00856191" w:rsidP="000D7884">
      <w:pPr>
        <w:pStyle w:val="SubStepAlpha"/>
        <w:numPr>
          <w:ilvl w:val="0"/>
          <w:numId w:val="23"/>
        </w:numPr>
      </w:pPr>
      <w:r w:rsidRPr="00F43E2B">
        <w:rPr>
          <w:b/>
        </w:rPr>
        <w:t>Click the last DNS</w:t>
      </w:r>
      <w:r>
        <w:t xml:space="preserve"> colored square </w:t>
      </w:r>
      <w:r w:rsidR="0074074B">
        <w:t>box</w:t>
      </w:r>
      <w:r>
        <w:t xml:space="preserve"> in the</w:t>
      </w:r>
      <w:r w:rsidR="00636603">
        <w:t xml:space="preserve"> event</w:t>
      </w:r>
      <w:r>
        <w:t xml:space="preserve"> list. </w:t>
      </w:r>
    </w:p>
    <w:p w14:paraId="7B461AEE" w14:textId="77777777" w:rsidR="0097367E" w:rsidRDefault="00927FBD" w:rsidP="00927FBD">
      <w:pPr>
        <w:pStyle w:val="SubStepAlpha"/>
        <w:numPr>
          <w:ilvl w:val="0"/>
          <w:numId w:val="0"/>
        </w:numPr>
        <w:ind w:left="709"/>
      </w:pPr>
      <w:r w:rsidRPr="0097367E">
        <w:rPr>
          <w:highlight w:val="yellow"/>
        </w:rPr>
        <w:lastRenderedPageBreak/>
        <w:t>W</w:t>
      </w:r>
      <w:r w:rsidR="00856191" w:rsidRPr="0097367E">
        <w:rPr>
          <w:highlight w:val="yellow"/>
        </w:rPr>
        <w:t>hich device</w:t>
      </w:r>
      <w:r w:rsidR="00755542" w:rsidRPr="0097367E">
        <w:rPr>
          <w:highlight w:val="yellow"/>
        </w:rPr>
        <w:t>’s information is shown</w:t>
      </w:r>
      <w:r w:rsidRPr="0097367E">
        <w:rPr>
          <w:highlight w:val="yellow"/>
        </w:rPr>
        <w:t xml:space="preserve"> in the PDU Information window popped up</w:t>
      </w:r>
      <w:r w:rsidR="00755542" w:rsidRPr="0097367E">
        <w:rPr>
          <w:highlight w:val="yellow"/>
        </w:rPr>
        <w:t>? (You can find the device information either by checking the title of the pop-up window or look at the first line</w:t>
      </w:r>
      <w:r w:rsidR="00856191" w:rsidRPr="0097367E">
        <w:rPr>
          <w:highlight w:val="yellow"/>
        </w:rPr>
        <w:t xml:space="preserve"> displayed</w:t>
      </w:r>
      <w:r w:rsidR="00F43E2B" w:rsidRPr="0097367E">
        <w:rPr>
          <w:highlight w:val="yellow"/>
        </w:rPr>
        <w:t xml:space="preserve"> </w:t>
      </w:r>
      <w:r w:rsidR="00755542" w:rsidRPr="0097367E">
        <w:rPr>
          <w:highlight w:val="yellow"/>
        </w:rPr>
        <w:t xml:space="preserve">under the </w:t>
      </w:r>
      <w:r w:rsidR="00F43E2B" w:rsidRPr="0097367E">
        <w:rPr>
          <w:highlight w:val="yellow"/>
        </w:rPr>
        <w:t>OSI Model tab.</w:t>
      </w:r>
      <w:r w:rsidR="00755542" w:rsidRPr="0097367E">
        <w:rPr>
          <w:highlight w:val="yellow"/>
        </w:rPr>
        <w:t>)</w:t>
      </w:r>
    </w:p>
    <w:p w14:paraId="4F68A6CC" w14:textId="35B2E335" w:rsidR="00856191" w:rsidRPr="00856191" w:rsidRDefault="0097367E" w:rsidP="00927FBD">
      <w:pPr>
        <w:pStyle w:val="SubStepAlpha"/>
        <w:numPr>
          <w:ilvl w:val="0"/>
          <w:numId w:val="0"/>
        </w:numPr>
        <w:ind w:left="709"/>
        <w:rPr>
          <w:rStyle w:val="AnswerGray"/>
          <w:shd w:val="clear" w:color="auto" w:fill="auto"/>
        </w:rPr>
      </w:pPr>
      <w:r>
        <w:rPr>
          <w:color w:val="FF0000"/>
        </w:rPr>
        <w:t>Your a</w:t>
      </w:r>
      <w:r w:rsidRPr="00293CC3">
        <w:rPr>
          <w:color w:val="FF0000"/>
        </w:rPr>
        <w:t xml:space="preserve">nswer: </w:t>
      </w:r>
      <w:r w:rsidR="00CB39E0">
        <w:rPr>
          <w:color w:val="FF0000"/>
        </w:rPr>
        <w:t>Web client</w:t>
      </w:r>
      <w:r w:rsidR="00927FBD">
        <w:t xml:space="preserve"> </w:t>
      </w:r>
    </w:p>
    <w:p w14:paraId="7CD3AE55" w14:textId="77777777" w:rsidR="00E5270E" w:rsidRDefault="00F43E2B" w:rsidP="00755542">
      <w:pPr>
        <w:pStyle w:val="BodyTextL50"/>
        <w:numPr>
          <w:ilvl w:val="0"/>
          <w:numId w:val="23"/>
        </w:numPr>
      </w:pPr>
      <w:r>
        <w:t xml:space="preserve">Click the </w:t>
      </w:r>
      <w:r>
        <w:rPr>
          <w:b/>
        </w:rPr>
        <w:t xml:space="preserve">Inbound PDU Details </w:t>
      </w:r>
      <w:r>
        <w:t xml:space="preserve">tab. </w:t>
      </w:r>
    </w:p>
    <w:p w14:paraId="5FD3E4FE" w14:textId="77777777" w:rsidR="00F43E2B" w:rsidRPr="0060676F" w:rsidRDefault="00856191" w:rsidP="00755542">
      <w:pPr>
        <w:pStyle w:val="SubStepAlpha"/>
        <w:numPr>
          <w:ilvl w:val="0"/>
          <w:numId w:val="26"/>
        </w:numPr>
        <w:rPr>
          <w:highlight w:val="yellow"/>
        </w:rPr>
      </w:pPr>
      <w:r w:rsidRPr="0060676F">
        <w:rPr>
          <w:highlight w:val="yellow"/>
        </w:rPr>
        <w:t>What is the</w:t>
      </w:r>
      <w:r w:rsidR="00F43E2B" w:rsidRPr="0060676F">
        <w:rPr>
          <w:highlight w:val="yellow"/>
        </w:rPr>
        <w:t xml:space="preserve"> difference between the DNS Query section and the DNS Answer section? </w:t>
      </w:r>
    </w:p>
    <w:p w14:paraId="57AD05C9" w14:textId="6DBB1611" w:rsidR="00E5270E" w:rsidRDefault="0060676F" w:rsidP="00E5270E">
      <w:pPr>
        <w:pStyle w:val="BodyTextL50"/>
      </w:pPr>
      <w:r>
        <w:rPr>
          <w:color w:val="FF0000"/>
        </w:rPr>
        <w:t>Your a</w:t>
      </w:r>
      <w:r w:rsidRPr="00293CC3">
        <w:rPr>
          <w:color w:val="FF0000"/>
        </w:rPr>
        <w:t xml:space="preserve">nswer: </w:t>
      </w:r>
      <w:r w:rsidR="00CB39E0">
        <w:rPr>
          <w:color w:val="FF0000"/>
        </w:rPr>
        <w:t>The DNS Answer section has an IP address but the query not. Moreover, the length in this section is 4, instead of 0 in DNS Query section</w:t>
      </w:r>
    </w:p>
    <w:p w14:paraId="23C3E6C8" w14:textId="77777777" w:rsidR="00E5270E" w:rsidRPr="0060676F" w:rsidRDefault="00F43E2B" w:rsidP="00755542">
      <w:pPr>
        <w:pStyle w:val="SubStepAlpha"/>
        <w:numPr>
          <w:ilvl w:val="0"/>
          <w:numId w:val="26"/>
        </w:numPr>
        <w:rPr>
          <w:highlight w:val="yellow"/>
        </w:rPr>
      </w:pPr>
      <w:r w:rsidRPr="0060676F">
        <w:rPr>
          <w:highlight w:val="yellow"/>
        </w:rPr>
        <w:t xml:space="preserve">What </w:t>
      </w:r>
      <w:r w:rsidR="00856191" w:rsidRPr="0060676F">
        <w:rPr>
          <w:highlight w:val="yellow"/>
        </w:rPr>
        <w:t>value</w:t>
      </w:r>
      <w:r w:rsidRPr="0060676F">
        <w:rPr>
          <w:highlight w:val="yellow"/>
        </w:rPr>
        <w:t xml:space="preserve"> is</w:t>
      </w:r>
      <w:r w:rsidR="00856191" w:rsidRPr="0060676F">
        <w:rPr>
          <w:highlight w:val="yellow"/>
        </w:rPr>
        <w:t xml:space="preserve"> listed next to </w:t>
      </w:r>
      <w:r w:rsidRPr="0060676F">
        <w:rPr>
          <w:b/>
          <w:highlight w:val="yellow"/>
        </w:rPr>
        <w:t>IP</w:t>
      </w:r>
      <w:r w:rsidR="00856191" w:rsidRPr="0060676F">
        <w:rPr>
          <w:b/>
          <w:highlight w:val="yellow"/>
        </w:rPr>
        <w:t>:</w:t>
      </w:r>
      <w:r w:rsidR="00856191" w:rsidRPr="0060676F">
        <w:rPr>
          <w:highlight w:val="yellow"/>
        </w:rPr>
        <w:t xml:space="preserve"> </w:t>
      </w:r>
      <w:r w:rsidR="00C709F4" w:rsidRPr="0060676F">
        <w:rPr>
          <w:highlight w:val="yellow"/>
        </w:rPr>
        <w:t>in</w:t>
      </w:r>
      <w:r w:rsidR="00856191" w:rsidRPr="0060676F">
        <w:rPr>
          <w:highlight w:val="yellow"/>
        </w:rPr>
        <w:t xml:space="preserve"> the DNS ANSWER section of the Inbound PDU Details? </w:t>
      </w:r>
    </w:p>
    <w:p w14:paraId="2D795CAD" w14:textId="39603D0C" w:rsidR="00856191" w:rsidRDefault="0060676F" w:rsidP="00E5270E">
      <w:pPr>
        <w:pStyle w:val="BodyTextL50"/>
        <w:rPr>
          <w:rStyle w:val="AnswerGray"/>
        </w:rPr>
      </w:pPr>
      <w:r>
        <w:rPr>
          <w:color w:val="FF0000"/>
        </w:rPr>
        <w:t>Your a</w:t>
      </w:r>
      <w:r w:rsidRPr="00293CC3">
        <w:rPr>
          <w:color w:val="FF0000"/>
        </w:rPr>
        <w:t xml:space="preserve">nswer: </w:t>
      </w:r>
      <w:r w:rsidR="00CB39E0">
        <w:rPr>
          <w:color w:val="FF0000"/>
        </w:rPr>
        <w:t>192.168.1.254</w:t>
      </w:r>
    </w:p>
    <w:p w14:paraId="23E52068" w14:textId="77777777" w:rsidR="00481578" w:rsidRPr="00481578" w:rsidRDefault="008B0751" w:rsidP="000D7884">
      <w:pPr>
        <w:pStyle w:val="SubStepAlpha"/>
        <w:numPr>
          <w:ilvl w:val="0"/>
          <w:numId w:val="23"/>
        </w:numPr>
        <w:rPr>
          <w:shd w:val="clear" w:color="auto" w:fill="BFBFBF"/>
        </w:rPr>
      </w:pPr>
      <w:r>
        <w:t xml:space="preserve">Find the first </w:t>
      </w:r>
      <w:r w:rsidRPr="00F43E2B">
        <w:t>HTTP</w:t>
      </w:r>
      <w:r w:rsidR="00E1703E">
        <w:t xml:space="preserve"> event in the list</w:t>
      </w:r>
      <w:r w:rsidR="00642863">
        <w:t xml:space="preserve"> and</w:t>
      </w:r>
      <w:r w:rsidR="00E1703E">
        <w:t xml:space="preserve"> c</w:t>
      </w:r>
      <w:r>
        <w:t xml:space="preserve">lick the colored square </w:t>
      </w:r>
      <w:r w:rsidR="00C709F4">
        <w:t xml:space="preserve">box </w:t>
      </w:r>
      <w:r>
        <w:t xml:space="preserve">of the </w:t>
      </w:r>
      <w:r w:rsidRPr="00F43E2B">
        <w:rPr>
          <w:b/>
          <w:color w:val="FF0000"/>
        </w:rPr>
        <w:t>TCP</w:t>
      </w:r>
      <w:r w:rsidR="00E1703E" w:rsidRPr="00F43E2B">
        <w:rPr>
          <w:color w:val="FF0000"/>
        </w:rPr>
        <w:t xml:space="preserve"> event immediately following</w:t>
      </w:r>
      <w:r w:rsidR="00E1703E">
        <w:t xml:space="preserve"> this</w:t>
      </w:r>
      <w:r>
        <w:t xml:space="preserve"> </w:t>
      </w:r>
      <w:r w:rsidR="002B2196">
        <w:t xml:space="preserve">HTTP </w:t>
      </w:r>
      <w:r>
        <w:t xml:space="preserve">event. </w:t>
      </w:r>
    </w:p>
    <w:p w14:paraId="2818FB2B" w14:textId="3656D110" w:rsidR="00D43968" w:rsidRPr="0060676F" w:rsidRDefault="008B0751" w:rsidP="00D43968">
      <w:pPr>
        <w:pStyle w:val="SubStepAlpha"/>
        <w:numPr>
          <w:ilvl w:val="0"/>
          <w:numId w:val="23"/>
        </w:numPr>
        <w:rPr>
          <w:shd w:val="clear" w:color="auto" w:fill="BFBFBF"/>
        </w:rPr>
      </w:pPr>
      <w:r>
        <w:t>Highlight</w:t>
      </w:r>
      <w:r w:rsidR="00755542">
        <w:t>/click</w:t>
      </w:r>
      <w:r>
        <w:t xml:space="preserve"> </w:t>
      </w:r>
      <w:r w:rsidRPr="00EE28F9">
        <w:rPr>
          <w:b/>
        </w:rPr>
        <w:t>Layer 4</w:t>
      </w:r>
      <w:r>
        <w:t xml:space="preserve"> </w:t>
      </w:r>
      <w:r w:rsidR="00642863">
        <w:t xml:space="preserve">in </w:t>
      </w:r>
      <w:r>
        <w:t xml:space="preserve">the </w:t>
      </w:r>
      <w:r>
        <w:rPr>
          <w:b/>
        </w:rPr>
        <w:t>OSI Model</w:t>
      </w:r>
      <w:r>
        <w:t xml:space="preserve"> tab. </w:t>
      </w:r>
      <w:r w:rsidRPr="0060676F">
        <w:rPr>
          <w:highlight w:val="yellow"/>
        </w:rPr>
        <w:t xml:space="preserve">In the numbered list directly below the </w:t>
      </w:r>
      <w:r w:rsidRPr="0060676F">
        <w:rPr>
          <w:b/>
          <w:highlight w:val="yellow"/>
        </w:rPr>
        <w:t>In Layers</w:t>
      </w:r>
      <w:r w:rsidRPr="0060676F">
        <w:rPr>
          <w:highlight w:val="yellow"/>
        </w:rPr>
        <w:t xml:space="preserve"> and </w:t>
      </w:r>
      <w:r w:rsidRPr="0060676F">
        <w:rPr>
          <w:b/>
          <w:highlight w:val="yellow"/>
        </w:rPr>
        <w:t>Out Layers</w:t>
      </w:r>
      <w:r w:rsidR="00C709F4" w:rsidRPr="0060676F">
        <w:rPr>
          <w:highlight w:val="yellow"/>
        </w:rPr>
        <w:t>,</w:t>
      </w:r>
      <w:r w:rsidRPr="0060676F">
        <w:rPr>
          <w:highlight w:val="yellow"/>
        </w:rPr>
        <w:t xml:space="preserve"> what is the information displayed under items 4 and 5?</w:t>
      </w:r>
    </w:p>
    <w:p w14:paraId="71935053" w14:textId="7913501D" w:rsidR="00CB39E0" w:rsidRPr="00CB39E0" w:rsidRDefault="00CB39E0" w:rsidP="00CB39E0">
      <w:pPr>
        <w:pStyle w:val="NormalWeb"/>
        <w:spacing w:before="0" w:beforeAutospacing="0" w:after="0" w:afterAutospacing="0"/>
        <w:rPr>
          <w:rFonts w:ascii="Arial" w:hAnsi="Arial" w:cs="Arial"/>
          <w:color w:val="FF0000"/>
          <w:sz w:val="20"/>
          <w:szCs w:val="20"/>
        </w:rPr>
      </w:pPr>
      <w:r>
        <w:rPr>
          <w:color w:val="FF0000"/>
        </w:rPr>
        <w:t xml:space="preserve">           </w:t>
      </w:r>
      <w:r w:rsidR="0060676F" w:rsidRPr="00CB39E0">
        <w:rPr>
          <w:rFonts w:ascii="Arial" w:hAnsi="Arial" w:cs="Arial"/>
          <w:color w:val="FF0000"/>
          <w:sz w:val="20"/>
          <w:szCs w:val="20"/>
        </w:rPr>
        <w:t>Your answer:</w:t>
      </w:r>
    </w:p>
    <w:p w14:paraId="7B8EE392" w14:textId="425CE9BA" w:rsidR="00CB39E0" w:rsidRPr="00CB39E0" w:rsidRDefault="00CB39E0" w:rsidP="00CB39E0">
      <w:pPr>
        <w:pStyle w:val="NormalWeb"/>
        <w:spacing w:before="0" w:beforeAutospacing="0" w:after="0" w:afterAutospacing="0"/>
        <w:rPr>
          <w:rFonts w:ascii="Arial" w:hAnsi="Arial" w:cs="Arial"/>
          <w:color w:val="FF0000"/>
          <w:sz w:val="20"/>
          <w:szCs w:val="20"/>
        </w:rPr>
      </w:pPr>
      <w:r w:rsidRPr="00CB39E0">
        <w:rPr>
          <w:rFonts w:ascii="Arial" w:hAnsi="Arial" w:cs="Arial"/>
          <w:color w:val="FF0000"/>
          <w:sz w:val="20"/>
          <w:szCs w:val="20"/>
        </w:rPr>
        <w:t xml:space="preserve">           - </w:t>
      </w:r>
      <w:r w:rsidRPr="00CB39E0">
        <w:rPr>
          <w:rFonts w:ascii="Arial" w:hAnsi="Arial" w:cs="Arial"/>
          <w:color w:val="FF0000"/>
          <w:sz w:val="20"/>
          <w:szCs w:val="20"/>
        </w:rPr>
        <w:t>The TCP connection is successful.</w:t>
      </w:r>
    </w:p>
    <w:p w14:paraId="3B9F3319" w14:textId="6FF3C754" w:rsidR="0060676F" w:rsidRPr="00CB39E0" w:rsidRDefault="00CB39E0" w:rsidP="00CB39E0">
      <w:pPr>
        <w:pStyle w:val="SubStepAlpha"/>
        <w:numPr>
          <w:ilvl w:val="0"/>
          <w:numId w:val="0"/>
        </w:numPr>
        <w:rPr>
          <w:rFonts w:cs="Arial"/>
          <w:color w:val="FF0000"/>
          <w:szCs w:val="20"/>
          <w:shd w:val="clear" w:color="auto" w:fill="BFBFBF"/>
        </w:rPr>
      </w:pPr>
      <w:r w:rsidRPr="00CB39E0">
        <w:rPr>
          <w:rFonts w:cs="Arial"/>
          <w:color w:val="FF0000"/>
          <w:szCs w:val="20"/>
        </w:rPr>
        <w:t xml:space="preserve">            -</w:t>
      </w:r>
      <w:r w:rsidRPr="00CB39E0">
        <w:rPr>
          <w:rFonts w:cs="Arial"/>
          <w:color w:val="FF0000"/>
          <w:szCs w:val="20"/>
        </w:rPr>
        <w:t xml:space="preserve"> The device sets the connection state to ESTABLISHED.</w:t>
      </w:r>
    </w:p>
    <w:p w14:paraId="61685BBD" w14:textId="77777777" w:rsidR="00D43968" w:rsidRDefault="00D43968" w:rsidP="00D43968">
      <w:pPr>
        <w:pStyle w:val="SubStepAlpha"/>
        <w:numPr>
          <w:ilvl w:val="0"/>
          <w:numId w:val="0"/>
        </w:numPr>
        <w:spacing w:before="0"/>
        <w:ind w:left="357"/>
      </w:pPr>
    </w:p>
    <w:p w14:paraId="7B94478F" w14:textId="77777777" w:rsidR="008B0751" w:rsidRDefault="00D43968" w:rsidP="00D43968">
      <w:pPr>
        <w:pStyle w:val="SubStepAlpha"/>
        <w:numPr>
          <w:ilvl w:val="0"/>
          <w:numId w:val="0"/>
        </w:numPr>
        <w:spacing w:before="0"/>
        <w:ind w:left="357"/>
        <w:jc w:val="center"/>
        <w:rPr>
          <w:rStyle w:val="AnswerGray"/>
        </w:rPr>
      </w:pPr>
      <w:r w:rsidRPr="00F43E2B">
        <w:rPr>
          <w:noProof/>
          <w:shd w:val="clear" w:color="auto" w:fill="BFBFBF"/>
        </w:rPr>
        <w:drawing>
          <wp:inline distT="0" distB="0" distL="0" distR="0" wp14:anchorId="61FF34BE" wp14:editId="1697470D">
            <wp:extent cx="3387090" cy="1844675"/>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7090" cy="1844675"/>
                    </a:xfrm>
                    <a:prstGeom prst="rect">
                      <a:avLst/>
                    </a:prstGeom>
                    <a:noFill/>
                    <a:ln>
                      <a:noFill/>
                    </a:ln>
                  </pic:spPr>
                </pic:pic>
              </a:graphicData>
            </a:graphic>
          </wp:inline>
        </w:drawing>
      </w:r>
    </w:p>
    <w:p w14:paraId="028A3A5B" w14:textId="77777777" w:rsidR="008B0751" w:rsidRDefault="00835327" w:rsidP="008B0751">
      <w:pPr>
        <w:pStyle w:val="BodyTextL50"/>
      </w:pPr>
      <w:r>
        <w:t xml:space="preserve">TCP </w:t>
      </w:r>
      <w:r w:rsidR="00976F41">
        <w:t>manages the</w:t>
      </w:r>
      <w:r>
        <w:t xml:space="preserve"> </w:t>
      </w:r>
      <w:r w:rsidR="00E8131B">
        <w:t xml:space="preserve">connecting and disconnecting </w:t>
      </w:r>
      <w:r w:rsidR="00976F41">
        <w:t>of</w:t>
      </w:r>
      <w:r w:rsidR="00E8131B">
        <w:t xml:space="preserve"> </w:t>
      </w:r>
      <w:r>
        <w:t xml:space="preserve">the communications channel </w:t>
      </w:r>
      <w:r w:rsidR="00E8131B">
        <w:t>along with other responsibilities. This particular event shows that the communication channel has been ESTABLISHED.</w:t>
      </w:r>
    </w:p>
    <w:p w14:paraId="0BED5CD9" w14:textId="77777777" w:rsidR="00E5270E" w:rsidRDefault="00E8131B" w:rsidP="000D7884">
      <w:pPr>
        <w:pStyle w:val="SubStepAlpha"/>
        <w:numPr>
          <w:ilvl w:val="0"/>
          <w:numId w:val="23"/>
        </w:numPr>
      </w:pPr>
      <w:r>
        <w:t xml:space="preserve">Click </w:t>
      </w:r>
      <w:r w:rsidRPr="00BD6876">
        <w:rPr>
          <w:b/>
        </w:rPr>
        <w:t>the last TCP event</w:t>
      </w:r>
      <w:r>
        <w:t>.</w:t>
      </w:r>
      <w:r w:rsidR="00AC7CE7">
        <w:t xml:space="preserve"> Highlight</w:t>
      </w:r>
      <w:r w:rsidR="00755542">
        <w:t>/click</w:t>
      </w:r>
      <w:r w:rsidR="00AC7CE7">
        <w:t xml:space="preserve"> Layer 4 </w:t>
      </w:r>
      <w:r w:rsidR="00642863">
        <w:t xml:space="preserve">in </w:t>
      </w:r>
      <w:r w:rsidR="00AC7CE7">
        <w:t xml:space="preserve">the </w:t>
      </w:r>
      <w:r w:rsidR="00AC7CE7">
        <w:rPr>
          <w:b/>
        </w:rPr>
        <w:t>OSI Model</w:t>
      </w:r>
      <w:r w:rsidR="00AC7CE7">
        <w:t xml:space="preserve"> tab. Examine the steps listed directly below </w:t>
      </w:r>
      <w:r w:rsidR="00AC7CE7">
        <w:rPr>
          <w:b/>
        </w:rPr>
        <w:t xml:space="preserve">In Layers </w:t>
      </w:r>
      <w:r w:rsidR="00AC7CE7">
        <w:t xml:space="preserve">and </w:t>
      </w:r>
      <w:r w:rsidR="00AC7CE7">
        <w:rPr>
          <w:b/>
        </w:rPr>
        <w:t>Out Layers</w:t>
      </w:r>
      <w:r w:rsidR="00AC7CE7">
        <w:t>.</w:t>
      </w:r>
      <w:r>
        <w:t xml:space="preserve"> </w:t>
      </w:r>
    </w:p>
    <w:p w14:paraId="2C0FB59F" w14:textId="1873844D" w:rsidR="0063051D" w:rsidRDefault="00E8131B" w:rsidP="00927FBD">
      <w:pPr>
        <w:pStyle w:val="SubStepAlpha"/>
        <w:numPr>
          <w:ilvl w:val="0"/>
          <w:numId w:val="0"/>
        </w:numPr>
        <w:ind w:left="709"/>
      </w:pPr>
      <w:r w:rsidRPr="0060676F">
        <w:rPr>
          <w:highlight w:val="yellow"/>
        </w:rPr>
        <w:t>What is the purpose of this event</w:t>
      </w:r>
      <w:r w:rsidR="00827D8A" w:rsidRPr="0060676F">
        <w:rPr>
          <w:highlight w:val="yellow"/>
        </w:rPr>
        <w:t>,</w:t>
      </w:r>
      <w:r w:rsidRPr="0060676F">
        <w:rPr>
          <w:highlight w:val="yellow"/>
        </w:rPr>
        <w:t xml:space="preserve"> based on the information provided</w:t>
      </w:r>
      <w:r w:rsidR="00AC7CE7" w:rsidRPr="0060676F">
        <w:rPr>
          <w:highlight w:val="yellow"/>
        </w:rPr>
        <w:t xml:space="preserve"> in the last item in the list (should be item 4)</w:t>
      </w:r>
      <w:r w:rsidRPr="0060676F">
        <w:rPr>
          <w:highlight w:val="yellow"/>
        </w:rPr>
        <w:t>?</w:t>
      </w:r>
    </w:p>
    <w:p w14:paraId="22A74DC6" w14:textId="05CC4F71" w:rsidR="0060676F" w:rsidRDefault="0060676F" w:rsidP="00927FBD">
      <w:pPr>
        <w:pStyle w:val="SubStepAlpha"/>
        <w:numPr>
          <w:ilvl w:val="0"/>
          <w:numId w:val="0"/>
        </w:numPr>
        <w:ind w:left="709"/>
      </w:pPr>
      <w:r>
        <w:rPr>
          <w:color w:val="FF0000"/>
        </w:rPr>
        <w:t>Your a</w:t>
      </w:r>
      <w:r w:rsidRPr="00293CC3">
        <w:rPr>
          <w:color w:val="FF0000"/>
        </w:rPr>
        <w:t>nswer:</w:t>
      </w:r>
      <w:r w:rsidR="00AB2839">
        <w:rPr>
          <w:color w:val="FF0000"/>
        </w:rPr>
        <w:t xml:space="preserve"> To announce that this is the end of the process and the connection state is set to CLOSED by the device</w:t>
      </w:r>
    </w:p>
    <w:sectPr w:rsidR="0060676F" w:rsidSect="00303E5A">
      <w:headerReference w:type="default" r:id="rId24"/>
      <w:footerReference w:type="default" r:id="rId25"/>
      <w:headerReference w:type="first" r:id="rId26"/>
      <w:footerReference w:type="first" r:id="rId27"/>
      <w:pgSz w:w="12240" w:h="15840" w:code="1"/>
      <w:pgMar w:top="1440" w:right="1041" w:bottom="993" w:left="85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D0C61" w14:textId="77777777" w:rsidR="00A933E8" w:rsidRDefault="00A933E8" w:rsidP="0090659A">
      <w:pPr>
        <w:spacing w:after="0" w:line="240" w:lineRule="auto"/>
      </w:pPr>
      <w:r>
        <w:separator/>
      </w:r>
    </w:p>
    <w:p w14:paraId="4730D16F" w14:textId="77777777" w:rsidR="00A933E8" w:rsidRDefault="00A933E8"/>
    <w:p w14:paraId="36DF7441" w14:textId="77777777" w:rsidR="00A933E8" w:rsidRDefault="00A933E8"/>
    <w:p w14:paraId="357BAECA" w14:textId="77777777" w:rsidR="00A933E8" w:rsidRDefault="00A933E8"/>
    <w:p w14:paraId="64ED58AB" w14:textId="77777777" w:rsidR="00A933E8" w:rsidRDefault="00A933E8"/>
  </w:endnote>
  <w:endnote w:type="continuationSeparator" w:id="0">
    <w:p w14:paraId="4F459299" w14:textId="77777777" w:rsidR="00A933E8" w:rsidRDefault="00A933E8" w:rsidP="0090659A">
      <w:pPr>
        <w:spacing w:after="0" w:line="240" w:lineRule="auto"/>
      </w:pPr>
      <w:r>
        <w:continuationSeparator/>
      </w:r>
    </w:p>
    <w:p w14:paraId="3B15D70B" w14:textId="77777777" w:rsidR="00A933E8" w:rsidRDefault="00A933E8"/>
    <w:p w14:paraId="4FE78FAC" w14:textId="77777777" w:rsidR="00A933E8" w:rsidRDefault="00A933E8"/>
    <w:p w14:paraId="017F88B0" w14:textId="77777777" w:rsidR="00A933E8" w:rsidRDefault="00A933E8"/>
    <w:p w14:paraId="14AB7B31" w14:textId="77777777" w:rsidR="00A933E8" w:rsidRDefault="00A93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7E016" w14:textId="77777777" w:rsidR="00C113FC" w:rsidRPr="0090659A" w:rsidRDefault="00C113FC" w:rsidP="008C4307">
    <w:pPr>
      <w:pStyle w:val="Footer"/>
      <w:rPr>
        <w:szCs w:val="16"/>
      </w:rPr>
    </w:pPr>
    <w:r>
      <w:rPr>
        <w:szCs w:val="16"/>
      </w:rPr>
      <w:tab/>
    </w:r>
    <w:r w:rsidRPr="0090659A">
      <w:rPr>
        <w:szCs w:val="16"/>
      </w:rPr>
      <w:t xml:space="preserve">Page </w:t>
    </w:r>
    <w:r w:rsidR="00DB7BF0" w:rsidRPr="0090659A">
      <w:rPr>
        <w:b/>
        <w:szCs w:val="16"/>
      </w:rPr>
      <w:fldChar w:fldCharType="begin"/>
    </w:r>
    <w:r w:rsidRPr="0090659A">
      <w:rPr>
        <w:b/>
        <w:szCs w:val="16"/>
      </w:rPr>
      <w:instrText xml:space="preserve"> PAGE </w:instrText>
    </w:r>
    <w:r w:rsidR="00DB7BF0" w:rsidRPr="0090659A">
      <w:rPr>
        <w:b/>
        <w:szCs w:val="16"/>
      </w:rPr>
      <w:fldChar w:fldCharType="separate"/>
    </w:r>
    <w:r w:rsidR="005F46FB">
      <w:rPr>
        <w:b/>
        <w:noProof/>
        <w:szCs w:val="16"/>
      </w:rPr>
      <w:t>6</w:t>
    </w:r>
    <w:r w:rsidR="00DB7BF0" w:rsidRPr="0090659A">
      <w:rPr>
        <w:b/>
        <w:szCs w:val="16"/>
      </w:rPr>
      <w:fldChar w:fldCharType="end"/>
    </w:r>
    <w:r w:rsidRPr="0090659A">
      <w:rPr>
        <w:szCs w:val="16"/>
      </w:rPr>
      <w:t xml:space="preserve"> of </w:t>
    </w:r>
    <w:r w:rsidR="00DB7BF0" w:rsidRPr="0090659A">
      <w:rPr>
        <w:b/>
        <w:szCs w:val="16"/>
      </w:rPr>
      <w:fldChar w:fldCharType="begin"/>
    </w:r>
    <w:r w:rsidRPr="0090659A">
      <w:rPr>
        <w:b/>
        <w:szCs w:val="16"/>
      </w:rPr>
      <w:instrText xml:space="preserve"> NUMPAGES  </w:instrText>
    </w:r>
    <w:r w:rsidR="00DB7BF0" w:rsidRPr="0090659A">
      <w:rPr>
        <w:b/>
        <w:szCs w:val="16"/>
      </w:rPr>
      <w:fldChar w:fldCharType="separate"/>
    </w:r>
    <w:r w:rsidR="005F46FB">
      <w:rPr>
        <w:b/>
        <w:noProof/>
        <w:szCs w:val="16"/>
      </w:rPr>
      <w:t>7</w:t>
    </w:r>
    <w:r w:rsidR="00DB7BF0"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3A080" w14:textId="77777777" w:rsidR="00C113FC" w:rsidRPr="0090659A" w:rsidRDefault="00C113FC" w:rsidP="008C4307">
    <w:pPr>
      <w:pStyle w:val="Footer"/>
      <w:rPr>
        <w:szCs w:val="16"/>
      </w:rPr>
    </w:pPr>
    <w:r>
      <w:rPr>
        <w:szCs w:val="16"/>
      </w:rPr>
      <w:tab/>
    </w:r>
    <w:r w:rsidRPr="0090659A">
      <w:rPr>
        <w:szCs w:val="16"/>
      </w:rPr>
      <w:t xml:space="preserve">Page </w:t>
    </w:r>
    <w:r w:rsidR="00DB7BF0" w:rsidRPr="0090659A">
      <w:rPr>
        <w:b/>
        <w:szCs w:val="16"/>
      </w:rPr>
      <w:fldChar w:fldCharType="begin"/>
    </w:r>
    <w:r w:rsidRPr="0090659A">
      <w:rPr>
        <w:b/>
        <w:szCs w:val="16"/>
      </w:rPr>
      <w:instrText xml:space="preserve"> PAGE </w:instrText>
    </w:r>
    <w:r w:rsidR="00DB7BF0" w:rsidRPr="0090659A">
      <w:rPr>
        <w:b/>
        <w:szCs w:val="16"/>
      </w:rPr>
      <w:fldChar w:fldCharType="separate"/>
    </w:r>
    <w:r w:rsidR="005F46FB">
      <w:rPr>
        <w:b/>
        <w:noProof/>
        <w:szCs w:val="16"/>
      </w:rPr>
      <w:t>1</w:t>
    </w:r>
    <w:r w:rsidR="00DB7BF0" w:rsidRPr="0090659A">
      <w:rPr>
        <w:b/>
        <w:szCs w:val="16"/>
      </w:rPr>
      <w:fldChar w:fldCharType="end"/>
    </w:r>
    <w:r w:rsidRPr="0090659A">
      <w:rPr>
        <w:szCs w:val="16"/>
      </w:rPr>
      <w:t xml:space="preserve"> of </w:t>
    </w:r>
    <w:r w:rsidR="00DB7BF0" w:rsidRPr="0090659A">
      <w:rPr>
        <w:b/>
        <w:szCs w:val="16"/>
      </w:rPr>
      <w:fldChar w:fldCharType="begin"/>
    </w:r>
    <w:r w:rsidRPr="0090659A">
      <w:rPr>
        <w:b/>
        <w:szCs w:val="16"/>
      </w:rPr>
      <w:instrText xml:space="preserve"> NUMPAGES  </w:instrText>
    </w:r>
    <w:r w:rsidR="00DB7BF0" w:rsidRPr="0090659A">
      <w:rPr>
        <w:b/>
        <w:szCs w:val="16"/>
      </w:rPr>
      <w:fldChar w:fldCharType="separate"/>
    </w:r>
    <w:r w:rsidR="005F46FB">
      <w:rPr>
        <w:b/>
        <w:noProof/>
        <w:szCs w:val="16"/>
      </w:rPr>
      <w:t>7</w:t>
    </w:r>
    <w:r w:rsidR="00DB7BF0"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779D2" w14:textId="77777777" w:rsidR="00A933E8" w:rsidRDefault="00A933E8" w:rsidP="0090659A">
      <w:pPr>
        <w:spacing w:after="0" w:line="240" w:lineRule="auto"/>
      </w:pPr>
      <w:r>
        <w:separator/>
      </w:r>
    </w:p>
    <w:p w14:paraId="5EC919DF" w14:textId="77777777" w:rsidR="00A933E8" w:rsidRDefault="00A933E8"/>
    <w:p w14:paraId="63F25CC5" w14:textId="77777777" w:rsidR="00A933E8" w:rsidRDefault="00A933E8"/>
    <w:p w14:paraId="63DDECD2" w14:textId="77777777" w:rsidR="00A933E8" w:rsidRDefault="00A933E8"/>
    <w:p w14:paraId="53D32CC6" w14:textId="77777777" w:rsidR="00A933E8" w:rsidRDefault="00A933E8"/>
  </w:footnote>
  <w:footnote w:type="continuationSeparator" w:id="0">
    <w:p w14:paraId="56172F10" w14:textId="77777777" w:rsidR="00A933E8" w:rsidRDefault="00A933E8" w:rsidP="0090659A">
      <w:pPr>
        <w:spacing w:after="0" w:line="240" w:lineRule="auto"/>
      </w:pPr>
      <w:r>
        <w:continuationSeparator/>
      </w:r>
    </w:p>
    <w:p w14:paraId="52756D2D" w14:textId="77777777" w:rsidR="00A933E8" w:rsidRDefault="00A933E8"/>
    <w:p w14:paraId="7DEA348E" w14:textId="77777777" w:rsidR="00A933E8" w:rsidRDefault="00A933E8"/>
    <w:p w14:paraId="1CEF2A4B" w14:textId="77777777" w:rsidR="00A933E8" w:rsidRDefault="00A933E8"/>
    <w:p w14:paraId="1E3638B8" w14:textId="77777777" w:rsidR="00A933E8" w:rsidRDefault="00A93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A578C" w14:textId="77777777" w:rsidR="00C113FC" w:rsidRDefault="004B614D" w:rsidP="00C52BA6">
    <w:pPr>
      <w:pStyle w:val="PageHead"/>
    </w:pPr>
    <w:r>
      <w:t>Packet Tracer -</w:t>
    </w:r>
    <w:r w:rsidRPr="004D1D1B">
      <w:t xml:space="preserve"> Investigating the TCP/IP and OSI Models in Action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DA571" w14:textId="77777777" w:rsidR="00C113FC" w:rsidRDefault="00C113FC">
    <w:pPr>
      <w:pStyle w:val="Header"/>
    </w:pPr>
    <w:r>
      <w:rPr>
        <w:noProof/>
        <w:lang w:val="en-AU" w:eastAsia="zh-CN"/>
      </w:rPr>
      <w:drawing>
        <wp:anchor distT="0" distB="0" distL="114300" distR="114300" simplePos="0" relativeHeight="251657728" behindDoc="0" locked="0" layoutInCell="1" allowOverlap="1" wp14:anchorId="7876EA76" wp14:editId="050DADDA">
          <wp:simplePos x="0" y="0"/>
          <wp:positionH relativeFrom="column">
            <wp:posOffset>-704850</wp:posOffset>
          </wp:positionH>
          <wp:positionV relativeFrom="paragraph">
            <wp:posOffset>-274320</wp:posOffset>
          </wp:positionV>
          <wp:extent cx="7776210" cy="678180"/>
          <wp:effectExtent l="19050" t="0" r="0" b="0"/>
          <wp:wrapNone/>
          <wp:docPr id="20"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F77C20"/>
    <w:multiLevelType w:val="multilevel"/>
    <w:tmpl w:val="375C321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211"/>
        </w:tabs>
        <w:ind w:left="1211"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7DA5BA5"/>
    <w:multiLevelType w:val="hybridMultilevel"/>
    <w:tmpl w:val="4A8E9F0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9401642"/>
    <w:multiLevelType w:val="multilevel"/>
    <w:tmpl w:val="0F0A4D32"/>
    <w:lvl w:ilvl="0">
      <w:start w:val="1"/>
      <w:numFmt w:val="lowerLetter"/>
      <w:lvlText w:val="%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right"/>
      <w:pPr>
        <w:tabs>
          <w:tab w:val="num" w:pos="1211"/>
        </w:tabs>
        <w:ind w:left="1211"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B4E5D5E"/>
    <w:multiLevelType w:val="hybridMultilevel"/>
    <w:tmpl w:val="075495CE"/>
    <w:lvl w:ilvl="0" w:tplc="04090019">
      <w:start w:val="1"/>
      <w:numFmt w:val="lowerLetter"/>
      <w:lvlText w:val="%1."/>
      <w:lvlJc w:val="left"/>
      <w:pPr>
        <w:ind w:left="720" w:hanging="360"/>
      </w:pPr>
      <w:rPr>
        <w:rFonts w:hint="default"/>
      </w:rPr>
    </w:lvl>
    <w:lvl w:ilvl="1" w:tplc="636474C2">
      <w:start w:val="1"/>
      <w:numFmt w:val="lowerRoman"/>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9783FF5"/>
    <w:multiLevelType w:val="hybridMultilevel"/>
    <w:tmpl w:val="99BA137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796360"/>
    <w:multiLevelType w:val="multilevel"/>
    <w:tmpl w:val="EBDE63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Roman"/>
      <w:lvlText w:val="%4)"/>
      <w:lvlJc w:val="right"/>
      <w:pPr>
        <w:tabs>
          <w:tab w:val="num" w:pos="1211"/>
        </w:tabs>
        <w:ind w:left="1211"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32E53EA"/>
    <w:multiLevelType w:val="hybridMultilevel"/>
    <w:tmpl w:val="02F25A30"/>
    <w:lvl w:ilvl="0" w:tplc="9C760C4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2FCE35E4"/>
    <w:multiLevelType w:val="multilevel"/>
    <w:tmpl w:val="290AEEA0"/>
    <w:lvl w:ilvl="0">
      <w:start w:val="1"/>
      <w:numFmt w:val="decimal"/>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3B553D"/>
    <w:multiLevelType w:val="multilevel"/>
    <w:tmpl w:val="B240D938"/>
    <w:lvl w:ilvl="0">
      <w:start w:val="1"/>
      <w:numFmt w:val="decimal"/>
      <w:lvlText w:val="%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211"/>
        </w:tabs>
        <w:ind w:left="1211"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F27511"/>
    <w:multiLevelType w:val="hybridMultilevel"/>
    <w:tmpl w:val="49FCB19E"/>
    <w:lvl w:ilvl="0" w:tplc="AB823FBC">
      <w:start w:val="1"/>
      <w:numFmt w:val="decimal"/>
      <w:lvlText w:val="%1."/>
      <w:lvlJc w:val="left"/>
      <w:pPr>
        <w:ind w:left="720" w:hanging="360"/>
      </w:pPr>
      <w:rPr>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462F88"/>
    <w:multiLevelType w:val="hybridMultilevel"/>
    <w:tmpl w:val="4888D6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40C74102"/>
    <w:multiLevelType w:val="hybridMultilevel"/>
    <w:tmpl w:val="FD18239C"/>
    <w:lvl w:ilvl="0" w:tplc="636474C2">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24B0589"/>
    <w:multiLevelType w:val="hybridMultilevel"/>
    <w:tmpl w:val="05222F26"/>
    <w:lvl w:ilvl="0" w:tplc="04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90D3F66"/>
    <w:multiLevelType w:val="hybridMultilevel"/>
    <w:tmpl w:val="FD18239C"/>
    <w:lvl w:ilvl="0" w:tplc="636474C2">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497A1E1D"/>
    <w:multiLevelType w:val="hybridMultilevel"/>
    <w:tmpl w:val="DABE470C"/>
    <w:lvl w:ilvl="0" w:tplc="636474C2">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38C7AC9"/>
    <w:multiLevelType w:val="hybridMultilevel"/>
    <w:tmpl w:val="941A13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9" w15:restartNumberingAfterBreak="0">
    <w:nsid w:val="552C3D22"/>
    <w:multiLevelType w:val="hybridMultilevel"/>
    <w:tmpl w:val="C1902AAC"/>
    <w:lvl w:ilvl="0" w:tplc="04090019">
      <w:start w:val="1"/>
      <w:numFmt w:val="lowerLetter"/>
      <w:lvlText w:val="%1."/>
      <w:lvlJc w:val="left"/>
      <w:pPr>
        <w:ind w:left="720" w:hanging="360"/>
      </w:pPr>
      <w:rPr>
        <w:rFonts w:hint="default"/>
      </w:rPr>
    </w:lvl>
    <w:lvl w:ilvl="1" w:tplc="636474C2">
      <w:start w:val="1"/>
      <w:numFmt w:val="lowerRoman"/>
      <w:lvlText w:val="(%2)"/>
      <w:lvlJc w:val="left"/>
      <w:pPr>
        <w:ind w:left="1440" w:hanging="360"/>
      </w:pPr>
      <w:rPr>
        <w:rFonts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A9D0B40"/>
    <w:multiLevelType w:val="hybridMultilevel"/>
    <w:tmpl w:val="ADC26D34"/>
    <w:lvl w:ilvl="0" w:tplc="636474C2">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F494B23"/>
    <w:multiLevelType w:val="hybridMultilevel"/>
    <w:tmpl w:val="48CE9664"/>
    <w:lvl w:ilvl="0" w:tplc="636474C2">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FDE0D22"/>
    <w:multiLevelType w:val="hybridMultilevel"/>
    <w:tmpl w:val="E814EF2E"/>
    <w:lvl w:ilvl="0" w:tplc="636474C2">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628603A2"/>
    <w:multiLevelType w:val="hybridMultilevel"/>
    <w:tmpl w:val="137AAC8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4" w15:restartNumberingAfterBreak="0">
    <w:nsid w:val="628E36D7"/>
    <w:multiLevelType w:val="multilevel"/>
    <w:tmpl w:val="B240D938"/>
    <w:lvl w:ilvl="0">
      <w:start w:val="1"/>
      <w:numFmt w:val="decimal"/>
      <w:lvlText w:val="%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211"/>
        </w:tabs>
        <w:ind w:left="1211"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5E370A6"/>
    <w:multiLevelType w:val="hybridMultilevel"/>
    <w:tmpl w:val="7592BF54"/>
    <w:lvl w:ilvl="0" w:tplc="EFECC5C4">
      <w:numFmt w:val="bullet"/>
      <w:lvlText w:val="-"/>
      <w:lvlJc w:val="left"/>
      <w:pPr>
        <w:ind w:left="1211" w:hanging="360"/>
      </w:pPr>
      <w:rPr>
        <w:rFonts w:ascii="Arial" w:eastAsia="Calibri"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7FE5561E"/>
    <w:multiLevelType w:val="multilevel"/>
    <w:tmpl w:val="9EBE5D0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211"/>
        </w:tabs>
        <w:ind w:left="1211"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7"/>
  </w:num>
  <w:num w:numId="2">
    <w:abstractNumId w:val="5"/>
  </w:num>
  <w:num w:numId="3">
    <w:abstractNumId w:val="7"/>
    <w:lvlOverride w:ilvl="3">
      <w:lvl w:ilvl="3">
        <w:start w:val="1"/>
        <w:numFmt w:val="lowerRoman"/>
        <w:lvlText w:val="%4)"/>
        <w:lvlJc w:val="right"/>
        <w:pPr>
          <w:tabs>
            <w:tab w:val="num" w:pos="1211"/>
          </w:tabs>
          <w:ind w:left="1211" w:hanging="360"/>
        </w:pPr>
        <w:rPr>
          <w:rFonts w:hint="default"/>
        </w:rPr>
      </w:lvl>
    </w:lvlOverride>
  </w:num>
  <w:num w:numId="4">
    <w:abstractNumId w:val="7"/>
  </w:num>
  <w:num w:numId="5">
    <w:abstractNumId w:val="0"/>
  </w:num>
  <w:num w:numId="6">
    <w:abstractNumId w:val="9"/>
  </w:num>
  <w:num w:numId="7">
    <w:abstractNumId w:val="12"/>
  </w:num>
  <w:num w:numId="8">
    <w:abstractNumId w:val="18"/>
  </w:num>
  <w:num w:numId="9">
    <w:abstractNumId w:val="8"/>
  </w:num>
  <w:num w:numId="10">
    <w:abstractNumId w:val="26"/>
  </w:num>
  <w:num w:numId="11">
    <w:abstractNumId w:val="21"/>
  </w:num>
  <w:num w:numId="12">
    <w:abstractNumId w:val="16"/>
  </w:num>
  <w:num w:numId="13">
    <w:abstractNumId w:val="14"/>
  </w:num>
  <w:num w:numId="14">
    <w:abstractNumId w:val="4"/>
  </w:num>
  <w:num w:numId="15">
    <w:abstractNumId w:val="10"/>
  </w:num>
  <w:num w:numId="16">
    <w:abstractNumId w:val="3"/>
  </w:num>
  <w:num w:numId="17">
    <w:abstractNumId w:val="20"/>
  </w:num>
  <w:num w:numId="18">
    <w:abstractNumId w:val="15"/>
  </w:num>
  <w:num w:numId="19">
    <w:abstractNumId w:val="1"/>
  </w:num>
  <w:num w:numId="20">
    <w:abstractNumId w:val="22"/>
  </w:num>
  <w:num w:numId="21">
    <w:abstractNumId w:val="6"/>
  </w:num>
  <w:num w:numId="22">
    <w:abstractNumId w:val="24"/>
  </w:num>
  <w:num w:numId="23">
    <w:abstractNumId w:val="19"/>
  </w:num>
  <w:num w:numId="24">
    <w:abstractNumId w:val="2"/>
  </w:num>
  <w:num w:numId="25">
    <w:abstractNumId w:val="23"/>
  </w:num>
  <w:num w:numId="26">
    <w:abstractNumId w:val="13"/>
  </w:num>
  <w:num w:numId="27">
    <w:abstractNumId w:val="11"/>
  </w:num>
  <w:num w:numId="28">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linkStyles/>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1016D"/>
    <w:rsid w:val="000160F7"/>
    <w:rsid w:val="00016D5B"/>
    <w:rsid w:val="00016F30"/>
    <w:rsid w:val="0002047C"/>
    <w:rsid w:val="00021B9A"/>
    <w:rsid w:val="000242D6"/>
    <w:rsid w:val="00024EE5"/>
    <w:rsid w:val="00041AF6"/>
    <w:rsid w:val="000424A1"/>
    <w:rsid w:val="00044E62"/>
    <w:rsid w:val="00050BA4"/>
    <w:rsid w:val="00051738"/>
    <w:rsid w:val="00052548"/>
    <w:rsid w:val="00060696"/>
    <w:rsid w:val="00070DA9"/>
    <w:rsid w:val="00072206"/>
    <w:rsid w:val="000769CF"/>
    <w:rsid w:val="0007773F"/>
    <w:rsid w:val="000815D8"/>
    <w:rsid w:val="00081FBF"/>
    <w:rsid w:val="00085CC6"/>
    <w:rsid w:val="00090C07"/>
    <w:rsid w:val="00091E8D"/>
    <w:rsid w:val="00092EE1"/>
    <w:rsid w:val="0009378D"/>
    <w:rsid w:val="0009427F"/>
    <w:rsid w:val="00096780"/>
    <w:rsid w:val="00097163"/>
    <w:rsid w:val="000A1E19"/>
    <w:rsid w:val="000A22C8"/>
    <w:rsid w:val="000B2131"/>
    <w:rsid w:val="000B2344"/>
    <w:rsid w:val="000B7DE5"/>
    <w:rsid w:val="000C1FB7"/>
    <w:rsid w:val="000C620A"/>
    <w:rsid w:val="000D55B4"/>
    <w:rsid w:val="000D7884"/>
    <w:rsid w:val="000E5CCE"/>
    <w:rsid w:val="000E65F0"/>
    <w:rsid w:val="000F072C"/>
    <w:rsid w:val="000F3FDB"/>
    <w:rsid w:val="000F6743"/>
    <w:rsid w:val="00107B2B"/>
    <w:rsid w:val="001129A4"/>
    <w:rsid w:val="00112AC5"/>
    <w:rsid w:val="001133DD"/>
    <w:rsid w:val="001135C5"/>
    <w:rsid w:val="001146F3"/>
    <w:rsid w:val="00116993"/>
    <w:rsid w:val="00120CBE"/>
    <w:rsid w:val="00127D8D"/>
    <w:rsid w:val="00130DA9"/>
    <w:rsid w:val="001335D6"/>
    <w:rsid w:val="001366EC"/>
    <w:rsid w:val="00137E70"/>
    <w:rsid w:val="0014219C"/>
    <w:rsid w:val="001425ED"/>
    <w:rsid w:val="00145B03"/>
    <w:rsid w:val="00154E3A"/>
    <w:rsid w:val="00163164"/>
    <w:rsid w:val="001710C0"/>
    <w:rsid w:val="00172AFB"/>
    <w:rsid w:val="00173AEA"/>
    <w:rsid w:val="001772B8"/>
    <w:rsid w:val="00180FBF"/>
    <w:rsid w:val="00182CF4"/>
    <w:rsid w:val="00186CE1"/>
    <w:rsid w:val="00186E25"/>
    <w:rsid w:val="00190F37"/>
    <w:rsid w:val="00192F12"/>
    <w:rsid w:val="00193F14"/>
    <w:rsid w:val="00194394"/>
    <w:rsid w:val="00197614"/>
    <w:rsid w:val="001A0312"/>
    <w:rsid w:val="001A15DA"/>
    <w:rsid w:val="001A2694"/>
    <w:rsid w:val="001A3CC7"/>
    <w:rsid w:val="001A63F2"/>
    <w:rsid w:val="001A69AC"/>
    <w:rsid w:val="001A7727"/>
    <w:rsid w:val="001B67D8"/>
    <w:rsid w:val="001B6F95"/>
    <w:rsid w:val="001C05A1"/>
    <w:rsid w:val="001C1D9E"/>
    <w:rsid w:val="001C6A28"/>
    <w:rsid w:val="001C7C3B"/>
    <w:rsid w:val="001D5B6F"/>
    <w:rsid w:val="001E0AB8"/>
    <w:rsid w:val="001E38E0"/>
    <w:rsid w:val="001E4E72"/>
    <w:rsid w:val="001E62B3"/>
    <w:rsid w:val="001F0171"/>
    <w:rsid w:val="001F0D77"/>
    <w:rsid w:val="001F4464"/>
    <w:rsid w:val="001F6D58"/>
    <w:rsid w:val="001F7DD8"/>
    <w:rsid w:val="00201928"/>
    <w:rsid w:val="00203E26"/>
    <w:rsid w:val="0020449C"/>
    <w:rsid w:val="00207DB3"/>
    <w:rsid w:val="002113B8"/>
    <w:rsid w:val="00215665"/>
    <w:rsid w:val="0021792C"/>
    <w:rsid w:val="00223DEB"/>
    <w:rsid w:val="002240AB"/>
    <w:rsid w:val="00225E37"/>
    <w:rsid w:val="0023370F"/>
    <w:rsid w:val="00242E3A"/>
    <w:rsid w:val="002506CF"/>
    <w:rsid w:val="0025107F"/>
    <w:rsid w:val="00260CD4"/>
    <w:rsid w:val="002639D8"/>
    <w:rsid w:val="00265F77"/>
    <w:rsid w:val="00266C83"/>
    <w:rsid w:val="00270147"/>
    <w:rsid w:val="00275838"/>
    <w:rsid w:val="002767AD"/>
    <w:rsid w:val="002768DC"/>
    <w:rsid w:val="002857D6"/>
    <w:rsid w:val="00293CC3"/>
    <w:rsid w:val="0029766B"/>
    <w:rsid w:val="002A613E"/>
    <w:rsid w:val="002A6C56"/>
    <w:rsid w:val="002B0AC7"/>
    <w:rsid w:val="002B120F"/>
    <w:rsid w:val="002B2196"/>
    <w:rsid w:val="002C090C"/>
    <w:rsid w:val="002C1243"/>
    <w:rsid w:val="002C1815"/>
    <w:rsid w:val="002C475E"/>
    <w:rsid w:val="002C5866"/>
    <w:rsid w:val="002C6AD6"/>
    <w:rsid w:val="002D6C2A"/>
    <w:rsid w:val="002D7A86"/>
    <w:rsid w:val="002D7D58"/>
    <w:rsid w:val="002E72D5"/>
    <w:rsid w:val="002F0B42"/>
    <w:rsid w:val="002F45FF"/>
    <w:rsid w:val="002F6D17"/>
    <w:rsid w:val="00302887"/>
    <w:rsid w:val="00303E5A"/>
    <w:rsid w:val="003056EB"/>
    <w:rsid w:val="003071FF"/>
    <w:rsid w:val="00310652"/>
    <w:rsid w:val="0031371D"/>
    <w:rsid w:val="0031789F"/>
    <w:rsid w:val="00320788"/>
    <w:rsid w:val="003233A3"/>
    <w:rsid w:val="00335F31"/>
    <w:rsid w:val="0034455D"/>
    <w:rsid w:val="0034604B"/>
    <w:rsid w:val="00346258"/>
    <w:rsid w:val="00346D17"/>
    <w:rsid w:val="003473B8"/>
    <w:rsid w:val="00347972"/>
    <w:rsid w:val="003553A1"/>
    <w:rsid w:val="003559CC"/>
    <w:rsid w:val="003569D7"/>
    <w:rsid w:val="003608AC"/>
    <w:rsid w:val="00362286"/>
    <w:rsid w:val="0036465A"/>
    <w:rsid w:val="00367D40"/>
    <w:rsid w:val="00390A89"/>
    <w:rsid w:val="00390AD9"/>
    <w:rsid w:val="00392C65"/>
    <w:rsid w:val="00392ED5"/>
    <w:rsid w:val="003A19DC"/>
    <w:rsid w:val="003A1B45"/>
    <w:rsid w:val="003A4A75"/>
    <w:rsid w:val="003B46FC"/>
    <w:rsid w:val="003B5767"/>
    <w:rsid w:val="003B7605"/>
    <w:rsid w:val="003C6BCA"/>
    <w:rsid w:val="003C7902"/>
    <w:rsid w:val="003D06B5"/>
    <w:rsid w:val="003D0BFF"/>
    <w:rsid w:val="003E5BE5"/>
    <w:rsid w:val="003F18D1"/>
    <w:rsid w:val="003F4AEB"/>
    <w:rsid w:val="003F4F0E"/>
    <w:rsid w:val="003F6E06"/>
    <w:rsid w:val="00403ACD"/>
    <w:rsid w:val="00403C7A"/>
    <w:rsid w:val="004057A6"/>
    <w:rsid w:val="00406554"/>
    <w:rsid w:val="004131B0"/>
    <w:rsid w:val="00416C42"/>
    <w:rsid w:val="004214EF"/>
    <w:rsid w:val="00422476"/>
    <w:rsid w:val="0042385C"/>
    <w:rsid w:val="00431654"/>
    <w:rsid w:val="0043486F"/>
    <w:rsid w:val="00434926"/>
    <w:rsid w:val="00434A27"/>
    <w:rsid w:val="00436BE8"/>
    <w:rsid w:val="00444217"/>
    <w:rsid w:val="004452D6"/>
    <w:rsid w:val="004478F4"/>
    <w:rsid w:val="00450F7A"/>
    <w:rsid w:val="00452C6D"/>
    <w:rsid w:val="00455E0B"/>
    <w:rsid w:val="00463F23"/>
    <w:rsid w:val="004659EE"/>
    <w:rsid w:val="0046666F"/>
    <w:rsid w:val="00474B5A"/>
    <w:rsid w:val="0048109F"/>
    <w:rsid w:val="00481578"/>
    <w:rsid w:val="004936C2"/>
    <w:rsid w:val="0049379C"/>
    <w:rsid w:val="004A1CA0"/>
    <w:rsid w:val="004A22E9"/>
    <w:rsid w:val="004A5BC5"/>
    <w:rsid w:val="004B023D"/>
    <w:rsid w:val="004B0B97"/>
    <w:rsid w:val="004B614D"/>
    <w:rsid w:val="004C0909"/>
    <w:rsid w:val="004C1F79"/>
    <w:rsid w:val="004C3F97"/>
    <w:rsid w:val="004D1D1B"/>
    <w:rsid w:val="004D211F"/>
    <w:rsid w:val="004D3339"/>
    <w:rsid w:val="004D353F"/>
    <w:rsid w:val="004D36D7"/>
    <w:rsid w:val="004D682B"/>
    <w:rsid w:val="004E6152"/>
    <w:rsid w:val="004F1F9E"/>
    <w:rsid w:val="004F344A"/>
    <w:rsid w:val="00510639"/>
    <w:rsid w:val="00516142"/>
    <w:rsid w:val="00520027"/>
    <w:rsid w:val="0052093C"/>
    <w:rsid w:val="00521B31"/>
    <w:rsid w:val="00522469"/>
    <w:rsid w:val="0052400A"/>
    <w:rsid w:val="00526022"/>
    <w:rsid w:val="00536627"/>
    <w:rsid w:val="00536B4C"/>
    <w:rsid w:val="00536F43"/>
    <w:rsid w:val="005510BA"/>
    <w:rsid w:val="00554B4E"/>
    <w:rsid w:val="005559D9"/>
    <w:rsid w:val="00556C02"/>
    <w:rsid w:val="00560485"/>
    <w:rsid w:val="00563249"/>
    <w:rsid w:val="005636BF"/>
    <w:rsid w:val="005639A5"/>
    <w:rsid w:val="00563EB2"/>
    <w:rsid w:val="00567244"/>
    <w:rsid w:val="00570A65"/>
    <w:rsid w:val="005758F5"/>
    <w:rsid w:val="005762B1"/>
    <w:rsid w:val="00580456"/>
    <w:rsid w:val="00580A9A"/>
    <w:rsid w:val="00580E73"/>
    <w:rsid w:val="00593386"/>
    <w:rsid w:val="00596998"/>
    <w:rsid w:val="005A6126"/>
    <w:rsid w:val="005A6E62"/>
    <w:rsid w:val="005D2B29"/>
    <w:rsid w:val="005D354A"/>
    <w:rsid w:val="005E3235"/>
    <w:rsid w:val="005E4176"/>
    <w:rsid w:val="005E43F8"/>
    <w:rsid w:val="005E65B5"/>
    <w:rsid w:val="005F3AE9"/>
    <w:rsid w:val="005F4665"/>
    <w:rsid w:val="005F46FB"/>
    <w:rsid w:val="006003B1"/>
    <w:rsid w:val="006007BB"/>
    <w:rsid w:val="00601DC0"/>
    <w:rsid w:val="006034CB"/>
    <w:rsid w:val="0060676F"/>
    <w:rsid w:val="0061257B"/>
    <w:rsid w:val="00612EDF"/>
    <w:rsid w:val="006131CE"/>
    <w:rsid w:val="00615AFD"/>
    <w:rsid w:val="00617D6E"/>
    <w:rsid w:val="00622D61"/>
    <w:rsid w:val="00623059"/>
    <w:rsid w:val="00624198"/>
    <w:rsid w:val="0063051D"/>
    <w:rsid w:val="00636603"/>
    <w:rsid w:val="00641427"/>
    <w:rsid w:val="00642863"/>
    <w:rsid w:val="006428E5"/>
    <w:rsid w:val="00644958"/>
    <w:rsid w:val="0064702A"/>
    <w:rsid w:val="006500DB"/>
    <w:rsid w:val="00652D72"/>
    <w:rsid w:val="00662262"/>
    <w:rsid w:val="00672919"/>
    <w:rsid w:val="00672E3A"/>
    <w:rsid w:val="00686587"/>
    <w:rsid w:val="006904CF"/>
    <w:rsid w:val="00694D86"/>
    <w:rsid w:val="00695EE2"/>
    <w:rsid w:val="0069660B"/>
    <w:rsid w:val="006A1B33"/>
    <w:rsid w:val="006A3D13"/>
    <w:rsid w:val="006A48F1"/>
    <w:rsid w:val="006A71A3"/>
    <w:rsid w:val="006B03F2"/>
    <w:rsid w:val="006B1639"/>
    <w:rsid w:val="006B5CA7"/>
    <w:rsid w:val="006B5E89"/>
    <w:rsid w:val="006C19B2"/>
    <w:rsid w:val="006C30A0"/>
    <w:rsid w:val="006C35FF"/>
    <w:rsid w:val="006C57F2"/>
    <w:rsid w:val="006C5949"/>
    <w:rsid w:val="006C6832"/>
    <w:rsid w:val="006C7B8E"/>
    <w:rsid w:val="006D1370"/>
    <w:rsid w:val="006D2C28"/>
    <w:rsid w:val="006D3FC1"/>
    <w:rsid w:val="006E6581"/>
    <w:rsid w:val="006E71DF"/>
    <w:rsid w:val="006E74B3"/>
    <w:rsid w:val="006F1CC4"/>
    <w:rsid w:val="006F2A86"/>
    <w:rsid w:val="006F3163"/>
    <w:rsid w:val="007016B5"/>
    <w:rsid w:val="00705FEC"/>
    <w:rsid w:val="0071147A"/>
    <w:rsid w:val="0071185D"/>
    <w:rsid w:val="007222AD"/>
    <w:rsid w:val="007258CB"/>
    <w:rsid w:val="007267CF"/>
    <w:rsid w:val="007312DF"/>
    <w:rsid w:val="00731F3F"/>
    <w:rsid w:val="00733BAB"/>
    <w:rsid w:val="0074074B"/>
    <w:rsid w:val="00743160"/>
    <w:rsid w:val="007436BF"/>
    <w:rsid w:val="007443E9"/>
    <w:rsid w:val="00745DCE"/>
    <w:rsid w:val="007462B4"/>
    <w:rsid w:val="007502FC"/>
    <w:rsid w:val="0075225A"/>
    <w:rsid w:val="007536CB"/>
    <w:rsid w:val="00753D89"/>
    <w:rsid w:val="00755542"/>
    <w:rsid w:val="00755C9B"/>
    <w:rsid w:val="00760FE4"/>
    <w:rsid w:val="00762085"/>
    <w:rsid w:val="00763D8B"/>
    <w:rsid w:val="007657F6"/>
    <w:rsid w:val="00765E58"/>
    <w:rsid w:val="0077125A"/>
    <w:rsid w:val="00771F75"/>
    <w:rsid w:val="00782564"/>
    <w:rsid w:val="00785892"/>
    <w:rsid w:val="00786F58"/>
    <w:rsid w:val="00787CC1"/>
    <w:rsid w:val="007923D6"/>
    <w:rsid w:val="00792F4E"/>
    <w:rsid w:val="0079398D"/>
    <w:rsid w:val="00796C25"/>
    <w:rsid w:val="007A18B1"/>
    <w:rsid w:val="007A287C"/>
    <w:rsid w:val="007A3B2A"/>
    <w:rsid w:val="007A511F"/>
    <w:rsid w:val="007B4F68"/>
    <w:rsid w:val="007B5522"/>
    <w:rsid w:val="007B614D"/>
    <w:rsid w:val="007B69DB"/>
    <w:rsid w:val="007C0EE0"/>
    <w:rsid w:val="007C1B71"/>
    <w:rsid w:val="007C2FBB"/>
    <w:rsid w:val="007C7164"/>
    <w:rsid w:val="007D1984"/>
    <w:rsid w:val="007D2AFE"/>
    <w:rsid w:val="007E2F9E"/>
    <w:rsid w:val="007E3FEA"/>
    <w:rsid w:val="007E465A"/>
    <w:rsid w:val="007F0A0B"/>
    <w:rsid w:val="007F34B7"/>
    <w:rsid w:val="007F3A60"/>
    <w:rsid w:val="007F3D0B"/>
    <w:rsid w:val="007F7C94"/>
    <w:rsid w:val="0080513C"/>
    <w:rsid w:val="00810E4B"/>
    <w:rsid w:val="00814BAA"/>
    <w:rsid w:val="00824295"/>
    <w:rsid w:val="0082474F"/>
    <w:rsid w:val="00827D8A"/>
    <w:rsid w:val="008313F3"/>
    <w:rsid w:val="00835327"/>
    <w:rsid w:val="008405BB"/>
    <w:rsid w:val="008423F7"/>
    <w:rsid w:val="00843609"/>
    <w:rsid w:val="00846494"/>
    <w:rsid w:val="00847B20"/>
    <w:rsid w:val="008509D3"/>
    <w:rsid w:val="00850C42"/>
    <w:rsid w:val="00853418"/>
    <w:rsid w:val="00856191"/>
    <w:rsid w:val="00857CF6"/>
    <w:rsid w:val="008610ED"/>
    <w:rsid w:val="00861C6A"/>
    <w:rsid w:val="00862A26"/>
    <w:rsid w:val="00865199"/>
    <w:rsid w:val="00867EAF"/>
    <w:rsid w:val="00873C6B"/>
    <w:rsid w:val="00876259"/>
    <w:rsid w:val="0088426A"/>
    <w:rsid w:val="008862D7"/>
    <w:rsid w:val="00890108"/>
    <w:rsid w:val="00893877"/>
    <w:rsid w:val="0089532C"/>
    <w:rsid w:val="0089629B"/>
    <w:rsid w:val="00896681"/>
    <w:rsid w:val="008A18DF"/>
    <w:rsid w:val="008A2749"/>
    <w:rsid w:val="008A3A90"/>
    <w:rsid w:val="008B06D4"/>
    <w:rsid w:val="008B0751"/>
    <w:rsid w:val="008B4F20"/>
    <w:rsid w:val="008B7FFD"/>
    <w:rsid w:val="008C2920"/>
    <w:rsid w:val="008C4307"/>
    <w:rsid w:val="008C5A8B"/>
    <w:rsid w:val="008C6297"/>
    <w:rsid w:val="008D23DF"/>
    <w:rsid w:val="008D73BF"/>
    <w:rsid w:val="008D7F09"/>
    <w:rsid w:val="008E5B64"/>
    <w:rsid w:val="008E7DAA"/>
    <w:rsid w:val="008F0094"/>
    <w:rsid w:val="008F2259"/>
    <w:rsid w:val="008F340F"/>
    <w:rsid w:val="0090180F"/>
    <w:rsid w:val="00903523"/>
    <w:rsid w:val="0090659A"/>
    <w:rsid w:val="00915986"/>
    <w:rsid w:val="00915ADA"/>
    <w:rsid w:val="00917624"/>
    <w:rsid w:val="00927FBD"/>
    <w:rsid w:val="00930386"/>
    <w:rsid w:val="009309F5"/>
    <w:rsid w:val="00933237"/>
    <w:rsid w:val="00933F28"/>
    <w:rsid w:val="009476C0"/>
    <w:rsid w:val="00952BDB"/>
    <w:rsid w:val="0095609E"/>
    <w:rsid w:val="0096257B"/>
    <w:rsid w:val="00963E34"/>
    <w:rsid w:val="00964908"/>
    <w:rsid w:val="00964DFA"/>
    <w:rsid w:val="0097367E"/>
    <w:rsid w:val="00975780"/>
    <w:rsid w:val="00976F41"/>
    <w:rsid w:val="0098155C"/>
    <w:rsid w:val="00983B77"/>
    <w:rsid w:val="00990FE0"/>
    <w:rsid w:val="00996053"/>
    <w:rsid w:val="009A0B2F"/>
    <w:rsid w:val="009A1CF4"/>
    <w:rsid w:val="009A37D7"/>
    <w:rsid w:val="009A4E17"/>
    <w:rsid w:val="009A6955"/>
    <w:rsid w:val="009B04FA"/>
    <w:rsid w:val="009B341C"/>
    <w:rsid w:val="009B40F4"/>
    <w:rsid w:val="009B5747"/>
    <w:rsid w:val="009D1E61"/>
    <w:rsid w:val="009D25B9"/>
    <w:rsid w:val="009D2C27"/>
    <w:rsid w:val="009D336E"/>
    <w:rsid w:val="009D48C6"/>
    <w:rsid w:val="009D539D"/>
    <w:rsid w:val="009D677D"/>
    <w:rsid w:val="009E1A34"/>
    <w:rsid w:val="009E2309"/>
    <w:rsid w:val="009E2B5D"/>
    <w:rsid w:val="009E42B9"/>
    <w:rsid w:val="00A014A3"/>
    <w:rsid w:val="00A0412D"/>
    <w:rsid w:val="00A06F24"/>
    <w:rsid w:val="00A1589A"/>
    <w:rsid w:val="00A21211"/>
    <w:rsid w:val="00A225B3"/>
    <w:rsid w:val="00A23D74"/>
    <w:rsid w:val="00A3186E"/>
    <w:rsid w:val="00A33AF3"/>
    <w:rsid w:val="00A33C55"/>
    <w:rsid w:val="00A34E7F"/>
    <w:rsid w:val="00A43C63"/>
    <w:rsid w:val="00A46F0A"/>
    <w:rsid w:val="00A46F25"/>
    <w:rsid w:val="00A47CC2"/>
    <w:rsid w:val="00A60146"/>
    <w:rsid w:val="00A622C4"/>
    <w:rsid w:val="00A754B4"/>
    <w:rsid w:val="00A807C1"/>
    <w:rsid w:val="00A83374"/>
    <w:rsid w:val="00A9155F"/>
    <w:rsid w:val="00A92A0B"/>
    <w:rsid w:val="00A933E8"/>
    <w:rsid w:val="00A96172"/>
    <w:rsid w:val="00A97F15"/>
    <w:rsid w:val="00AB0D6A"/>
    <w:rsid w:val="00AB2839"/>
    <w:rsid w:val="00AB43B3"/>
    <w:rsid w:val="00AB49B9"/>
    <w:rsid w:val="00AB5482"/>
    <w:rsid w:val="00AB758A"/>
    <w:rsid w:val="00AC1E7E"/>
    <w:rsid w:val="00AC3CE4"/>
    <w:rsid w:val="00AC507D"/>
    <w:rsid w:val="00AC5F9E"/>
    <w:rsid w:val="00AC66E4"/>
    <w:rsid w:val="00AC7CE7"/>
    <w:rsid w:val="00AD4578"/>
    <w:rsid w:val="00AD68E9"/>
    <w:rsid w:val="00AE56C0"/>
    <w:rsid w:val="00AF54F9"/>
    <w:rsid w:val="00B00914"/>
    <w:rsid w:val="00B02A8E"/>
    <w:rsid w:val="00B052EE"/>
    <w:rsid w:val="00B1081F"/>
    <w:rsid w:val="00B17740"/>
    <w:rsid w:val="00B17CA9"/>
    <w:rsid w:val="00B24E21"/>
    <w:rsid w:val="00B27499"/>
    <w:rsid w:val="00B3010D"/>
    <w:rsid w:val="00B336FA"/>
    <w:rsid w:val="00B35151"/>
    <w:rsid w:val="00B433F2"/>
    <w:rsid w:val="00B458E8"/>
    <w:rsid w:val="00B52121"/>
    <w:rsid w:val="00B5290A"/>
    <w:rsid w:val="00B5336E"/>
    <w:rsid w:val="00B5397B"/>
    <w:rsid w:val="00B62809"/>
    <w:rsid w:val="00B7675A"/>
    <w:rsid w:val="00B81898"/>
    <w:rsid w:val="00B8606B"/>
    <w:rsid w:val="00B878E7"/>
    <w:rsid w:val="00B91005"/>
    <w:rsid w:val="00B95D07"/>
    <w:rsid w:val="00B97278"/>
    <w:rsid w:val="00BA1D0B"/>
    <w:rsid w:val="00BA6972"/>
    <w:rsid w:val="00BB1E0D"/>
    <w:rsid w:val="00BB29DB"/>
    <w:rsid w:val="00BB4D9B"/>
    <w:rsid w:val="00BB6CF7"/>
    <w:rsid w:val="00BB73FF"/>
    <w:rsid w:val="00BB7688"/>
    <w:rsid w:val="00BC3029"/>
    <w:rsid w:val="00BC7CAC"/>
    <w:rsid w:val="00BD10F7"/>
    <w:rsid w:val="00BD6876"/>
    <w:rsid w:val="00BD6D76"/>
    <w:rsid w:val="00BE56B3"/>
    <w:rsid w:val="00BF04E8"/>
    <w:rsid w:val="00BF16BF"/>
    <w:rsid w:val="00BF4D1F"/>
    <w:rsid w:val="00C01E1E"/>
    <w:rsid w:val="00C02A73"/>
    <w:rsid w:val="00C063D2"/>
    <w:rsid w:val="00C07FD9"/>
    <w:rsid w:val="00C10955"/>
    <w:rsid w:val="00C113FC"/>
    <w:rsid w:val="00C11C3E"/>
    <w:rsid w:val="00C11C4D"/>
    <w:rsid w:val="00C1712C"/>
    <w:rsid w:val="00C221E2"/>
    <w:rsid w:val="00C2302F"/>
    <w:rsid w:val="00C23E16"/>
    <w:rsid w:val="00C27E37"/>
    <w:rsid w:val="00C32713"/>
    <w:rsid w:val="00C351B8"/>
    <w:rsid w:val="00C35290"/>
    <w:rsid w:val="00C37FEB"/>
    <w:rsid w:val="00C410AE"/>
    <w:rsid w:val="00C410D9"/>
    <w:rsid w:val="00C41792"/>
    <w:rsid w:val="00C42E44"/>
    <w:rsid w:val="00C44DB7"/>
    <w:rsid w:val="00C4510A"/>
    <w:rsid w:val="00C47316"/>
    <w:rsid w:val="00C47F2E"/>
    <w:rsid w:val="00C52BA6"/>
    <w:rsid w:val="00C57A1A"/>
    <w:rsid w:val="00C6258F"/>
    <w:rsid w:val="00C63DF6"/>
    <w:rsid w:val="00C63E58"/>
    <w:rsid w:val="00C6495E"/>
    <w:rsid w:val="00C670EE"/>
    <w:rsid w:val="00C67E3B"/>
    <w:rsid w:val="00C709F4"/>
    <w:rsid w:val="00C76A7D"/>
    <w:rsid w:val="00C77403"/>
    <w:rsid w:val="00C825F9"/>
    <w:rsid w:val="00C90311"/>
    <w:rsid w:val="00C91C26"/>
    <w:rsid w:val="00C95538"/>
    <w:rsid w:val="00CA0054"/>
    <w:rsid w:val="00CA2E96"/>
    <w:rsid w:val="00CA73D5"/>
    <w:rsid w:val="00CB39E0"/>
    <w:rsid w:val="00CB4FBC"/>
    <w:rsid w:val="00CC1C87"/>
    <w:rsid w:val="00CC3000"/>
    <w:rsid w:val="00CC4859"/>
    <w:rsid w:val="00CC607E"/>
    <w:rsid w:val="00CC7A35"/>
    <w:rsid w:val="00CD072A"/>
    <w:rsid w:val="00CD116B"/>
    <w:rsid w:val="00CD7E2E"/>
    <w:rsid w:val="00CD7F73"/>
    <w:rsid w:val="00CE26C5"/>
    <w:rsid w:val="00CE36AF"/>
    <w:rsid w:val="00CE54DD"/>
    <w:rsid w:val="00CE7B70"/>
    <w:rsid w:val="00CF0DA5"/>
    <w:rsid w:val="00CF3FA8"/>
    <w:rsid w:val="00CF7211"/>
    <w:rsid w:val="00CF791A"/>
    <w:rsid w:val="00D00D79"/>
    <w:rsid w:val="00D00D7D"/>
    <w:rsid w:val="00D10E37"/>
    <w:rsid w:val="00D139C8"/>
    <w:rsid w:val="00D17F81"/>
    <w:rsid w:val="00D20D30"/>
    <w:rsid w:val="00D26003"/>
    <w:rsid w:val="00D2758C"/>
    <w:rsid w:val="00D275CA"/>
    <w:rsid w:val="00D2789B"/>
    <w:rsid w:val="00D33D77"/>
    <w:rsid w:val="00D345AB"/>
    <w:rsid w:val="00D34DAF"/>
    <w:rsid w:val="00D41566"/>
    <w:rsid w:val="00D41A04"/>
    <w:rsid w:val="00D43968"/>
    <w:rsid w:val="00D45258"/>
    <w:rsid w:val="00D458EC"/>
    <w:rsid w:val="00D501B0"/>
    <w:rsid w:val="00D52582"/>
    <w:rsid w:val="00D56A0E"/>
    <w:rsid w:val="00D57AD3"/>
    <w:rsid w:val="00D635FE"/>
    <w:rsid w:val="00D729DE"/>
    <w:rsid w:val="00D74E3F"/>
    <w:rsid w:val="00D75B6A"/>
    <w:rsid w:val="00D81921"/>
    <w:rsid w:val="00D8268D"/>
    <w:rsid w:val="00D84BDA"/>
    <w:rsid w:val="00D876A8"/>
    <w:rsid w:val="00D87F26"/>
    <w:rsid w:val="00D9181E"/>
    <w:rsid w:val="00D93063"/>
    <w:rsid w:val="00D933B0"/>
    <w:rsid w:val="00D977E8"/>
    <w:rsid w:val="00DB1C89"/>
    <w:rsid w:val="00DB3763"/>
    <w:rsid w:val="00DB4029"/>
    <w:rsid w:val="00DB5D5B"/>
    <w:rsid w:val="00DB5F4D"/>
    <w:rsid w:val="00DB6DA5"/>
    <w:rsid w:val="00DB7BF0"/>
    <w:rsid w:val="00DB7D13"/>
    <w:rsid w:val="00DC076B"/>
    <w:rsid w:val="00DC186F"/>
    <w:rsid w:val="00DC252F"/>
    <w:rsid w:val="00DC3A34"/>
    <w:rsid w:val="00DC6050"/>
    <w:rsid w:val="00DD4464"/>
    <w:rsid w:val="00DD7285"/>
    <w:rsid w:val="00DE6F44"/>
    <w:rsid w:val="00E00133"/>
    <w:rsid w:val="00E037D9"/>
    <w:rsid w:val="00E05E53"/>
    <w:rsid w:val="00E130EB"/>
    <w:rsid w:val="00E146F8"/>
    <w:rsid w:val="00E15EB4"/>
    <w:rsid w:val="00E162CD"/>
    <w:rsid w:val="00E1703E"/>
    <w:rsid w:val="00E17FA5"/>
    <w:rsid w:val="00E26930"/>
    <w:rsid w:val="00E27257"/>
    <w:rsid w:val="00E32A12"/>
    <w:rsid w:val="00E34A62"/>
    <w:rsid w:val="00E449D0"/>
    <w:rsid w:val="00E4506A"/>
    <w:rsid w:val="00E50326"/>
    <w:rsid w:val="00E5270E"/>
    <w:rsid w:val="00E53F99"/>
    <w:rsid w:val="00E56510"/>
    <w:rsid w:val="00E62EA8"/>
    <w:rsid w:val="00E67A6E"/>
    <w:rsid w:val="00E71B43"/>
    <w:rsid w:val="00E74E0C"/>
    <w:rsid w:val="00E8131B"/>
    <w:rsid w:val="00E81612"/>
    <w:rsid w:val="00E8383B"/>
    <w:rsid w:val="00E85DCB"/>
    <w:rsid w:val="00E8760D"/>
    <w:rsid w:val="00E87D18"/>
    <w:rsid w:val="00E87D62"/>
    <w:rsid w:val="00EA486E"/>
    <w:rsid w:val="00EA4FA3"/>
    <w:rsid w:val="00EB001B"/>
    <w:rsid w:val="00EB0375"/>
    <w:rsid w:val="00EB6C33"/>
    <w:rsid w:val="00EC4151"/>
    <w:rsid w:val="00ED0350"/>
    <w:rsid w:val="00ED6019"/>
    <w:rsid w:val="00ED7830"/>
    <w:rsid w:val="00EE28F9"/>
    <w:rsid w:val="00EE3909"/>
    <w:rsid w:val="00EE484E"/>
    <w:rsid w:val="00EE77C6"/>
    <w:rsid w:val="00EF4205"/>
    <w:rsid w:val="00EF5939"/>
    <w:rsid w:val="00F01714"/>
    <w:rsid w:val="00F0258F"/>
    <w:rsid w:val="00F02D06"/>
    <w:rsid w:val="00F06E52"/>
    <w:rsid w:val="00F06FDD"/>
    <w:rsid w:val="00F10819"/>
    <w:rsid w:val="00F16F35"/>
    <w:rsid w:val="00F17475"/>
    <w:rsid w:val="00F2229D"/>
    <w:rsid w:val="00F258D0"/>
    <w:rsid w:val="00F25ABB"/>
    <w:rsid w:val="00F27963"/>
    <w:rsid w:val="00F30446"/>
    <w:rsid w:val="00F307F4"/>
    <w:rsid w:val="00F37772"/>
    <w:rsid w:val="00F4135D"/>
    <w:rsid w:val="00F41F1B"/>
    <w:rsid w:val="00F423D3"/>
    <w:rsid w:val="00F43E2B"/>
    <w:rsid w:val="00F4695C"/>
    <w:rsid w:val="00F46BD9"/>
    <w:rsid w:val="00F5540A"/>
    <w:rsid w:val="00F60BE0"/>
    <w:rsid w:val="00F61DC3"/>
    <w:rsid w:val="00F61E4C"/>
    <w:rsid w:val="00F6280E"/>
    <w:rsid w:val="00F7050A"/>
    <w:rsid w:val="00F752A7"/>
    <w:rsid w:val="00F75533"/>
    <w:rsid w:val="00F84064"/>
    <w:rsid w:val="00F852F1"/>
    <w:rsid w:val="00FA3811"/>
    <w:rsid w:val="00FA3B9F"/>
    <w:rsid w:val="00FA3BBE"/>
    <w:rsid w:val="00FA3F06"/>
    <w:rsid w:val="00FA4A26"/>
    <w:rsid w:val="00FA7084"/>
    <w:rsid w:val="00FA7BEF"/>
    <w:rsid w:val="00FB1929"/>
    <w:rsid w:val="00FB5FD9"/>
    <w:rsid w:val="00FC5E36"/>
    <w:rsid w:val="00FD33AB"/>
    <w:rsid w:val="00FD4724"/>
    <w:rsid w:val="00FD4A68"/>
    <w:rsid w:val="00FD68ED"/>
    <w:rsid w:val="00FE1D20"/>
    <w:rsid w:val="00FE2824"/>
    <w:rsid w:val="00FE661F"/>
    <w:rsid w:val="00FF0042"/>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336C5"/>
  <w15:docId w15:val="{88C39430-4DAD-4840-AF63-A76650DA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2E72D5"/>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2E72D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2E72D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E72D5"/>
    <w:rPr>
      <w:rFonts w:ascii="Cambria" w:eastAsia="Times New Roman" w:hAnsi="Cambria"/>
      <w:b/>
      <w:bCs/>
      <w:color w:val="365F91"/>
      <w:sz w:val="28"/>
      <w:szCs w:val="28"/>
    </w:rPr>
  </w:style>
  <w:style w:type="character" w:customStyle="1" w:styleId="Heading2Char">
    <w:name w:val="Heading 2 Char"/>
    <w:link w:val="Heading2"/>
    <w:uiPriority w:val="9"/>
    <w:rsid w:val="002E72D5"/>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2E72D5"/>
    <w:pPr>
      <w:spacing w:after="0" w:line="240" w:lineRule="auto"/>
    </w:pPr>
    <w:rPr>
      <w:i/>
      <w:color w:val="FF0000"/>
    </w:rPr>
  </w:style>
  <w:style w:type="paragraph" w:customStyle="1" w:styleId="LabSection">
    <w:name w:val="Lab Section"/>
    <w:basedOn w:val="Normal"/>
    <w:next w:val="BodyText3"/>
    <w:qFormat/>
    <w:rsid w:val="002E72D5"/>
    <w:pPr>
      <w:keepNext/>
      <w:numPr>
        <w:numId w:val="2"/>
      </w:numPr>
      <w:spacing w:before="240" w:after="120" w:line="240" w:lineRule="auto"/>
    </w:pPr>
    <w:rPr>
      <w:rFonts w:eastAsia="Times New Roman"/>
      <w:b/>
      <w:bCs/>
      <w:iCs/>
      <w:sz w:val="24"/>
    </w:rPr>
  </w:style>
  <w:style w:type="paragraph" w:customStyle="1" w:styleId="LabTitle">
    <w:name w:val="Lab Title"/>
    <w:basedOn w:val="Normal"/>
    <w:qFormat/>
    <w:rsid w:val="002E72D5"/>
    <w:rPr>
      <w:b/>
      <w:sz w:val="32"/>
    </w:rPr>
  </w:style>
  <w:style w:type="paragraph" w:customStyle="1" w:styleId="PageHead">
    <w:name w:val="Page Head"/>
    <w:basedOn w:val="Normal"/>
    <w:qFormat/>
    <w:rsid w:val="002E72D5"/>
    <w:pPr>
      <w:pBdr>
        <w:bottom w:val="single" w:sz="18" w:space="1" w:color="auto"/>
      </w:pBdr>
      <w:tabs>
        <w:tab w:val="right" w:pos="10080"/>
      </w:tabs>
    </w:pPr>
    <w:rPr>
      <w:b/>
      <w:sz w:val="20"/>
    </w:rPr>
  </w:style>
  <w:style w:type="paragraph" w:customStyle="1" w:styleId="StepHead">
    <w:name w:val="Step Head"/>
    <w:basedOn w:val="Normal"/>
    <w:next w:val="BodyTextL25"/>
    <w:qFormat/>
    <w:rsid w:val="002E72D5"/>
    <w:pPr>
      <w:keepNext/>
      <w:numPr>
        <w:ilvl w:val="1"/>
        <w:numId w:val="3"/>
      </w:numPr>
      <w:spacing w:before="240" w:after="120"/>
    </w:pPr>
    <w:rPr>
      <w:b/>
    </w:rPr>
  </w:style>
  <w:style w:type="paragraph" w:styleId="Header">
    <w:name w:val="header"/>
    <w:basedOn w:val="Normal"/>
    <w:link w:val="HeaderChar"/>
    <w:uiPriority w:val="99"/>
    <w:unhideWhenUsed/>
    <w:rsid w:val="002E7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2D5"/>
    <w:rPr>
      <w:sz w:val="22"/>
      <w:szCs w:val="22"/>
    </w:rPr>
  </w:style>
  <w:style w:type="paragraph" w:styleId="Footer">
    <w:name w:val="footer"/>
    <w:basedOn w:val="Normal"/>
    <w:link w:val="FooterChar"/>
    <w:autoRedefine/>
    <w:uiPriority w:val="99"/>
    <w:unhideWhenUsed/>
    <w:rsid w:val="002E72D5"/>
    <w:pPr>
      <w:tabs>
        <w:tab w:val="right" w:pos="10080"/>
      </w:tabs>
      <w:spacing w:after="0" w:line="240" w:lineRule="auto"/>
    </w:pPr>
    <w:rPr>
      <w:sz w:val="16"/>
    </w:rPr>
  </w:style>
  <w:style w:type="character" w:customStyle="1" w:styleId="FooterChar">
    <w:name w:val="Footer Char"/>
    <w:link w:val="Footer"/>
    <w:uiPriority w:val="99"/>
    <w:rsid w:val="002E72D5"/>
    <w:rPr>
      <w:sz w:val="16"/>
      <w:szCs w:val="22"/>
    </w:rPr>
  </w:style>
  <w:style w:type="paragraph" w:styleId="BalloonText">
    <w:name w:val="Balloon Text"/>
    <w:basedOn w:val="Normal"/>
    <w:link w:val="BalloonTextChar"/>
    <w:uiPriority w:val="99"/>
    <w:semiHidden/>
    <w:unhideWhenUsed/>
    <w:rsid w:val="002E72D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E72D5"/>
    <w:rPr>
      <w:rFonts w:ascii="Tahoma" w:hAnsi="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2E72D5"/>
    <w:pPr>
      <w:keepNext/>
      <w:spacing w:line="240" w:lineRule="auto"/>
    </w:pPr>
    <w:rPr>
      <w:sz w:val="20"/>
      <w:szCs w:val="20"/>
    </w:rPr>
  </w:style>
  <w:style w:type="character" w:customStyle="1" w:styleId="TableTextChar">
    <w:name w:val="Table Text Char"/>
    <w:link w:val="TableText"/>
    <w:rsid w:val="002E72D5"/>
  </w:style>
  <w:style w:type="table" w:styleId="TableGrid">
    <w:name w:val="Table Grid"/>
    <w:basedOn w:val="TableNormal"/>
    <w:uiPriority w:val="59"/>
    <w:rsid w:val="002E7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2E72D5"/>
    <w:pPr>
      <w:keepNext/>
      <w:spacing w:before="120" w:after="120"/>
      <w:jc w:val="center"/>
    </w:pPr>
    <w:rPr>
      <w:b/>
      <w:sz w:val="20"/>
    </w:rPr>
  </w:style>
  <w:style w:type="paragraph" w:customStyle="1" w:styleId="Bulletlevel1">
    <w:name w:val="Bullet level 1"/>
    <w:basedOn w:val="Normal"/>
    <w:qFormat/>
    <w:rsid w:val="002E72D5"/>
    <w:pPr>
      <w:numPr>
        <w:numId w:val="1"/>
      </w:numPr>
    </w:pPr>
    <w:rPr>
      <w:sz w:val="20"/>
    </w:rPr>
  </w:style>
  <w:style w:type="paragraph" w:customStyle="1" w:styleId="Bulletlevel2">
    <w:name w:val="Bullet level 2"/>
    <w:basedOn w:val="Normal"/>
    <w:qFormat/>
    <w:rsid w:val="002E72D5"/>
    <w:pPr>
      <w:numPr>
        <w:ilvl w:val="1"/>
        <w:numId w:val="1"/>
      </w:numPr>
    </w:pPr>
    <w:rPr>
      <w:sz w:val="20"/>
    </w:rPr>
  </w:style>
  <w:style w:type="paragraph" w:customStyle="1" w:styleId="InstNoteRed">
    <w:name w:val="Inst Note Red"/>
    <w:basedOn w:val="BodyText3"/>
    <w:next w:val="BodyText3"/>
    <w:qFormat/>
    <w:rsid w:val="002E72D5"/>
    <w:rPr>
      <w:color w:val="FF0000"/>
    </w:rPr>
  </w:style>
  <w:style w:type="paragraph" w:customStyle="1" w:styleId="PartHead">
    <w:name w:val="Part Head"/>
    <w:basedOn w:val="ListParagraph"/>
    <w:next w:val="BodyTextL25"/>
    <w:qFormat/>
    <w:rsid w:val="002E72D5"/>
    <w:pPr>
      <w:keepNext/>
      <w:numPr>
        <w:numId w:val="3"/>
      </w:numPr>
      <w:spacing w:before="240"/>
      <w:outlineLvl w:val="0"/>
    </w:pPr>
    <w:rPr>
      <w:b/>
      <w:sz w:val="28"/>
    </w:rPr>
  </w:style>
  <w:style w:type="paragraph" w:customStyle="1" w:styleId="SubStepAlpha">
    <w:name w:val="SubStep Alpha"/>
    <w:basedOn w:val="Normal"/>
    <w:qFormat/>
    <w:rsid w:val="002E72D5"/>
    <w:pPr>
      <w:numPr>
        <w:ilvl w:val="2"/>
        <w:numId w:val="3"/>
      </w:numPr>
      <w:spacing w:before="120" w:after="120" w:line="240" w:lineRule="auto"/>
    </w:pPr>
    <w:rPr>
      <w:sz w:val="20"/>
    </w:rPr>
  </w:style>
  <w:style w:type="paragraph" w:customStyle="1" w:styleId="CMD">
    <w:name w:val="CMD"/>
    <w:basedOn w:val="Normal"/>
    <w:qFormat/>
    <w:rsid w:val="002E72D5"/>
    <w:pPr>
      <w:spacing w:line="240" w:lineRule="auto"/>
      <w:ind w:left="720"/>
    </w:pPr>
    <w:rPr>
      <w:rFonts w:ascii="Courier New" w:hAnsi="Courier New"/>
      <w:sz w:val="20"/>
    </w:rPr>
  </w:style>
  <w:style w:type="paragraph" w:customStyle="1" w:styleId="BodyTextL50">
    <w:name w:val="Body Text L50"/>
    <w:basedOn w:val="Normal"/>
    <w:qFormat/>
    <w:rsid w:val="002E72D5"/>
    <w:pPr>
      <w:spacing w:before="120" w:line="240" w:lineRule="auto"/>
      <w:ind w:left="720"/>
    </w:pPr>
    <w:rPr>
      <w:sz w:val="20"/>
    </w:rPr>
  </w:style>
  <w:style w:type="paragraph" w:customStyle="1" w:styleId="BodyTextL25">
    <w:name w:val="Body Text L25"/>
    <w:basedOn w:val="BodyText3"/>
    <w:qFormat/>
    <w:rsid w:val="002E72D5"/>
    <w:pPr>
      <w:spacing w:before="120" w:after="120"/>
      <w:ind w:left="360"/>
    </w:pPr>
  </w:style>
  <w:style w:type="paragraph" w:customStyle="1" w:styleId="InstNoteRedL50">
    <w:name w:val="Inst Note Red L50"/>
    <w:basedOn w:val="InstNoteRed"/>
    <w:next w:val="BodyText3"/>
    <w:qFormat/>
    <w:rsid w:val="002E72D5"/>
    <w:pPr>
      <w:spacing w:before="120" w:after="120"/>
      <w:ind w:left="720"/>
    </w:pPr>
  </w:style>
  <w:style w:type="paragraph" w:customStyle="1" w:styleId="DevConfigs">
    <w:name w:val="DevConfigs"/>
    <w:basedOn w:val="Normal"/>
    <w:qFormat/>
    <w:rsid w:val="002E72D5"/>
    <w:pPr>
      <w:spacing w:before="0" w:after="0"/>
    </w:pPr>
    <w:rPr>
      <w:rFonts w:ascii="Courier New" w:hAnsi="Courier New"/>
      <w:sz w:val="20"/>
    </w:rPr>
  </w:style>
  <w:style w:type="paragraph" w:customStyle="1" w:styleId="Visual">
    <w:name w:val="Visual"/>
    <w:basedOn w:val="Normal"/>
    <w:qFormat/>
    <w:rsid w:val="002E72D5"/>
    <w:pPr>
      <w:spacing w:before="240" w:after="240"/>
      <w:jc w:val="center"/>
    </w:pPr>
  </w:style>
  <w:style w:type="paragraph" w:styleId="DocumentMap">
    <w:name w:val="Document Map"/>
    <w:basedOn w:val="Normal"/>
    <w:link w:val="DocumentMapChar"/>
    <w:uiPriority w:val="99"/>
    <w:semiHidden/>
    <w:unhideWhenUsed/>
    <w:rsid w:val="002E72D5"/>
    <w:pPr>
      <w:spacing w:after="0" w:line="240" w:lineRule="auto"/>
    </w:pPr>
    <w:rPr>
      <w:rFonts w:ascii="Tahoma" w:hAnsi="Tahoma"/>
      <w:sz w:val="16"/>
      <w:szCs w:val="16"/>
    </w:rPr>
  </w:style>
  <w:style w:type="character" w:customStyle="1" w:styleId="DocumentMapChar">
    <w:name w:val="Document Map Char"/>
    <w:link w:val="DocumentMap"/>
    <w:uiPriority w:val="99"/>
    <w:semiHidden/>
    <w:rsid w:val="002E72D5"/>
    <w:rPr>
      <w:rFonts w:ascii="Tahoma" w:hAnsi="Tahoma"/>
      <w:sz w:val="16"/>
      <w:szCs w:val="16"/>
    </w:rPr>
  </w:style>
  <w:style w:type="character" w:customStyle="1" w:styleId="LabTitleInstVersred">
    <w:name w:val="Lab Title Inst Vers (red)"/>
    <w:uiPriority w:val="1"/>
    <w:qFormat/>
    <w:rsid w:val="002E72D5"/>
    <w:rPr>
      <w:rFonts w:ascii="Arial" w:hAnsi="Arial"/>
      <w:b/>
      <w:color w:val="FF0000"/>
      <w:sz w:val="32"/>
    </w:rPr>
  </w:style>
  <w:style w:type="character" w:customStyle="1" w:styleId="AnswerGray">
    <w:name w:val="Answer Gray"/>
    <w:uiPriority w:val="1"/>
    <w:qFormat/>
    <w:rsid w:val="002E72D5"/>
    <w:rPr>
      <w:rFonts w:ascii="Arial" w:hAnsi="Arial"/>
      <w:sz w:val="20"/>
      <w:bdr w:val="none" w:sz="0" w:space="0" w:color="auto"/>
      <w:shd w:val="clear" w:color="auto" w:fill="BFBFBF"/>
    </w:rPr>
  </w:style>
  <w:style w:type="character" w:customStyle="1" w:styleId="LabSectionGray">
    <w:name w:val="Lab Section Gray"/>
    <w:uiPriority w:val="1"/>
    <w:qFormat/>
    <w:rsid w:val="002E72D5"/>
    <w:rPr>
      <w:rFonts w:ascii="Arial" w:hAnsi="Arial"/>
      <w:sz w:val="24"/>
      <w:bdr w:val="none" w:sz="0" w:space="0" w:color="auto"/>
      <w:shd w:val="clear" w:color="auto" w:fill="BFBFBF"/>
    </w:rPr>
  </w:style>
  <w:style w:type="paragraph" w:customStyle="1" w:styleId="SubStepNum">
    <w:name w:val="SubStep Num"/>
    <w:basedOn w:val="SubStepAlpha"/>
    <w:qFormat/>
    <w:rsid w:val="002E72D5"/>
    <w:pPr>
      <w:numPr>
        <w:ilvl w:val="0"/>
        <w:numId w:val="0"/>
      </w:numPr>
    </w:pPr>
  </w:style>
  <w:style w:type="table" w:customStyle="1" w:styleId="LightList-Accent11">
    <w:name w:val="Light List - Accent 11"/>
    <w:basedOn w:val="TableNormal"/>
    <w:uiPriority w:val="61"/>
    <w:rsid w:val="002E72D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2E72D5"/>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E72D5"/>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2E72D5"/>
    <w:pPr>
      <w:numPr>
        <w:numId w:val="1"/>
      </w:numPr>
    </w:pPr>
  </w:style>
  <w:style w:type="numbering" w:customStyle="1" w:styleId="PartStepSubStepList">
    <w:name w:val="Part_Step_SubStep_List"/>
    <w:basedOn w:val="NoList"/>
    <w:uiPriority w:val="99"/>
    <w:rsid w:val="002E72D5"/>
    <w:pPr>
      <w:numPr>
        <w:numId w:val="4"/>
      </w:numPr>
    </w:pPr>
  </w:style>
  <w:style w:type="paragraph" w:customStyle="1" w:styleId="CMDOutput">
    <w:name w:val="CMD Output"/>
    <w:basedOn w:val="CMD"/>
    <w:qFormat/>
    <w:rsid w:val="002E72D5"/>
    <w:rPr>
      <w:sz w:val="18"/>
    </w:rPr>
  </w:style>
  <w:style w:type="paragraph" w:customStyle="1" w:styleId="InstNoteRedL25">
    <w:name w:val="Inst Note Red L25"/>
    <w:basedOn w:val="BodyTextL25"/>
    <w:next w:val="BodyTextL25"/>
    <w:qFormat/>
    <w:rsid w:val="002E72D5"/>
    <w:rPr>
      <w:color w:val="FF0000"/>
    </w:rPr>
  </w:style>
  <w:style w:type="paragraph" w:styleId="ListParagraph">
    <w:name w:val="List Paragraph"/>
    <w:basedOn w:val="Normal"/>
    <w:uiPriority w:val="34"/>
    <w:unhideWhenUsed/>
    <w:qFormat/>
    <w:rsid w:val="002E72D5"/>
    <w:pPr>
      <w:ind w:left="720"/>
    </w:pPr>
  </w:style>
  <w:style w:type="paragraph" w:customStyle="1" w:styleId="BodyTextL25Bold">
    <w:name w:val="Body Text L25 Bold"/>
    <w:basedOn w:val="BodyTextL25"/>
    <w:qFormat/>
    <w:rsid w:val="002E72D5"/>
    <w:rPr>
      <w:b/>
    </w:rPr>
  </w:style>
  <w:style w:type="paragraph" w:styleId="HTMLPreformatted">
    <w:name w:val="HTML Preformatted"/>
    <w:basedOn w:val="Normal"/>
    <w:link w:val="HTMLPreformattedChar"/>
    <w:uiPriority w:val="99"/>
    <w:semiHidden/>
    <w:unhideWhenUsed/>
    <w:rsid w:val="002E7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2D5"/>
    <w:rPr>
      <w:rFonts w:ascii="Courier New" w:eastAsia="Times New Roman" w:hAnsi="Courier New" w:cs="Courier New"/>
    </w:rPr>
  </w:style>
  <w:style w:type="character" w:styleId="CommentReference">
    <w:name w:val="annotation reference"/>
    <w:uiPriority w:val="99"/>
    <w:semiHidden/>
    <w:unhideWhenUsed/>
    <w:rsid w:val="002E72D5"/>
    <w:rPr>
      <w:sz w:val="16"/>
      <w:szCs w:val="16"/>
    </w:rPr>
  </w:style>
  <w:style w:type="paragraph" w:styleId="CommentText">
    <w:name w:val="annotation text"/>
    <w:basedOn w:val="Normal"/>
    <w:link w:val="CommentTextChar"/>
    <w:uiPriority w:val="99"/>
    <w:semiHidden/>
    <w:unhideWhenUsed/>
    <w:rsid w:val="002E72D5"/>
    <w:rPr>
      <w:sz w:val="20"/>
      <w:szCs w:val="20"/>
    </w:rPr>
  </w:style>
  <w:style w:type="character" w:customStyle="1" w:styleId="CommentTextChar">
    <w:name w:val="Comment Text Char"/>
    <w:basedOn w:val="DefaultParagraphFont"/>
    <w:link w:val="CommentText"/>
    <w:uiPriority w:val="99"/>
    <w:semiHidden/>
    <w:rsid w:val="002E72D5"/>
  </w:style>
  <w:style w:type="paragraph" w:styleId="CommentSubject">
    <w:name w:val="annotation subject"/>
    <w:basedOn w:val="CommentText"/>
    <w:next w:val="CommentText"/>
    <w:link w:val="CommentSubjectChar"/>
    <w:uiPriority w:val="99"/>
    <w:semiHidden/>
    <w:unhideWhenUsed/>
    <w:rsid w:val="002E72D5"/>
    <w:rPr>
      <w:b/>
      <w:bCs/>
    </w:rPr>
  </w:style>
  <w:style w:type="character" w:customStyle="1" w:styleId="CommentSubjectChar">
    <w:name w:val="Comment Subject Char"/>
    <w:link w:val="CommentSubject"/>
    <w:uiPriority w:val="99"/>
    <w:semiHidden/>
    <w:rsid w:val="002E72D5"/>
    <w:rPr>
      <w:b/>
      <w:bCs/>
    </w:rPr>
  </w:style>
  <w:style w:type="paragraph" w:customStyle="1" w:styleId="ReflectionQ">
    <w:name w:val="Reflection Q"/>
    <w:basedOn w:val="BodyTextL25"/>
    <w:qFormat/>
    <w:rsid w:val="002E72D5"/>
    <w:pPr>
      <w:numPr>
        <w:ilvl w:val="1"/>
        <w:numId w:val="2"/>
      </w:numPr>
    </w:pPr>
  </w:style>
  <w:style w:type="numbering" w:customStyle="1" w:styleId="SectionList">
    <w:name w:val="Section_List"/>
    <w:basedOn w:val="NoList"/>
    <w:uiPriority w:val="99"/>
    <w:rsid w:val="002E72D5"/>
    <w:pPr>
      <w:numPr>
        <w:numId w:val="2"/>
      </w:numPr>
    </w:pPr>
  </w:style>
  <w:style w:type="character" w:styleId="Hyperlink">
    <w:name w:val="Hyperlink"/>
    <w:uiPriority w:val="99"/>
    <w:unhideWhenUsed/>
    <w:rsid w:val="009D1E61"/>
    <w:rPr>
      <w:color w:val="0000FF"/>
      <w:u w:val="single"/>
    </w:rPr>
  </w:style>
  <w:style w:type="paragraph" w:styleId="ListBullet">
    <w:name w:val="List Bullet"/>
    <w:basedOn w:val="Normal"/>
    <w:rsid w:val="005559D9"/>
    <w:pPr>
      <w:numPr>
        <w:numId w:val="5"/>
      </w:numPr>
      <w:spacing w:before="0" w:after="0" w:line="240" w:lineRule="auto"/>
    </w:pPr>
    <w:rPr>
      <w:rFonts w:ascii="Times New Roman" w:eastAsia="Times New Roman" w:hAnsi="Times New Roman"/>
      <w:sz w:val="24"/>
      <w:szCs w:val="24"/>
    </w:rPr>
  </w:style>
  <w:style w:type="paragraph" w:customStyle="1" w:styleId="BodyText2">
    <w:name w:val="Body Text2"/>
    <w:basedOn w:val="Normal"/>
    <w:qFormat/>
    <w:rsid w:val="004D1D1B"/>
    <w:pPr>
      <w:spacing w:line="240" w:lineRule="auto"/>
    </w:pPr>
    <w:rPr>
      <w:sz w:val="20"/>
    </w:rPr>
  </w:style>
  <w:style w:type="paragraph" w:customStyle="1" w:styleId="BodyText3">
    <w:name w:val="Body Text3"/>
    <w:basedOn w:val="Normal"/>
    <w:qFormat/>
    <w:rsid w:val="002E72D5"/>
    <w:pPr>
      <w:spacing w:line="240" w:lineRule="auto"/>
    </w:pPr>
    <w:rPr>
      <w:sz w:val="20"/>
    </w:rPr>
  </w:style>
  <w:style w:type="paragraph" w:styleId="NormalWeb">
    <w:name w:val="Normal (Web)"/>
    <w:basedOn w:val="Normal"/>
    <w:uiPriority w:val="99"/>
    <w:semiHidden/>
    <w:unhideWhenUsed/>
    <w:rsid w:val="00CB39E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88894458">
      <w:bodyDiv w:val="1"/>
      <w:marLeft w:val="0"/>
      <w:marRight w:val="0"/>
      <w:marTop w:val="0"/>
      <w:marBottom w:val="0"/>
      <w:divBdr>
        <w:top w:val="none" w:sz="0" w:space="0" w:color="auto"/>
        <w:left w:val="none" w:sz="0" w:space="0" w:color="auto"/>
        <w:bottom w:val="none" w:sz="0" w:space="0" w:color="auto"/>
        <w:right w:val="none" w:sz="0" w:space="0" w:color="auto"/>
      </w:divBdr>
      <w:divsChild>
        <w:div w:id="68550899">
          <w:marLeft w:val="0"/>
          <w:marRight w:val="0"/>
          <w:marTop w:val="0"/>
          <w:marBottom w:val="0"/>
          <w:divBdr>
            <w:top w:val="none" w:sz="0" w:space="0" w:color="auto"/>
            <w:left w:val="none" w:sz="0" w:space="0" w:color="auto"/>
            <w:bottom w:val="none" w:sz="0" w:space="0" w:color="auto"/>
            <w:right w:val="none" w:sz="0" w:space="0" w:color="auto"/>
          </w:divBdr>
        </w:div>
        <w:div w:id="736174839">
          <w:marLeft w:val="0"/>
          <w:marRight w:val="0"/>
          <w:marTop w:val="0"/>
          <w:marBottom w:val="0"/>
          <w:divBdr>
            <w:top w:val="none" w:sz="0" w:space="0" w:color="auto"/>
            <w:left w:val="none" w:sz="0" w:space="0" w:color="auto"/>
            <w:bottom w:val="none" w:sz="0" w:space="0" w:color="auto"/>
            <w:right w:val="none" w:sz="0" w:space="0" w:color="auto"/>
          </w:divBdr>
        </w:div>
        <w:div w:id="870647988">
          <w:marLeft w:val="0"/>
          <w:marRight w:val="0"/>
          <w:marTop w:val="0"/>
          <w:marBottom w:val="0"/>
          <w:divBdr>
            <w:top w:val="none" w:sz="0" w:space="0" w:color="auto"/>
            <w:left w:val="none" w:sz="0" w:space="0" w:color="auto"/>
            <w:bottom w:val="none" w:sz="0" w:space="0" w:color="auto"/>
            <w:right w:val="none" w:sz="0" w:space="0" w:color="auto"/>
          </w:divBdr>
        </w:div>
        <w:div w:id="1549032278">
          <w:marLeft w:val="0"/>
          <w:marRight w:val="0"/>
          <w:marTop w:val="0"/>
          <w:marBottom w:val="0"/>
          <w:divBdr>
            <w:top w:val="none" w:sz="0" w:space="0" w:color="auto"/>
            <w:left w:val="none" w:sz="0" w:space="0" w:color="auto"/>
            <w:bottom w:val="none" w:sz="0" w:space="0" w:color="auto"/>
            <w:right w:val="none" w:sz="0" w:space="0" w:color="auto"/>
          </w:divBdr>
        </w:div>
        <w:div w:id="1804618571">
          <w:marLeft w:val="0"/>
          <w:marRight w:val="0"/>
          <w:marTop w:val="0"/>
          <w:marBottom w:val="0"/>
          <w:divBdr>
            <w:top w:val="none" w:sz="0" w:space="0" w:color="auto"/>
            <w:left w:val="none" w:sz="0" w:space="0" w:color="auto"/>
            <w:bottom w:val="none" w:sz="0" w:space="0" w:color="auto"/>
            <w:right w:val="none" w:sz="0" w:space="0" w:color="auto"/>
          </w:divBdr>
        </w:div>
        <w:div w:id="1916546107">
          <w:marLeft w:val="0"/>
          <w:marRight w:val="0"/>
          <w:marTop w:val="0"/>
          <w:marBottom w:val="0"/>
          <w:divBdr>
            <w:top w:val="none" w:sz="0" w:space="0" w:color="auto"/>
            <w:left w:val="none" w:sz="0" w:space="0" w:color="auto"/>
            <w:bottom w:val="none" w:sz="0" w:space="0" w:color="auto"/>
            <w:right w:val="none" w:sz="0" w:space="0" w:color="auto"/>
          </w:divBdr>
        </w:div>
        <w:div w:id="1959869105">
          <w:marLeft w:val="0"/>
          <w:marRight w:val="0"/>
          <w:marTop w:val="0"/>
          <w:marBottom w:val="0"/>
          <w:divBdr>
            <w:top w:val="none" w:sz="0" w:space="0" w:color="auto"/>
            <w:left w:val="none" w:sz="0" w:space="0" w:color="auto"/>
            <w:bottom w:val="none" w:sz="0" w:space="0" w:color="auto"/>
            <w:right w:val="none" w:sz="0" w:space="0" w:color="auto"/>
          </w:divBdr>
        </w:div>
      </w:divsChild>
    </w:div>
    <w:div w:id="188490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6DC4E-F469-4334-8124-6591C4A75E7E}">
  <ds:schemaRefs>
    <ds:schemaRef ds:uri="http://schemas.openxmlformats.org/officeDocument/2006/bibliography"/>
  </ds:schemaRefs>
</ds:datastoreItem>
</file>

<file path=customXml/itemProps2.xml><?xml version="1.0" encoding="utf-8"?>
<ds:datastoreItem xmlns:ds="http://schemas.openxmlformats.org/officeDocument/2006/customXml" ds:itemID="{09D26437-D0E8-470F-B174-65639669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Template>
  <TotalTime>720</TotalTime>
  <Pages>8</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Betty Staerk</dc:creator>
  <cp:lastModifiedBy>An Truong</cp:lastModifiedBy>
  <cp:revision>78</cp:revision>
  <cp:lastPrinted>2019-03-21T00:56:00Z</cp:lastPrinted>
  <dcterms:created xsi:type="dcterms:W3CDTF">2016-03-18T15:01:00Z</dcterms:created>
  <dcterms:modified xsi:type="dcterms:W3CDTF">2020-08-09T15:39:00Z</dcterms:modified>
</cp:coreProperties>
</file>